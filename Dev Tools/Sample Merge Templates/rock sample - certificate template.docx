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for 3 gift certificates on a page"/>
      </w:tblPr>
      <w:tblGrid>
        <w:gridCol w:w="8640"/>
      </w:tblGrid>
      <w:tr w:rsidR="0003017F">
        <w:trPr>
          <w:trHeight w:hRule="exact" w:val="1080"/>
          <w:jc w:val="center"/>
        </w:trPr>
        <w:tc>
          <w:tcPr>
            <w:tcW w:w="8640" w:type="dxa"/>
          </w:tcPr>
          <w:p w:rsidR="0003017F" w:rsidRDefault="00D172DB">
            <w:pPr>
              <w:pStyle w:val="Title"/>
            </w:pPr>
            <w:r>
              <w:t>Gift Certificate:</w:t>
            </w:r>
          </w:p>
        </w:tc>
      </w:tr>
      <w:tr w:rsidR="0003017F">
        <w:trPr>
          <w:trHeight w:hRule="exact" w:val="792"/>
          <w:jc w:val="center"/>
        </w:trPr>
        <w:tc>
          <w:tcPr>
            <w:tcW w:w="8640" w:type="dxa"/>
            <w:tcBorders>
              <w:bottom w:val="single" w:sz="6" w:space="0" w:color="493930" w:themeColor="text2"/>
            </w:tcBorders>
            <w:vAlign w:val="bottom"/>
          </w:tcPr>
          <w:p w:rsidR="0003017F" w:rsidRDefault="00D172DB" w:rsidP="00D172DB">
            <w:pPr>
              <w:pStyle w:val="Subtitle"/>
            </w:pPr>
            <w:r>
              <w:t>You are awesome!</w:t>
            </w:r>
          </w:p>
        </w:tc>
      </w:tr>
      <w:tr w:rsidR="0003017F">
        <w:trPr>
          <w:trHeight w:hRule="exact" w:val="792"/>
          <w:jc w:val="center"/>
        </w:trPr>
        <w:tc>
          <w:tcPr>
            <w:tcW w:w="8640" w:type="dxa"/>
            <w:tcBorders>
              <w:top w:val="single" w:sz="6" w:space="0" w:color="493930" w:themeColor="text2"/>
            </w:tcBorders>
            <w:vAlign w:val="bottom"/>
          </w:tcPr>
          <w:tbl>
            <w:tblPr>
              <w:tblW w:w="5000" w:type="pct"/>
              <w:tblCellMar>
                <w:left w:w="0" w:type="dxa"/>
                <w:right w:w="72" w:type="dxa"/>
              </w:tblCellMar>
              <w:tblLook w:val="04A0" w:firstRow="1" w:lastRow="0" w:firstColumn="1" w:lastColumn="0" w:noHBand="0" w:noVBand="1"/>
              <w:tblDescription w:val="Sender and recipient info"/>
            </w:tblPr>
            <w:tblGrid>
              <w:gridCol w:w="438"/>
              <w:gridCol w:w="2819"/>
              <w:gridCol w:w="1436"/>
              <w:gridCol w:w="659"/>
              <w:gridCol w:w="3288"/>
            </w:tblGrid>
            <w:tr w:rsidR="0003017F">
              <w:tc>
                <w:tcPr>
                  <w:tcW w:w="308" w:type="pct"/>
                </w:tcPr>
                <w:p w:rsidR="0003017F" w:rsidRDefault="00D172DB">
                  <w:pPr>
                    <w:pStyle w:val="Heading1"/>
                  </w:pPr>
                  <w:r>
                    <w:t>To:</w:t>
                  </w:r>
                </w:p>
              </w:tc>
              <w:tc>
                <w:tcPr>
                  <w:tcW w:w="1686" w:type="pct"/>
                  <w:tcBorders>
                    <w:bottom w:val="single" w:sz="6" w:space="0" w:color="493930" w:themeColor="text2"/>
                  </w:tcBorders>
                </w:tcPr>
                <w:p w:rsidR="0003017F" w:rsidRDefault="00D172DB" w:rsidP="00D172DB">
                  <w:r>
                    <w:t xml:space="preserve">{{ </w:t>
                  </w:r>
                  <w:proofErr w:type="spellStart"/>
                  <w:r>
                    <w:t>Row</w:t>
                  </w:r>
                  <w:bookmarkStart w:id="0" w:name="_GoBack"/>
                  <w:bookmarkEnd w:id="0"/>
                  <w:r>
                    <w:t>.FullName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885" w:type="pct"/>
                </w:tcPr>
                <w:p w:rsidR="0003017F" w:rsidRDefault="0003017F"/>
              </w:tc>
              <w:tc>
                <w:tcPr>
                  <w:tcW w:w="435" w:type="pct"/>
                </w:tcPr>
                <w:p w:rsidR="0003017F" w:rsidRDefault="00D172DB">
                  <w:pPr>
                    <w:pStyle w:val="Heading1"/>
                  </w:pPr>
                  <w:r>
                    <w:t>From:</w:t>
                  </w:r>
                </w:p>
              </w:tc>
              <w:tc>
                <w:tcPr>
                  <w:tcW w:w="1686" w:type="pct"/>
                  <w:tcBorders>
                    <w:bottom w:val="single" w:sz="6" w:space="0" w:color="493930" w:themeColor="text2"/>
                  </w:tcBorders>
                </w:tcPr>
                <w:p w:rsidR="0003017F" w:rsidRDefault="00D172DB" w:rsidP="00D172DB">
                  <w:r>
                    <w:t xml:space="preserve">{{ </w:t>
                  </w:r>
                  <w:proofErr w:type="spellStart"/>
                  <w:r>
                    <w:t>CurrentPerson.FullName</w:t>
                  </w:r>
                  <w:proofErr w:type="spellEnd"/>
                  <w:r>
                    <w:t xml:space="preserve"> }}{% Next %}</w:t>
                  </w:r>
                </w:p>
              </w:tc>
            </w:tr>
          </w:tbl>
          <w:p w:rsidR="0003017F" w:rsidRDefault="0003017F"/>
        </w:tc>
      </w:tr>
      <w:tr w:rsidR="0003017F">
        <w:trPr>
          <w:trHeight w:hRule="exact" w:val="2203"/>
          <w:jc w:val="center"/>
        </w:trPr>
        <w:tc>
          <w:tcPr>
            <w:tcW w:w="8640" w:type="dxa"/>
          </w:tcPr>
          <w:p w:rsidR="0003017F" w:rsidRDefault="0003017F"/>
        </w:tc>
      </w:tr>
      <w:tr w:rsidR="0003017F">
        <w:trPr>
          <w:trHeight w:hRule="exact" w:val="1080"/>
          <w:jc w:val="center"/>
        </w:trPr>
        <w:tc>
          <w:tcPr>
            <w:tcW w:w="8640" w:type="dxa"/>
          </w:tcPr>
          <w:p w:rsidR="0003017F" w:rsidRDefault="00D172DB">
            <w:pPr>
              <w:pStyle w:val="Title"/>
            </w:pPr>
            <w:r>
              <w:t>Gift Certificate:</w:t>
            </w:r>
          </w:p>
        </w:tc>
      </w:tr>
      <w:tr w:rsidR="0003017F">
        <w:trPr>
          <w:trHeight w:hRule="exact" w:val="792"/>
          <w:jc w:val="center"/>
        </w:trPr>
        <w:tc>
          <w:tcPr>
            <w:tcW w:w="8640" w:type="dxa"/>
            <w:tcBorders>
              <w:bottom w:val="single" w:sz="6" w:space="0" w:color="493930" w:themeColor="text2"/>
            </w:tcBorders>
            <w:vAlign w:val="bottom"/>
          </w:tcPr>
          <w:p w:rsidR="0003017F" w:rsidRDefault="00D172DB">
            <w:pPr>
              <w:pStyle w:val="Subtitle"/>
            </w:pPr>
            <w:r w:rsidRPr="00D172DB">
              <w:rPr>
                <w:color w:val="auto"/>
              </w:rPr>
              <w:t>You are awesome!</w:t>
            </w:r>
          </w:p>
        </w:tc>
      </w:tr>
      <w:tr w:rsidR="0003017F">
        <w:trPr>
          <w:trHeight w:hRule="exact" w:val="792"/>
          <w:jc w:val="center"/>
        </w:trPr>
        <w:tc>
          <w:tcPr>
            <w:tcW w:w="8640" w:type="dxa"/>
            <w:tcBorders>
              <w:top w:val="single" w:sz="6" w:space="0" w:color="493930" w:themeColor="text2"/>
            </w:tcBorders>
            <w:vAlign w:val="bottom"/>
          </w:tcPr>
          <w:tbl>
            <w:tblPr>
              <w:tblW w:w="5000" w:type="pct"/>
              <w:tblCellMar>
                <w:left w:w="0" w:type="dxa"/>
                <w:right w:w="72" w:type="dxa"/>
              </w:tblCellMar>
              <w:tblLook w:val="04A0" w:firstRow="1" w:lastRow="0" w:firstColumn="1" w:lastColumn="0" w:noHBand="0" w:noVBand="1"/>
              <w:tblDescription w:val="Sender and recipient info"/>
            </w:tblPr>
            <w:tblGrid>
              <w:gridCol w:w="438"/>
              <w:gridCol w:w="2819"/>
              <w:gridCol w:w="1436"/>
              <w:gridCol w:w="659"/>
              <w:gridCol w:w="3288"/>
            </w:tblGrid>
            <w:tr w:rsidR="0003017F">
              <w:tc>
                <w:tcPr>
                  <w:tcW w:w="308" w:type="pct"/>
                </w:tcPr>
                <w:p w:rsidR="0003017F" w:rsidRDefault="00D172DB">
                  <w:pPr>
                    <w:pStyle w:val="Heading1"/>
                  </w:pPr>
                  <w:r>
                    <w:t>To:</w:t>
                  </w:r>
                </w:p>
              </w:tc>
              <w:tc>
                <w:tcPr>
                  <w:tcW w:w="1686" w:type="pct"/>
                  <w:tcBorders>
                    <w:bottom w:val="single" w:sz="6" w:space="0" w:color="493930" w:themeColor="text2"/>
                  </w:tcBorders>
                </w:tcPr>
                <w:p w:rsidR="0003017F" w:rsidRDefault="00D172DB" w:rsidP="00D172DB">
                  <w:r w:rsidRPr="00D172DB">
                    <w:rPr>
                      <w:color w:val="auto"/>
                    </w:rPr>
                    <w:t xml:space="preserve">{{ </w:t>
                  </w:r>
                  <w:proofErr w:type="spellStart"/>
                  <w:r>
                    <w:rPr>
                      <w:color w:val="auto"/>
                    </w:rPr>
                    <w:t>Row</w:t>
                  </w:r>
                  <w:r w:rsidRPr="00D172DB">
                    <w:rPr>
                      <w:color w:val="auto"/>
                    </w:rPr>
                    <w:t>.FullName</w:t>
                  </w:r>
                  <w:proofErr w:type="spellEnd"/>
                  <w:r w:rsidRPr="00D172DB">
                    <w:rPr>
                      <w:color w:val="auto"/>
                    </w:rPr>
                    <w:t xml:space="preserve"> }}</w:t>
                  </w:r>
                </w:p>
              </w:tc>
              <w:tc>
                <w:tcPr>
                  <w:tcW w:w="885" w:type="pct"/>
                </w:tcPr>
                <w:p w:rsidR="0003017F" w:rsidRDefault="0003017F"/>
              </w:tc>
              <w:tc>
                <w:tcPr>
                  <w:tcW w:w="435" w:type="pct"/>
                </w:tcPr>
                <w:p w:rsidR="0003017F" w:rsidRDefault="00D172DB">
                  <w:pPr>
                    <w:pStyle w:val="Heading1"/>
                  </w:pPr>
                  <w:r>
                    <w:t>From:</w:t>
                  </w:r>
                </w:p>
              </w:tc>
              <w:tc>
                <w:tcPr>
                  <w:tcW w:w="1686" w:type="pct"/>
                  <w:tcBorders>
                    <w:bottom w:val="single" w:sz="6" w:space="0" w:color="493930" w:themeColor="text2"/>
                  </w:tcBorders>
                </w:tcPr>
                <w:p w:rsidR="0003017F" w:rsidRDefault="00D172DB">
                  <w:r w:rsidRPr="00D172DB">
                    <w:rPr>
                      <w:color w:val="auto"/>
                    </w:rPr>
                    <w:t xml:space="preserve">{{ </w:t>
                  </w:r>
                  <w:proofErr w:type="spellStart"/>
                  <w:r w:rsidRPr="00D172DB">
                    <w:rPr>
                      <w:color w:val="auto"/>
                    </w:rPr>
                    <w:t>CurrentPerson.FullName</w:t>
                  </w:r>
                  <w:proofErr w:type="spellEnd"/>
                  <w:r w:rsidRPr="00D172DB">
                    <w:rPr>
                      <w:color w:val="auto"/>
                    </w:rPr>
                    <w:t xml:space="preserve"> }}{% Next %}</w:t>
                  </w:r>
                </w:p>
              </w:tc>
            </w:tr>
          </w:tbl>
          <w:p w:rsidR="0003017F" w:rsidRDefault="0003017F"/>
        </w:tc>
      </w:tr>
      <w:tr w:rsidR="0003017F">
        <w:trPr>
          <w:trHeight w:hRule="exact" w:val="2203"/>
          <w:jc w:val="center"/>
        </w:trPr>
        <w:tc>
          <w:tcPr>
            <w:tcW w:w="8640" w:type="dxa"/>
          </w:tcPr>
          <w:p w:rsidR="0003017F" w:rsidRDefault="0003017F"/>
        </w:tc>
      </w:tr>
      <w:tr w:rsidR="0003017F">
        <w:trPr>
          <w:trHeight w:hRule="exact" w:val="1080"/>
          <w:jc w:val="center"/>
        </w:trPr>
        <w:tc>
          <w:tcPr>
            <w:tcW w:w="8640" w:type="dxa"/>
          </w:tcPr>
          <w:p w:rsidR="0003017F" w:rsidRDefault="00D172DB">
            <w:pPr>
              <w:pStyle w:val="Title"/>
            </w:pPr>
            <w:r>
              <w:t>Gift Certificate:</w:t>
            </w:r>
          </w:p>
        </w:tc>
      </w:tr>
      <w:tr w:rsidR="0003017F">
        <w:trPr>
          <w:trHeight w:hRule="exact" w:val="792"/>
          <w:jc w:val="center"/>
        </w:trPr>
        <w:tc>
          <w:tcPr>
            <w:tcW w:w="8640" w:type="dxa"/>
            <w:tcBorders>
              <w:bottom w:val="single" w:sz="6" w:space="0" w:color="493930" w:themeColor="text2"/>
            </w:tcBorders>
            <w:vAlign w:val="bottom"/>
          </w:tcPr>
          <w:p w:rsidR="0003017F" w:rsidRDefault="00D172DB">
            <w:pPr>
              <w:pStyle w:val="Subtitle"/>
            </w:pPr>
            <w:r w:rsidRPr="00D172DB">
              <w:rPr>
                <w:color w:val="auto"/>
              </w:rPr>
              <w:t>You are awesome!</w:t>
            </w:r>
          </w:p>
        </w:tc>
      </w:tr>
      <w:tr w:rsidR="0003017F">
        <w:trPr>
          <w:trHeight w:hRule="exact" w:val="792"/>
          <w:jc w:val="center"/>
        </w:trPr>
        <w:tc>
          <w:tcPr>
            <w:tcW w:w="8640" w:type="dxa"/>
            <w:tcBorders>
              <w:top w:val="single" w:sz="6" w:space="0" w:color="493930" w:themeColor="text2"/>
            </w:tcBorders>
            <w:vAlign w:val="bottom"/>
          </w:tcPr>
          <w:tbl>
            <w:tblPr>
              <w:tblW w:w="5000" w:type="pct"/>
              <w:tblCellMar>
                <w:left w:w="0" w:type="dxa"/>
                <w:right w:w="72" w:type="dxa"/>
              </w:tblCellMar>
              <w:tblLook w:val="04A0" w:firstRow="1" w:lastRow="0" w:firstColumn="1" w:lastColumn="0" w:noHBand="0" w:noVBand="1"/>
              <w:tblDescription w:val="Sender and recipient info"/>
            </w:tblPr>
            <w:tblGrid>
              <w:gridCol w:w="438"/>
              <w:gridCol w:w="2819"/>
              <w:gridCol w:w="1436"/>
              <w:gridCol w:w="659"/>
              <w:gridCol w:w="3288"/>
            </w:tblGrid>
            <w:tr w:rsidR="0003017F">
              <w:tc>
                <w:tcPr>
                  <w:tcW w:w="308" w:type="pct"/>
                </w:tcPr>
                <w:p w:rsidR="0003017F" w:rsidRDefault="00D172DB">
                  <w:pPr>
                    <w:pStyle w:val="Heading1"/>
                  </w:pPr>
                  <w:r>
                    <w:t>To:</w:t>
                  </w:r>
                </w:p>
              </w:tc>
              <w:tc>
                <w:tcPr>
                  <w:tcW w:w="1686" w:type="pct"/>
                  <w:tcBorders>
                    <w:bottom w:val="single" w:sz="6" w:space="0" w:color="493930" w:themeColor="text2"/>
                  </w:tcBorders>
                </w:tcPr>
                <w:p w:rsidR="0003017F" w:rsidRDefault="00D172DB" w:rsidP="00D172DB">
                  <w:r>
                    <w:t xml:space="preserve">{{ </w:t>
                  </w:r>
                  <w:proofErr w:type="spellStart"/>
                  <w:r>
                    <w:t>Row.FullName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885" w:type="pct"/>
                </w:tcPr>
                <w:p w:rsidR="0003017F" w:rsidRDefault="0003017F"/>
              </w:tc>
              <w:tc>
                <w:tcPr>
                  <w:tcW w:w="435" w:type="pct"/>
                </w:tcPr>
                <w:p w:rsidR="0003017F" w:rsidRDefault="00D172DB">
                  <w:pPr>
                    <w:pStyle w:val="Heading1"/>
                  </w:pPr>
                  <w:r>
                    <w:t>From:</w:t>
                  </w:r>
                </w:p>
              </w:tc>
              <w:tc>
                <w:tcPr>
                  <w:tcW w:w="1686" w:type="pct"/>
                  <w:tcBorders>
                    <w:bottom w:val="single" w:sz="6" w:space="0" w:color="493930" w:themeColor="text2"/>
                  </w:tcBorders>
                </w:tcPr>
                <w:p w:rsidR="0003017F" w:rsidRDefault="00D172DB">
                  <w:r w:rsidRPr="00D172DB">
                    <w:rPr>
                      <w:color w:val="auto"/>
                    </w:rPr>
                    <w:t xml:space="preserve">{{ </w:t>
                  </w:r>
                  <w:proofErr w:type="spellStart"/>
                  <w:r w:rsidRPr="00D172DB">
                    <w:rPr>
                      <w:color w:val="auto"/>
                    </w:rPr>
                    <w:t>CurrentPerson.FullName</w:t>
                  </w:r>
                  <w:proofErr w:type="spellEnd"/>
                  <w:r w:rsidRPr="00D172DB">
                    <w:rPr>
                      <w:color w:val="auto"/>
                    </w:rPr>
                    <w:t xml:space="preserve"> }}{% Next %}</w:t>
                  </w:r>
                </w:p>
              </w:tc>
            </w:tr>
          </w:tbl>
          <w:p w:rsidR="0003017F" w:rsidRDefault="0003017F"/>
        </w:tc>
      </w:tr>
    </w:tbl>
    <w:p w:rsidR="0003017F" w:rsidRDefault="00D172D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2095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2400" cy="10058400"/>
                <wp:effectExtent l="0" t="0" r="19050" b="19050"/>
                <wp:wrapNone/>
                <wp:docPr id="71" name="Group 71" descr="Cut line gui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457200" y="0"/>
                            <a:ext cx="6867525" cy="10058400"/>
                            <a:chOff x="0" y="0"/>
                            <a:chExt cx="6867525" cy="10058400"/>
                          </a:xfrm>
                        </wpg:grpSpPr>
                        <wps:wsp>
                          <wps:cNvPr id="68" name="Straight Connector 6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686752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0" y="342900"/>
                            <a:ext cx="7772400" cy="9391650"/>
                            <a:chOff x="0" y="0"/>
                            <a:chExt cx="7772400" cy="9391650"/>
                          </a:xfrm>
                        </wpg:grpSpPr>
                        <wps:wsp>
                          <wps:cNvPr id="61" name="Straight Connector 61"/>
                          <wps:cNvCnPr/>
                          <wps:spPr>
                            <a:xfrm>
                              <a:off x="0" y="3152775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0" y="6248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0" y="939165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495C75" id="Group 71" o:spid="_x0000_s1026" alt="Cut line guides" style="position:absolute;margin-left:0;margin-top:0;width:612pt;height:11in;z-index:-251664385;mso-position-horizontal:center;mso-position-horizontal-relative:page;mso-position-vertical:center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">
                <o:lock v:ext="edit" aspectratio="t"/>
                <v:group id="Group 70" o:spid="_x0000_s1027" style="position:absolute;left:4572;width:68675;height:100584" coordsize="68675,100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Straight Connector 68" o:spid="_x0000_s1028" style="position:absolute;visibility:visible;mso-wrap-style:square" from="0,0" to="0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MOM74AAADbAAAADwAAAGRycy9kb3ducmV2LnhtbERPTYvCMBC9C/6HMMJeRFMVpFSjqLCy&#10;Hrfa+9CMTbGZlCSr9d9vDgt7fLzv7X6wnXiSD61jBYt5BoK4drrlRsHt+jnLQYSIrLFzTAreFGC/&#10;G4+2WGj34m96lrERKYRDgQpMjH0hZagNWQxz1xMn7u68xZigb6T2+ErhtpPLLFtLiy2nBoM9nQzV&#10;j/LHKjjfbOmPUVZVzqvKTN/18ZIFpT4mw2EDItIQ/8V/7i+tYJ3Gpi/pB8jd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ww4zvgAAANsAAAAPAAAAAAAAAAAAAAAAAKEC&#10;AABkcnMvZG93bnJldi54bWxQSwUGAAAAAAQABAD5AAAAjAMAAAAA&#10;" strokecolor="#d8d8d8 [2732]" strokeweight=".5pt">
                    <v:stroke dashstyle="dash" joinstyle="miter"/>
                  </v:line>
                  <v:line id="Straight Connector 69" o:spid="_x0000_s1029" style="position:absolute;visibility:visible;mso-wrap-style:square" from="68675,0" to="68675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rqMEAAADbAAAADwAAAGRycy9kb3ducmV2LnhtbESPQWsCMRSE70L/Q3iFXqRmqyDr1ii1&#10;YNGjq3t/bF43SzcvS5Lq+u+NIHgcZuYbZrkebCfO5EPrWMHHJANBXDvdcqPgdNy+5yBCRNbYOSYF&#10;VwqwXr2Mllhod+EDncvYiAThUKACE2NfSBlqQxbDxPXEyft13mJM0jdSe7wkuO3kNMvm0mLLacFg&#10;T9+G6r/y3yr4OdnSb6KsqpxnlRlf680+C0q9vQ5fnyAiDfEZfrR3WsF8Afcv6QfI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j6uowQAAANsAAAAPAAAAAAAAAAAAAAAA&#10;AKECAABkcnMvZG93bnJldi54bWxQSwUGAAAAAAQABAD5AAAAjwMAAAAA&#10;" strokecolor="#d8d8d8 [2732]" strokeweight=".5pt">
                    <v:stroke dashstyle="dash" joinstyle="miter"/>
                  </v:line>
                </v:group>
                <v:group id="Group 67" o:spid="_x0000_s1030" style="position:absolute;top:3429;width:77724;height:93916" coordsize="77724,93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line id="Straight Connector 61" o:spid="_x0000_s1031" style="position:absolute;visibility:visible;mso-wrap-style:square" from="0,31527" to="77724,3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nrsAAAADbAAAADwAAAGRycy9kb3ducmV2LnhtbESPQYvCMBSE74L/ITxhL7Km7oJINYoK&#10;inu0a++P5tkUm5eSRK3/3iwseBxm5htmue5tK+7kQ+NYwXSSgSCunG64VnD+3X/OQYSIrLF1TAqe&#10;FGC9Gg6WmGv34BPdi1iLBOGQowITY5dLGSpDFsPEdcTJuzhvMSbpa6k9PhLctvIry2bSYsNpwWBH&#10;O0PVtbhZBYezLfw2yrKc83dpxs9q+5MFpT5G/WYBIlIf3+H/9lErmE3h70v6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5p67AAAAA2wAAAA8AAAAAAAAAAAAAAAAA&#10;oQIAAGRycy9kb3ducmV2LnhtbFBLBQYAAAAABAAEAPkAAACOAwAAAAA=&#10;" strokecolor="#d8d8d8 [2732]" strokeweight=".5pt">
                    <v:stroke dashstyle="dash" joinstyle="miter"/>
                  </v:line>
                  <v:line id="Straight Connector 63" o:spid="_x0000_s1032" style="position:absolute;visibility:visible;mso-wrap-style:square" from="0,62484" to="77724,62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ecQsAAAADbAAAADwAAAGRycy9kb3ducmV2LnhtbESPQYvCMBSE78L+h/AW9iKaroJI1yi6&#10;oOjRau+P5m1TbF5KErX++40geBxm5htmseptK27kQ+NYwfc4A0FcOd1wreB82o7mIEJE1tg6JgUP&#10;CrBafgwWmGt35yPdiliLBOGQowITY5dLGSpDFsPYdcTJ+3PeYkzS11J7vCe4beUky2bSYsNpwWBH&#10;v4aqS3G1CnZnW/hNlGU552lpho9qc8iCUl+f/foHRKQ+vsOv9l4rmE3h+SX9AL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nnELAAAAA2wAAAA8AAAAAAAAAAAAAAAAA&#10;oQIAAGRycy9kb3ducmV2LnhtbFBLBQYAAAAABAAEAPkAAACOAwAAAAA=&#10;" strokecolor="#d8d8d8 [2732]" strokeweight=".5pt">
                    <v:stroke dashstyle="dash" joinstyle="miter"/>
                  </v:line>
                  <v:line id="Straight Connector 65" o:spid="_x0000_s1033" style="position:absolute;visibility:visible;mso-wrap-style:square" from="0,93916" to="77724,93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KhrcEAAADbAAAADwAAAGRycy9kb3ducmV2LnhtbESPQWsCMRSE70L/Q3gFL1KzKi6yNUot&#10;VPTo1r0/Nq+bpZuXJYm6/ntTKHgcZuYbZr0dbCeu5EPrWMFsmoEgrp1uuVFw/v56W4EIEVlj55gU&#10;3CnAdvMyWmOh3Y1PdC1jIxKEQ4EKTIx9IWWoDVkMU9cTJ+/HeYsxSd9I7fGW4LaT8yzLpcWW04LB&#10;nj4N1b/lxSrYn23pd1FW1YoXlZnc690xC0qNX4ePdxCRhvgM/7cPWkG+hL8v6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wqGtwQAAANsAAAAPAAAAAAAAAAAAAAAA&#10;AKECAABkcnMvZG93bnJldi54bWxQSwUGAAAAAAQABAD5AAAAjwMAAAAA&#10;" strokecolor="#d8d8d8 [2732]" strokeweight=".5pt">
                    <v:stroke dashstyle="dash" joinstyle="miter"/>
                  </v:line>
                  <v:line id="Straight Connector 66" o:spid="_x0000_s1034" style="position:absolute;visibility:visible;mso-wrap-style:square" from="0,0" to="777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/2sIAAADbAAAADwAAAGRycy9kb3ducmV2LnhtbESPQWvCQBSE74X+h+UVvBSzqYUg0Y3U&#10;gmKPjeb+yD6zwezbsLvV+O/dQqHHYWa+YdabyQ7iSj70jhW8ZTkI4tbpnjsFp+NuvgQRIrLGwTEp&#10;uFOATfX8tMZSuxt/07WOnUgQDiUqMDGOpZShNWQxZG4kTt7ZeYsxSd9J7fGW4HaQizwvpMWe04LB&#10;kT4NtZf6xyrYn2ztt1E2zZLfG/N6b7dfeVBq9jJ9rEBEmuJ/+K990AqKAn6/pB8g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A/2sIAAADbAAAADwAAAAAAAAAAAAAA&#10;AAChAgAAZHJzL2Rvd25yZXYueG1sUEsFBgAAAAAEAAQA+QAAAJADAAAAAA==&#10;" strokecolor="#d8d8d8 [2732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7144" cy="9381744"/>
                <wp:effectExtent l="0" t="0" r="0" b="0"/>
                <wp:wrapNone/>
                <wp:docPr id="62" name="Group 61" descr="Gift certificate background with hand-drawn white certificate backings in front of a brightly-colored abstract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67144" cy="9381744"/>
                          <a:chOff x="0" y="0"/>
                          <a:chExt cx="6870700" cy="938212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6870700" cy="9382126"/>
                            <a:chOff x="0" y="0"/>
                            <a:chExt cx="6870700" cy="9382126"/>
                          </a:xfrm>
                        </wpg:grpSpPr>
                        <wps:wsp>
                          <wps:cNvPr id="12" name="AutoShape 3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3175" y="0"/>
                              <a:ext cx="6867525" cy="9382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5" y="0"/>
                              <a:ext cx="6864350" cy="937895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0" y="4117975"/>
                              <a:ext cx="1274763" cy="1779588"/>
                              <a:chOff x="0" y="4117975"/>
                              <a:chExt cx="1274763" cy="1779588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43" name="Freeform 43"/>
                            <wps:cNvSpPr>
                              <a:spLocks/>
                            </wps:cNvSpPr>
                            <wps:spPr bwMode="auto">
                              <a:xfrm>
                                <a:off x="0" y="4117975"/>
                                <a:ext cx="663575" cy="966788"/>
                              </a:xfrm>
                              <a:custGeom>
                                <a:avLst/>
                                <a:gdLst>
                                  <a:gd name="T0" fmla="*/ 219 w 418"/>
                                  <a:gd name="T1" fmla="*/ 0 h 609"/>
                                  <a:gd name="T2" fmla="*/ 235 w 418"/>
                                  <a:gd name="T3" fmla="*/ 211 h 609"/>
                                  <a:gd name="T4" fmla="*/ 418 w 418"/>
                                  <a:gd name="T5" fmla="*/ 321 h 609"/>
                                  <a:gd name="T6" fmla="*/ 221 w 418"/>
                                  <a:gd name="T7" fmla="*/ 400 h 609"/>
                                  <a:gd name="T8" fmla="*/ 174 w 418"/>
                                  <a:gd name="T9" fmla="*/ 609 h 609"/>
                                  <a:gd name="T10" fmla="*/ 38 w 418"/>
                                  <a:gd name="T11" fmla="*/ 446 h 609"/>
                                  <a:gd name="T12" fmla="*/ 0 w 418"/>
                                  <a:gd name="T13" fmla="*/ 450 h 609"/>
                                  <a:gd name="T14" fmla="*/ 0 w 418"/>
                                  <a:gd name="T15" fmla="*/ 125 h 609"/>
                                  <a:gd name="T16" fmla="*/ 59 w 418"/>
                                  <a:gd name="T17" fmla="*/ 142 h 609"/>
                                  <a:gd name="T18" fmla="*/ 219 w 418"/>
                                  <a:gd name="T19" fmla="*/ 0 h 6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18" h="609">
                                    <a:moveTo>
                                      <a:pt x="219" y="0"/>
                                    </a:moveTo>
                                    <a:lnTo>
                                      <a:pt x="235" y="211"/>
                                    </a:lnTo>
                                    <a:lnTo>
                                      <a:pt x="418" y="321"/>
                                    </a:lnTo>
                                    <a:lnTo>
                                      <a:pt x="221" y="400"/>
                                    </a:lnTo>
                                    <a:lnTo>
                                      <a:pt x="174" y="609"/>
                                    </a:lnTo>
                                    <a:lnTo>
                                      <a:pt x="38" y="446"/>
                                    </a:lnTo>
                                    <a:lnTo>
                                      <a:pt x="0" y="450"/>
                                    </a:lnTo>
                                    <a:lnTo>
                                      <a:pt x="0" y="125"/>
                                    </a:lnTo>
                                    <a:lnTo>
                                      <a:pt x="59" y="142"/>
                                    </a:lnTo>
                                    <a:lnTo>
                                      <a:pt x="219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603250" y="5199063"/>
                                <a:ext cx="671513" cy="698500"/>
                              </a:xfrm>
                              <a:custGeom>
                                <a:avLst/>
                                <a:gdLst>
                                  <a:gd name="T0" fmla="*/ 170 w 423"/>
                                  <a:gd name="T1" fmla="*/ 0 h 440"/>
                                  <a:gd name="T2" fmla="*/ 270 w 423"/>
                                  <a:gd name="T3" fmla="*/ 114 h 440"/>
                                  <a:gd name="T4" fmla="*/ 423 w 423"/>
                                  <a:gd name="T5" fmla="*/ 97 h 440"/>
                                  <a:gd name="T6" fmla="*/ 346 w 423"/>
                                  <a:gd name="T7" fmla="*/ 229 h 440"/>
                                  <a:gd name="T8" fmla="*/ 401 w 423"/>
                                  <a:gd name="T9" fmla="*/ 347 h 440"/>
                                  <a:gd name="T10" fmla="*/ 382 w 423"/>
                                  <a:gd name="T11" fmla="*/ 362 h 440"/>
                                  <a:gd name="T12" fmla="*/ 261 w 423"/>
                                  <a:gd name="T13" fmla="*/ 335 h 440"/>
                                  <a:gd name="T14" fmla="*/ 149 w 423"/>
                                  <a:gd name="T15" fmla="*/ 440 h 440"/>
                                  <a:gd name="T16" fmla="*/ 134 w 423"/>
                                  <a:gd name="T17" fmla="*/ 286 h 440"/>
                                  <a:gd name="T18" fmla="*/ 0 w 423"/>
                                  <a:gd name="T19" fmla="*/ 213 h 440"/>
                                  <a:gd name="T20" fmla="*/ 140 w 423"/>
                                  <a:gd name="T21" fmla="*/ 150 h 440"/>
                                  <a:gd name="T22" fmla="*/ 170 w 423"/>
                                  <a:gd name="T23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23" h="440">
                                    <a:moveTo>
                                      <a:pt x="170" y="0"/>
                                    </a:moveTo>
                                    <a:lnTo>
                                      <a:pt x="270" y="114"/>
                                    </a:lnTo>
                                    <a:lnTo>
                                      <a:pt x="423" y="97"/>
                                    </a:lnTo>
                                    <a:lnTo>
                                      <a:pt x="346" y="229"/>
                                    </a:lnTo>
                                    <a:lnTo>
                                      <a:pt x="401" y="347"/>
                                    </a:lnTo>
                                    <a:lnTo>
                                      <a:pt x="382" y="362"/>
                                    </a:lnTo>
                                    <a:lnTo>
                                      <a:pt x="261" y="335"/>
                                    </a:lnTo>
                                    <a:lnTo>
                                      <a:pt x="149" y="440"/>
                                    </a:lnTo>
                                    <a:lnTo>
                                      <a:pt x="134" y="286"/>
                                    </a:lnTo>
                                    <a:lnTo>
                                      <a:pt x="0" y="213"/>
                                    </a:lnTo>
                                    <a:lnTo>
                                      <a:pt x="140" y="150"/>
                                    </a:lnTo>
                                    <a:lnTo>
                                      <a:pt x="17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0" y="2030413"/>
                              <a:ext cx="6862763" cy="4433887"/>
                              <a:chOff x="0" y="2030413"/>
                              <a:chExt cx="6862763" cy="4433887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41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0" y="5102225"/>
                                <a:ext cx="3540125" cy="1362075"/>
                              </a:xfrm>
                              <a:custGeom>
                                <a:avLst/>
                                <a:gdLst>
                                  <a:gd name="T0" fmla="*/ 1154 w 2230"/>
                                  <a:gd name="T1" fmla="*/ 0 h 858"/>
                                  <a:gd name="T2" fmla="*/ 1234 w 2230"/>
                                  <a:gd name="T3" fmla="*/ 37 h 858"/>
                                  <a:gd name="T4" fmla="*/ 1317 w 2230"/>
                                  <a:gd name="T5" fmla="*/ 72 h 858"/>
                                  <a:gd name="T6" fmla="*/ 1396 w 2230"/>
                                  <a:gd name="T7" fmla="*/ 100 h 858"/>
                                  <a:gd name="T8" fmla="*/ 1473 w 2230"/>
                                  <a:gd name="T9" fmla="*/ 125 h 858"/>
                                  <a:gd name="T10" fmla="*/ 1548 w 2230"/>
                                  <a:gd name="T11" fmla="*/ 147 h 858"/>
                                  <a:gd name="T12" fmla="*/ 1621 w 2230"/>
                                  <a:gd name="T13" fmla="*/ 161 h 858"/>
                                  <a:gd name="T14" fmla="*/ 1689 w 2230"/>
                                  <a:gd name="T15" fmla="*/ 172 h 858"/>
                                  <a:gd name="T16" fmla="*/ 1754 w 2230"/>
                                  <a:gd name="T17" fmla="*/ 177 h 858"/>
                                  <a:gd name="T18" fmla="*/ 1815 w 2230"/>
                                  <a:gd name="T19" fmla="*/ 175 h 858"/>
                                  <a:gd name="T20" fmla="*/ 1870 w 2230"/>
                                  <a:gd name="T21" fmla="*/ 170 h 858"/>
                                  <a:gd name="T22" fmla="*/ 1920 w 2230"/>
                                  <a:gd name="T23" fmla="*/ 159 h 858"/>
                                  <a:gd name="T24" fmla="*/ 1965 w 2230"/>
                                  <a:gd name="T25" fmla="*/ 143 h 858"/>
                                  <a:gd name="T26" fmla="*/ 1990 w 2230"/>
                                  <a:gd name="T27" fmla="*/ 131 h 858"/>
                                  <a:gd name="T28" fmla="*/ 2028 w 2230"/>
                                  <a:gd name="T29" fmla="*/ 166 h 858"/>
                                  <a:gd name="T30" fmla="*/ 2069 w 2230"/>
                                  <a:gd name="T31" fmla="*/ 197 h 858"/>
                                  <a:gd name="T32" fmla="*/ 2116 w 2230"/>
                                  <a:gd name="T33" fmla="*/ 222 h 858"/>
                                  <a:gd name="T34" fmla="*/ 2173 w 2230"/>
                                  <a:gd name="T35" fmla="*/ 242 h 858"/>
                                  <a:gd name="T36" fmla="*/ 2230 w 2230"/>
                                  <a:gd name="T37" fmla="*/ 249 h 858"/>
                                  <a:gd name="T38" fmla="*/ 2141 w 2230"/>
                                  <a:gd name="T39" fmla="*/ 326 h 858"/>
                                  <a:gd name="T40" fmla="*/ 2044 w 2230"/>
                                  <a:gd name="T41" fmla="*/ 401 h 858"/>
                                  <a:gd name="T42" fmla="*/ 1938 w 2230"/>
                                  <a:gd name="T43" fmla="*/ 475 h 858"/>
                                  <a:gd name="T44" fmla="*/ 1826 w 2230"/>
                                  <a:gd name="T45" fmla="*/ 544 h 858"/>
                                  <a:gd name="T46" fmla="*/ 1707 w 2230"/>
                                  <a:gd name="T47" fmla="*/ 609 h 858"/>
                                  <a:gd name="T48" fmla="*/ 1584 w 2230"/>
                                  <a:gd name="T49" fmla="*/ 668 h 858"/>
                                  <a:gd name="T50" fmla="*/ 1457 w 2230"/>
                                  <a:gd name="T51" fmla="*/ 722 h 858"/>
                                  <a:gd name="T52" fmla="*/ 1328 w 2230"/>
                                  <a:gd name="T53" fmla="*/ 768 h 858"/>
                                  <a:gd name="T54" fmla="*/ 1195 w 2230"/>
                                  <a:gd name="T55" fmla="*/ 806 h 858"/>
                                  <a:gd name="T56" fmla="*/ 1061 w 2230"/>
                                  <a:gd name="T57" fmla="*/ 833 h 858"/>
                                  <a:gd name="T58" fmla="*/ 926 w 2230"/>
                                  <a:gd name="T59" fmla="*/ 851 h 858"/>
                                  <a:gd name="T60" fmla="*/ 794 w 2230"/>
                                  <a:gd name="T61" fmla="*/ 858 h 858"/>
                                  <a:gd name="T62" fmla="*/ 649 w 2230"/>
                                  <a:gd name="T63" fmla="*/ 853 h 858"/>
                                  <a:gd name="T64" fmla="*/ 505 w 2230"/>
                                  <a:gd name="T65" fmla="*/ 838 h 858"/>
                                  <a:gd name="T66" fmla="*/ 362 w 2230"/>
                                  <a:gd name="T67" fmla="*/ 815 h 858"/>
                                  <a:gd name="T68" fmla="*/ 221 w 2230"/>
                                  <a:gd name="T69" fmla="*/ 783 h 858"/>
                                  <a:gd name="T70" fmla="*/ 83 w 2230"/>
                                  <a:gd name="T71" fmla="*/ 742 h 858"/>
                                  <a:gd name="T72" fmla="*/ 0 w 2230"/>
                                  <a:gd name="T73" fmla="*/ 715 h 858"/>
                                  <a:gd name="T74" fmla="*/ 0 w 2230"/>
                                  <a:gd name="T75" fmla="*/ 482 h 858"/>
                                  <a:gd name="T76" fmla="*/ 34 w 2230"/>
                                  <a:gd name="T77" fmla="*/ 491 h 858"/>
                                  <a:gd name="T78" fmla="*/ 118 w 2230"/>
                                  <a:gd name="T79" fmla="*/ 510 h 858"/>
                                  <a:gd name="T80" fmla="*/ 199 w 2230"/>
                                  <a:gd name="T81" fmla="*/ 527 h 858"/>
                                  <a:gd name="T82" fmla="*/ 274 w 2230"/>
                                  <a:gd name="T83" fmla="*/ 539 h 858"/>
                                  <a:gd name="T84" fmla="*/ 346 w 2230"/>
                                  <a:gd name="T85" fmla="*/ 544 h 858"/>
                                  <a:gd name="T86" fmla="*/ 412 w 2230"/>
                                  <a:gd name="T87" fmla="*/ 544 h 858"/>
                                  <a:gd name="T88" fmla="*/ 471 w 2230"/>
                                  <a:gd name="T89" fmla="*/ 539 h 858"/>
                                  <a:gd name="T90" fmla="*/ 547 w 2230"/>
                                  <a:gd name="T91" fmla="*/ 523 h 858"/>
                                  <a:gd name="T92" fmla="*/ 616 w 2230"/>
                                  <a:gd name="T93" fmla="*/ 500 h 858"/>
                                  <a:gd name="T94" fmla="*/ 683 w 2230"/>
                                  <a:gd name="T95" fmla="*/ 469 h 858"/>
                                  <a:gd name="T96" fmla="*/ 745 w 2230"/>
                                  <a:gd name="T97" fmla="*/ 433 h 858"/>
                                  <a:gd name="T98" fmla="*/ 805 w 2230"/>
                                  <a:gd name="T99" fmla="*/ 392 h 858"/>
                                  <a:gd name="T100" fmla="*/ 860 w 2230"/>
                                  <a:gd name="T101" fmla="*/ 346 h 858"/>
                                  <a:gd name="T102" fmla="*/ 914 w 2230"/>
                                  <a:gd name="T103" fmla="*/ 294 h 858"/>
                                  <a:gd name="T104" fmla="*/ 966 w 2230"/>
                                  <a:gd name="T105" fmla="*/ 240 h 858"/>
                                  <a:gd name="T106" fmla="*/ 1014 w 2230"/>
                                  <a:gd name="T107" fmla="*/ 183 h 858"/>
                                  <a:gd name="T108" fmla="*/ 1061 w 2230"/>
                                  <a:gd name="T109" fmla="*/ 123 h 858"/>
                                  <a:gd name="T110" fmla="*/ 1107 w 2230"/>
                                  <a:gd name="T111" fmla="*/ 63 h 858"/>
                                  <a:gd name="T112" fmla="*/ 1154 w 2230"/>
                                  <a:gd name="T113" fmla="*/ 0 h 8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230" h="858">
                                    <a:moveTo>
                                      <a:pt x="1154" y="0"/>
                                    </a:moveTo>
                                    <a:lnTo>
                                      <a:pt x="1234" y="37"/>
                                    </a:lnTo>
                                    <a:lnTo>
                                      <a:pt x="1317" y="72"/>
                                    </a:lnTo>
                                    <a:lnTo>
                                      <a:pt x="1396" y="100"/>
                                    </a:lnTo>
                                    <a:lnTo>
                                      <a:pt x="1473" y="125"/>
                                    </a:lnTo>
                                    <a:lnTo>
                                      <a:pt x="1548" y="147"/>
                                    </a:lnTo>
                                    <a:lnTo>
                                      <a:pt x="1621" y="161"/>
                                    </a:lnTo>
                                    <a:lnTo>
                                      <a:pt x="1689" y="172"/>
                                    </a:lnTo>
                                    <a:lnTo>
                                      <a:pt x="1754" y="177"/>
                                    </a:lnTo>
                                    <a:lnTo>
                                      <a:pt x="1815" y="175"/>
                                    </a:lnTo>
                                    <a:lnTo>
                                      <a:pt x="1870" y="170"/>
                                    </a:lnTo>
                                    <a:lnTo>
                                      <a:pt x="1920" y="159"/>
                                    </a:lnTo>
                                    <a:lnTo>
                                      <a:pt x="1965" y="143"/>
                                    </a:lnTo>
                                    <a:lnTo>
                                      <a:pt x="1990" y="131"/>
                                    </a:lnTo>
                                    <a:lnTo>
                                      <a:pt x="2028" y="166"/>
                                    </a:lnTo>
                                    <a:lnTo>
                                      <a:pt x="2069" y="197"/>
                                    </a:lnTo>
                                    <a:lnTo>
                                      <a:pt x="2116" y="222"/>
                                    </a:lnTo>
                                    <a:lnTo>
                                      <a:pt x="2173" y="242"/>
                                    </a:lnTo>
                                    <a:lnTo>
                                      <a:pt x="2230" y="249"/>
                                    </a:lnTo>
                                    <a:lnTo>
                                      <a:pt x="2141" y="326"/>
                                    </a:lnTo>
                                    <a:lnTo>
                                      <a:pt x="2044" y="401"/>
                                    </a:lnTo>
                                    <a:lnTo>
                                      <a:pt x="1938" y="475"/>
                                    </a:lnTo>
                                    <a:lnTo>
                                      <a:pt x="1826" y="544"/>
                                    </a:lnTo>
                                    <a:lnTo>
                                      <a:pt x="1707" y="609"/>
                                    </a:lnTo>
                                    <a:lnTo>
                                      <a:pt x="1584" y="668"/>
                                    </a:lnTo>
                                    <a:lnTo>
                                      <a:pt x="1457" y="722"/>
                                    </a:lnTo>
                                    <a:lnTo>
                                      <a:pt x="1328" y="768"/>
                                    </a:lnTo>
                                    <a:lnTo>
                                      <a:pt x="1195" y="806"/>
                                    </a:lnTo>
                                    <a:lnTo>
                                      <a:pt x="1061" y="833"/>
                                    </a:lnTo>
                                    <a:lnTo>
                                      <a:pt x="926" y="851"/>
                                    </a:lnTo>
                                    <a:lnTo>
                                      <a:pt x="794" y="858"/>
                                    </a:lnTo>
                                    <a:lnTo>
                                      <a:pt x="649" y="853"/>
                                    </a:lnTo>
                                    <a:lnTo>
                                      <a:pt x="505" y="838"/>
                                    </a:lnTo>
                                    <a:lnTo>
                                      <a:pt x="362" y="815"/>
                                    </a:lnTo>
                                    <a:lnTo>
                                      <a:pt x="221" y="783"/>
                                    </a:lnTo>
                                    <a:lnTo>
                                      <a:pt x="83" y="742"/>
                                    </a:lnTo>
                                    <a:lnTo>
                                      <a:pt x="0" y="715"/>
                                    </a:lnTo>
                                    <a:lnTo>
                                      <a:pt x="0" y="482"/>
                                    </a:lnTo>
                                    <a:lnTo>
                                      <a:pt x="34" y="491"/>
                                    </a:lnTo>
                                    <a:lnTo>
                                      <a:pt x="118" y="510"/>
                                    </a:lnTo>
                                    <a:lnTo>
                                      <a:pt x="199" y="527"/>
                                    </a:lnTo>
                                    <a:lnTo>
                                      <a:pt x="274" y="539"/>
                                    </a:lnTo>
                                    <a:lnTo>
                                      <a:pt x="346" y="544"/>
                                    </a:lnTo>
                                    <a:lnTo>
                                      <a:pt x="412" y="544"/>
                                    </a:lnTo>
                                    <a:lnTo>
                                      <a:pt x="471" y="539"/>
                                    </a:lnTo>
                                    <a:lnTo>
                                      <a:pt x="547" y="523"/>
                                    </a:lnTo>
                                    <a:lnTo>
                                      <a:pt x="616" y="500"/>
                                    </a:lnTo>
                                    <a:lnTo>
                                      <a:pt x="683" y="469"/>
                                    </a:lnTo>
                                    <a:lnTo>
                                      <a:pt x="745" y="433"/>
                                    </a:lnTo>
                                    <a:lnTo>
                                      <a:pt x="805" y="392"/>
                                    </a:lnTo>
                                    <a:lnTo>
                                      <a:pt x="860" y="346"/>
                                    </a:lnTo>
                                    <a:lnTo>
                                      <a:pt x="914" y="294"/>
                                    </a:lnTo>
                                    <a:lnTo>
                                      <a:pt x="966" y="240"/>
                                    </a:lnTo>
                                    <a:lnTo>
                                      <a:pt x="1014" y="183"/>
                                    </a:lnTo>
                                    <a:lnTo>
                                      <a:pt x="1061" y="123"/>
                                    </a:lnTo>
                                    <a:lnTo>
                                      <a:pt x="1107" y="63"/>
                                    </a:lnTo>
                                    <a:lnTo>
                                      <a:pt x="115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reeform 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438" y="2030413"/>
                                <a:ext cx="3489325" cy="2895600"/>
                              </a:xfrm>
                              <a:custGeom>
                                <a:avLst/>
                                <a:gdLst>
                                  <a:gd name="T0" fmla="*/ 2198 w 2198"/>
                                  <a:gd name="T1" fmla="*/ 1399 h 1824"/>
                                  <a:gd name="T2" fmla="*/ 2008 w 2198"/>
                                  <a:gd name="T3" fmla="*/ 1550 h 1824"/>
                                  <a:gd name="T4" fmla="*/ 1805 w 2198"/>
                                  <a:gd name="T5" fmla="*/ 1442 h 1824"/>
                                  <a:gd name="T6" fmla="*/ 2198 w 2198"/>
                                  <a:gd name="T7" fmla="*/ 278 h 1824"/>
                                  <a:gd name="T8" fmla="*/ 2128 w 2198"/>
                                  <a:gd name="T9" fmla="*/ 0 h 1824"/>
                                  <a:gd name="T10" fmla="*/ 2198 w 2198"/>
                                  <a:gd name="T11" fmla="*/ 224 h 1824"/>
                                  <a:gd name="T12" fmla="*/ 2056 w 2198"/>
                                  <a:gd name="T13" fmla="*/ 231 h 1824"/>
                                  <a:gd name="T14" fmla="*/ 1907 w 2198"/>
                                  <a:gd name="T15" fmla="*/ 253 h 1824"/>
                                  <a:gd name="T16" fmla="*/ 1782 w 2198"/>
                                  <a:gd name="T17" fmla="*/ 287 h 1824"/>
                                  <a:gd name="T18" fmla="*/ 1662 w 2198"/>
                                  <a:gd name="T19" fmla="*/ 348 h 1824"/>
                                  <a:gd name="T20" fmla="*/ 1547 w 2198"/>
                                  <a:gd name="T21" fmla="*/ 441 h 1824"/>
                                  <a:gd name="T22" fmla="*/ 1454 w 2198"/>
                                  <a:gd name="T23" fmla="*/ 552 h 1824"/>
                                  <a:gd name="T24" fmla="*/ 1379 w 2198"/>
                                  <a:gd name="T25" fmla="*/ 677 h 1824"/>
                                  <a:gd name="T26" fmla="*/ 1318 w 2198"/>
                                  <a:gd name="T27" fmla="*/ 815 h 1824"/>
                                  <a:gd name="T28" fmla="*/ 1264 w 2198"/>
                                  <a:gd name="T29" fmla="*/ 959 h 1824"/>
                                  <a:gd name="T30" fmla="*/ 1216 w 2198"/>
                                  <a:gd name="T31" fmla="*/ 1107 h 1824"/>
                                  <a:gd name="T32" fmla="*/ 1168 w 2198"/>
                                  <a:gd name="T33" fmla="*/ 1254 h 1824"/>
                                  <a:gd name="T34" fmla="*/ 1116 w 2198"/>
                                  <a:gd name="T35" fmla="*/ 1396 h 1824"/>
                                  <a:gd name="T36" fmla="*/ 1055 w 2198"/>
                                  <a:gd name="T37" fmla="*/ 1530 h 1824"/>
                                  <a:gd name="T38" fmla="*/ 981 w 2198"/>
                                  <a:gd name="T39" fmla="*/ 1654 h 1824"/>
                                  <a:gd name="T40" fmla="*/ 892 w 2198"/>
                                  <a:gd name="T41" fmla="*/ 1761 h 1824"/>
                                  <a:gd name="T42" fmla="*/ 808 w 2198"/>
                                  <a:gd name="T43" fmla="*/ 1824 h 1824"/>
                                  <a:gd name="T44" fmla="*/ 700 w 2198"/>
                                  <a:gd name="T45" fmla="*/ 1731 h 1824"/>
                                  <a:gd name="T46" fmla="*/ 594 w 2198"/>
                                  <a:gd name="T47" fmla="*/ 1673 h 1824"/>
                                  <a:gd name="T48" fmla="*/ 478 w 2198"/>
                                  <a:gd name="T49" fmla="*/ 1648 h 1824"/>
                                  <a:gd name="T50" fmla="*/ 419 w 2198"/>
                                  <a:gd name="T51" fmla="*/ 1639 h 1824"/>
                                  <a:gd name="T52" fmla="*/ 365 w 2198"/>
                                  <a:gd name="T53" fmla="*/ 1562 h 1824"/>
                                  <a:gd name="T54" fmla="*/ 292 w 2198"/>
                                  <a:gd name="T55" fmla="*/ 1501 h 1824"/>
                                  <a:gd name="T56" fmla="*/ 199 w 2198"/>
                                  <a:gd name="T57" fmla="*/ 1460 h 1824"/>
                                  <a:gd name="T58" fmla="*/ 98 w 2198"/>
                                  <a:gd name="T59" fmla="*/ 1448 h 1824"/>
                                  <a:gd name="T60" fmla="*/ 0 w 2198"/>
                                  <a:gd name="T61" fmla="*/ 1462 h 1824"/>
                                  <a:gd name="T62" fmla="*/ 43 w 2198"/>
                                  <a:gd name="T63" fmla="*/ 1317 h 1824"/>
                                  <a:gd name="T64" fmla="*/ 114 w 2198"/>
                                  <a:gd name="T65" fmla="*/ 1159 h 1824"/>
                                  <a:gd name="T66" fmla="*/ 215 w 2198"/>
                                  <a:gd name="T67" fmla="*/ 993 h 1824"/>
                                  <a:gd name="T68" fmla="*/ 340 w 2198"/>
                                  <a:gd name="T69" fmla="*/ 824 h 1824"/>
                                  <a:gd name="T70" fmla="*/ 485 w 2198"/>
                                  <a:gd name="T71" fmla="*/ 659 h 1824"/>
                                  <a:gd name="T72" fmla="*/ 650 w 2198"/>
                                  <a:gd name="T73" fmla="*/ 503 h 1824"/>
                                  <a:gd name="T74" fmla="*/ 829 w 2198"/>
                                  <a:gd name="T75" fmla="*/ 360 h 1824"/>
                                  <a:gd name="T76" fmla="*/ 1021 w 2198"/>
                                  <a:gd name="T77" fmla="*/ 238 h 1824"/>
                                  <a:gd name="T78" fmla="*/ 1223 w 2198"/>
                                  <a:gd name="T79" fmla="*/ 140 h 1824"/>
                                  <a:gd name="T80" fmla="*/ 1458 w 2198"/>
                                  <a:gd name="T81" fmla="*/ 66 h 1824"/>
                                  <a:gd name="T82" fmla="*/ 1723 w 2198"/>
                                  <a:gd name="T83" fmla="*/ 18 h 1824"/>
                                  <a:gd name="T84" fmla="*/ 1993 w 2198"/>
                                  <a:gd name="T85" fmla="*/ 0 h 1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198" h="1824">
                                    <a:moveTo>
                                      <a:pt x="2198" y="278"/>
                                    </a:moveTo>
                                    <a:lnTo>
                                      <a:pt x="2198" y="1399"/>
                                    </a:lnTo>
                                    <a:lnTo>
                                      <a:pt x="2103" y="1611"/>
                                    </a:lnTo>
                                    <a:lnTo>
                                      <a:pt x="2008" y="1550"/>
                                    </a:lnTo>
                                    <a:lnTo>
                                      <a:pt x="1907" y="1492"/>
                                    </a:lnTo>
                                    <a:lnTo>
                                      <a:pt x="1805" y="1442"/>
                                    </a:lnTo>
                                    <a:lnTo>
                                      <a:pt x="1701" y="1396"/>
                                    </a:lnTo>
                                    <a:lnTo>
                                      <a:pt x="2198" y="278"/>
                                    </a:lnTo>
                                    <a:close/>
                                    <a:moveTo>
                                      <a:pt x="1993" y="0"/>
                                    </a:moveTo>
                                    <a:lnTo>
                                      <a:pt x="2128" y="0"/>
                                    </a:lnTo>
                                    <a:lnTo>
                                      <a:pt x="2198" y="4"/>
                                    </a:lnTo>
                                    <a:lnTo>
                                      <a:pt x="2198" y="224"/>
                                    </a:lnTo>
                                    <a:lnTo>
                                      <a:pt x="2137" y="226"/>
                                    </a:lnTo>
                                    <a:lnTo>
                                      <a:pt x="2056" y="231"/>
                                    </a:lnTo>
                                    <a:lnTo>
                                      <a:pt x="1979" y="242"/>
                                    </a:lnTo>
                                    <a:lnTo>
                                      <a:pt x="1907" y="253"/>
                                    </a:lnTo>
                                    <a:lnTo>
                                      <a:pt x="1841" y="269"/>
                                    </a:lnTo>
                                    <a:lnTo>
                                      <a:pt x="1782" y="287"/>
                                    </a:lnTo>
                                    <a:lnTo>
                                      <a:pt x="1728" y="310"/>
                                    </a:lnTo>
                                    <a:lnTo>
                                      <a:pt x="1662" y="348"/>
                                    </a:lnTo>
                                    <a:lnTo>
                                      <a:pt x="1603" y="392"/>
                                    </a:lnTo>
                                    <a:lnTo>
                                      <a:pt x="1547" y="441"/>
                                    </a:lnTo>
                                    <a:lnTo>
                                      <a:pt x="1499" y="495"/>
                                    </a:lnTo>
                                    <a:lnTo>
                                      <a:pt x="1454" y="552"/>
                                    </a:lnTo>
                                    <a:lnTo>
                                      <a:pt x="1415" y="613"/>
                                    </a:lnTo>
                                    <a:lnTo>
                                      <a:pt x="1379" y="677"/>
                                    </a:lnTo>
                                    <a:lnTo>
                                      <a:pt x="1347" y="745"/>
                                    </a:lnTo>
                                    <a:lnTo>
                                      <a:pt x="1318" y="815"/>
                                    </a:lnTo>
                                    <a:lnTo>
                                      <a:pt x="1289" y="887"/>
                                    </a:lnTo>
                                    <a:lnTo>
                                      <a:pt x="1264" y="959"/>
                                    </a:lnTo>
                                    <a:lnTo>
                                      <a:pt x="1239" y="1032"/>
                                    </a:lnTo>
                                    <a:lnTo>
                                      <a:pt x="1216" y="1107"/>
                                    </a:lnTo>
                                    <a:lnTo>
                                      <a:pt x="1193" y="1181"/>
                                    </a:lnTo>
                                    <a:lnTo>
                                      <a:pt x="1168" y="1254"/>
                                    </a:lnTo>
                                    <a:lnTo>
                                      <a:pt x="1143" y="1326"/>
                                    </a:lnTo>
                                    <a:lnTo>
                                      <a:pt x="1116" y="1396"/>
                                    </a:lnTo>
                                    <a:lnTo>
                                      <a:pt x="1085" y="1466"/>
                                    </a:lnTo>
                                    <a:lnTo>
                                      <a:pt x="1055" y="1530"/>
                                    </a:lnTo>
                                    <a:lnTo>
                                      <a:pt x="1019" y="1594"/>
                                    </a:lnTo>
                                    <a:lnTo>
                                      <a:pt x="981" y="1654"/>
                                    </a:lnTo>
                                    <a:lnTo>
                                      <a:pt x="938" y="1709"/>
                                    </a:lnTo>
                                    <a:lnTo>
                                      <a:pt x="892" y="1761"/>
                                    </a:lnTo>
                                    <a:lnTo>
                                      <a:pt x="854" y="1792"/>
                                    </a:lnTo>
                                    <a:lnTo>
                                      <a:pt x="808" y="1824"/>
                                    </a:lnTo>
                                    <a:lnTo>
                                      <a:pt x="754" y="1774"/>
                                    </a:lnTo>
                                    <a:lnTo>
                                      <a:pt x="700" y="1731"/>
                                    </a:lnTo>
                                    <a:lnTo>
                                      <a:pt x="646" y="1697"/>
                                    </a:lnTo>
                                    <a:lnTo>
                                      <a:pt x="594" y="1673"/>
                                    </a:lnTo>
                                    <a:lnTo>
                                      <a:pt x="542" y="1659"/>
                                    </a:lnTo>
                                    <a:lnTo>
                                      <a:pt x="478" y="1648"/>
                                    </a:lnTo>
                                    <a:lnTo>
                                      <a:pt x="419" y="1639"/>
                                    </a:lnTo>
                                    <a:lnTo>
                                      <a:pt x="419" y="1639"/>
                                    </a:lnTo>
                                    <a:lnTo>
                                      <a:pt x="394" y="1600"/>
                                    </a:lnTo>
                                    <a:lnTo>
                                      <a:pt x="365" y="1562"/>
                                    </a:lnTo>
                                    <a:lnTo>
                                      <a:pt x="331" y="1530"/>
                                    </a:lnTo>
                                    <a:lnTo>
                                      <a:pt x="292" y="1501"/>
                                    </a:lnTo>
                                    <a:lnTo>
                                      <a:pt x="247" y="1478"/>
                                    </a:lnTo>
                                    <a:lnTo>
                                      <a:pt x="199" y="1460"/>
                                    </a:lnTo>
                                    <a:lnTo>
                                      <a:pt x="148" y="1449"/>
                                    </a:lnTo>
                                    <a:lnTo>
                                      <a:pt x="98" y="1448"/>
                                    </a:lnTo>
                                    <a:lnTo>
                                      <a:pt x="48" y="1451"/>
                                    </a:lnTo>
                                    <a:lnTo>
                                      <a:pt x="0" y="1462"/>
                                    </a:lnTo>
                                    <a:lnTo>
                                      <a:pt x="18" y="1392"/>
                                    </a:lnTo>
                                    <a:lnTo>
                                      <a:pt x="43" y="1317"/>
                                    </a:lnTo>
                                    <a:lnTo>
                                      <a:pt x="75" y="1240"/>
                                    </a:lnTo>
                                    <a:lnTo>
                                      <a:pt x="114" y="1159"/>
                                    </a:lnTo>
                                    <a:lnTo>
                                      <a:pt x="163" y="1077"/>
                                    </a:lnTo>
                                    <a:lnTo>
                                      <a:pt x="215" y="993"/>
                                    </a:lnTo>
                                    <a:lnTo>
                                      <a:pt x="274" y="908"/>
                                    </a:lnTo>
                                    <a:lnTo>
                                      <a:pt x="340" y="824"/>
                                    </a:lnTo>
                                    <a:lnTo>
                                      <a:pt x="410" y="742"/>
                                    </a:lnTo>
                                    <a:lnTo>
                                      <a:pt x="485" y="659"/>
                                    </a:lnTo>
                                    <a:lnTo>
                                      <a:pt x="566" y="581"/>
                                    </a:lnTo>
                                    <a:lnTo>
                                      <a:pt x="650" y="503"/>
                                    </a:lnTo>
                                    <a:lnTo>
                                      <a:pt x="738" y="430"/>
                                    </a:lnTo>
                                    <a:lnTo>
                                      <a:pt x="829" y="360"/>
                                    </a:lnTo>
                                    <a:lnTo>
                                      <a:pt x="924" y="296"/>
                                    </a:lnTo>
                                    <a:lnTo>
                                      <a:pt x="1021" y="238"/>
                                    </a:lnTo>
                                    <a:lnTo>
                                      <a:pt x="1121" y="186"/>
                                    </a:lnTo>
                                    <a:lnTo>
                                      <a:pt x="1223" y="140"/>
                                    </a:lnTo>
                                    <a:lnTo>
                                      <a:pt x="1327" y="102"/>
                                    </a:lnTo>
                                    <a:lnTo>
                                      <a:pt x="1458" y="66"/>
                                    </a:lnTo>
                                    <a:lnTo>
                                      <a:pt x="1590" y="38"/>
                                    </a:lnTo>
                                    <a:lnTo>
                                      <a:pt x="1723" y="18"/>
                                    </a:lnTo>
                                    <a:lnTo>
                                      <a:pt x="1859" y="5"/>
                                    </a:lnTo>
                                    <a:lnTo>
                                      <a:pt x="1993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0" y="2386013"/>
                              <a:ext cx="6862763" cy="3579813"/>
                            </a:xfrm>
                            <a:custGeom>
                              <a:avLst/>
                              <a:gdLst>
                                <a:gd name="T0" fmla="*/ 4308 w 4323"/>
                                <a:gd name="T1" fmla="*/ 1448 h 2255"/>
                                <a:gd name="T2" fmla="*/ 0 w 4323"/>
                                <a:gd name="T3" fmla="*/ 392 h 2255"/>
                                <a:gd name="T4" fmla="*/ 86 w 4323"/>
                                <a:gd name="T5" fmla="*/ 641 h 2255"/>
                                <a:gd name="T6" fmla="*/ 255 w 4323"/>
                                <a:gd name="T7" fmla="*/ 958 h 2255"/>
                                <a:gd name="T8" fmla="*/ 480 w 4323"/>
                                <a:gd name="T9" fmla="*/ 1234 h 2255"/>
                                <a:gd name="T10" fmla="*/ 754 w 4323"/>
                                <a:gd name="T11" fmla="*/ 1469 h 2255"/>
                                <a:gd name="T12" fmla="*/ 1052 w 4323"/>
                                <a:gd name="T13" fmla="*/ 1659 h 2255"/>
                                <a:gd name="T14" fmla="*/ 1039 w 4323"/>
                                <a:gd name="T15" fmla="*/ 1863 h 2255"/>
                                <a:gd name="T16" fmla="*/ 851 w 4323"/>
                                <a:gd name="T17" fmla="*/ 2064 h 2255"/>
                                <a:gd name="T18" fmla="*/ 803 w 4323"/>
                                <a:gd name="T19" fmla="*/ 1869 h 2255"/>
                                <a:gd name="T20" fmla="*/ 520 w 4323"/>
                                <a:gd name="T21" fmla="*/ 1922 h 2255"/>
                                <a:gd name="T22" fmla="*/ 529 w 4323"/>
                                <a:gd name="T23" fmla="*/ 2212 h 2255"/>
                                <a:gd name="T24" fmla="*/ 710 w 4323"/>
                                <a:gd name="T25" fmla="*/ 2166 h 2255"/>
                                <a:gd name="T26" fmla="*/ 536 w 4323"/>
                                <a:gd name="T27" fmla="*/ 2236 h 2255"/>
                                <a:gd name="T28" fmla="*/ 346 w 4323"/>
                                <a:gd name="T29" fmla="*/ 2255 h 2255"/>
                                <a:gd name="T30" fmla="*/ 118 w 4323"/>
                                <a:gd name="T31" fmla="*/ 2221 h 2255"/>
                                <a:gd name="T32" fmla="*/ 0 w 4323"/>
                                <a:gd name="T33" fmla="*/ 1541 h 2255"/>
                                <a:gd name="T34" fmla="*/ 221 w 4323"/>
                                <a:gd name="T35" fmla="*/ 1491 h 2255"/>
                                <a:gd name="T36" fmla="*/ 219 w 4323"/>
                                <a:gd name="T37" fmla="*/ 1091 h 2255"/>
                                <a:gd name="T38" fmla="*/ 0 w 4323"/>
                                <a:gd name="T39" fmla="*/ 392 h 2255"/>
                                <a:gd name="T40" fmla="*/ 3826 w 4323"/>
                                <a:gd name="T41" fmla="*/ 1172 h 2255"/>
                                <a:gd name="T42" fmla="*/ 3561 w 4323"/>
                                <a:gd name="T43" fmla="*/ 1080 h 2255"/>
                                <a:gd name="T44" fmla="*/ 3296 w 4323"/>
                                <a:gd name="T45" fmla="*/ 1019 h 2255"/>
                                <a:gd name="T46" fmla="*/ 3370 w 4323"/>
                                <a:gd name="T47" fmla="*/ 795 h 2255"/>
                                <a:gd name="T48" fmla="*/ 3391 w 4323"/>
                                <a:gd name="T49" fmla="*/ 733 h 2255"/>
                                <a:gd name="T50" fmla="*/ 3407 w 4323"/>
                                <a:gd name="T51" fmla="*/ 686 h 2255"/>
                                <a:gd name="T52" fmla="*/ 3423 w 4323"/>
                                <a:gd name="T53" fmla="*/ 641 h 2255"/>
                                <a:gd name="T54" fmla="*/ 3445 w 4323"/>
                                <a:gd name="T55" fmla="*/ 584 h 2255"/>
                                <a:gd name="T56" fmla="*/ 3463 w 4323"/>
                                <a:gd name="T57" fmla="*/ 543 h 2255"/>
                                <a:gd name="T58" fmla="*/ 3488 w 4323"/>
                                <a:gd name="T59" fmla="*/ 487 h 2255"/>
                                <a:gd name="T60" fmla="*/ 3508 w 4323"/>
                                <a:gd name="T61" fmla="*/ 448 h 2255"/>
                                <a:gd name="T62" fmla="*/ 3538 w 4323"/>
                                <a:gd name="T63" fmla="*/ 394 h 2255"/>
                                <a:gd name="T64" fmla="*/ 3560 w 4323"/>
                                <a:gd name="T65" fmla="*/ 358 h 2255"/>
                                <a:gd name="T66" fmla="*/ 3595 w 4323"/>
                                <a:gd name="T67" fmla="*/ 308 h 2255"/>
                                <a:gd name="T68" fmla="*/ 3619 w 4323"/>
                                <a:gd name="T69" fmla="*/ 276 h 2255"/>
                                <a:gd name="T70" fmla="*/ 3658 w 4323"/>
                                <a:gd name="T71" fmla="*/ 233 h 2255"/>
                                <a:gd name="T72" fmla="*/ 3689 w 4323"/>
                                <a:gd name="T73" fmla="*/ 202 h 2255"/>
                                <a:gd name="T74" fmla="*/ 3730 w 4323"/>
                                <a:gd name="T75" fmla="*/ 165 h 2255"/>
                                <a:gd name="T76" fmla="*/ 3767 w 4323"/>
                                <a:gd name="T77" fmla="*/ 138 h 2255"/>
                                <a:gd name="T78" fmla="*/ 3817 w 4323"/>
                                <a:gd name="T79" fmla="*/ 106 h 2255"/>
                                <a:gd name="T80" fmla="*/ 3877 w 4323"/>
                                <a:gd name="T81" fmla="*/ 75 h 2255"/>
                                <a:gd name="T82" fmla="*/ 3912 w 4323"/>
                                <a:gd name="T83" fmla="*/ 63 h 2255"/>
                                <a:gd name="T84" fmla="*/ 3954 w 4323"/>
                                <a:gd name="T85" fmla="*/ 48 h 2255"/>
                                <a:gd name="T86" fmla="*/ 3997 w 4323"/>
                                <a:gd name="T87" fmla="*/ 38 h 2255"/>
                                <a:gd name="T88" fmla="*/ 4043 w 4323"/>
                                <a:gd name="T89" fmla="*/ 27 h 2255"/>
                                <a:gd name="T90" fmla="*/ 4092 w 4323"/>
                                <a:gd name="T91" fmla="*/ 20 h 2255"/>
                                <a:gd name="T92" fmla="*/ 4143 w 4323"/>
                                <a:gd name="T93" fmla="*/ 13 h 2255"/>
                                <a:gd name="T94" fmla="*/ 4197 w 4323"/>
                                <a:gd name="T95" fmla="*/ 7 h 2255"/>
                                <a:gd name="T96" fmla="*/ 4249 w 4323"/>
                                <a:gd name="T97" fmla="*/ 4 h 2255"/>
                                <a:gd name="T98" fmla="*/ 4308 w 4323"/>
                                <a:gd name="T99" fmla="*/ 0 h 2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4323" h="2255">
                                  <a:moveTo>
                                    <a:pt x="4323" y="1175"/>
                                  </a:moveTo>
                                  <a:lnTo>
                                    <a:pt x="4323" y="1458"/>
                                  </a:lnTo>
                                  <a:lnTo>
                                    <a:pt x="4308" y="1448"/>
                                  </a:lnTo>
                                  <a:lnTo>
                                    <a:pt x="4228" y="1387"/>
                                  </a:lnTo>
                                  <a:lnTo>
                                    <a:pt x="4323" y="1175"/>
                                  </a:lnTo>
                                  <a:close/>
                                  <a:moveTo>
                                    <a:pt x="0" y="392"/>
                                  </a:moveTo>
                                  <a:lnTo>
                                    <a:pt x="6" y="412"/>
                                  </a:lnTo>
                                  <a:lnTo>
                                    <a:pt x="43" y="527"/>
                                  </a:lnTo>
                                  <a:lnTo>
                                    <a:pt x="86" y="641"/>
                                  </a:lnTo>
                                  <a:lnTo>
                                    <a:pt x="136" y="752"/>
                                  </a:lnTo>
                                  <a:lnTo>
                                    <a:pt x="194" y="860"/>
                                  </a:lnTo>
                                  <a:lnTo>
                                    <a:pt x="255" y="958"/>
                                  </a:lnTo>
                                  <a:lnTo>
                                    <a:pt x="323" y="1055"/>
                                  </a:lnTo>
                                  <a:lnTo>
                                    <a:pt x="400" y="1147"/>
                                  </a:lnTo>
                                  <a:lnTo>
                                    <a:pt x="480" y="1234"/>
                                  </a:lnTo>
                                  <a:lnTo>
                                    <a:pt x="568" y="1317"/>
                                  </a:lnTo>
                                  <a:lnTo>
                                    <a:pt x="659" y="1396"/>
                                  </a:lnTo>
                                  <a:lnTo>
                                    <a:pt x="754" y="1469"/>
                                  </a:lnTo>
                                  <a:lnTo>
                                    <a:pt x="853" y="1537"/>
                                  </a:lnTo>
                                  <a:lnTo>
                                    <a:pt x="951" y="1602"/>
                                  </a:lnTo>
                                  <a:lnTo>
                                    <a:pt x="1052" y="1659"/>
                                  </a:lnTo>
                                  <a:lnTo>
                                    <a:pt x="1154" y="1711"/>
                                  </a:lnTo>
                                  <a:lnTo>
                                    <a:pt x="1096" y="1788"/>
                                  </a:lnTo>
                                  <a:lnTo>
                                    <a:pt x="1039" y="1863"/>
                                  </a:lnTo>
                                  <a:lnTo>
                                    <a:pt x="980" y="1935"/>
                                  </a:lnTo>
                                  <a:lnTo>
                                    <a:pt x="917" y="2003"/>
                                  </a:lnTo>
                                  <a:lnTo>
                                    <a:pt x="851" y="2064"/>
                                  </a:lnTo>
                                  <a:lnTo>
                                    <a:pt x="781" y="2119"/>
                                  </a:lnTo>
                                  <a:lnTo>
                                    <a:pt x="726" y="2001"/>
                                  </a:lnTo>
                                  <a:lnTo>
                                    <a:pt x="803" y="1869"/>
                                  </a:lnTo>
                                  <a:lnTo>
                                    <a:pt x="650" y="1886"/>
                                  </a:lnTo>
                                  <a:lnTo>
                                    <a:pt x="550" y="1772"/>
                                  </a:lnTo>
                                  <a:lnTo>
                                    <a:pt x="520" y="1922"/>
                                  </a:lnTo>
                                  <a:lnTo>
                                    <a:pt x="380" y="1985"/>
                                  </a:lnTo>
                                  <a:lnTo>
                                    <a:pt x="514" y="2058"/>
                                  </a:lnTo>
                                  <a:lnTo>
                                    <a:pt x="529" y="2212"/>
                                  </a:lnTo>
                                  <a:lnTo>
                                    <a:pt x="641" y="2107"/>
                                  </a:lnTo>
                                  <a:lnTo>
                                    <a:pt x="762" y="2134"/>
                                  </a:lnTo>
                                  <a:lnTo>
                                    <a:pt x="710" y="2166"/>
                                  </a:lnTo>
                                  <a:lnTo>
                                    <a:pt x="654" y="2195"/>
                                  </a:lnTo>
                                  <a:lnTo>
                                    <a:pt x="597" y="2218"/>
                                  </a:lnTo>
                                  <a:lnTo>
                                    <a:pt x="536" y="2236"/>
                                  </a:lnTo>
                                  <a:lnTo>
                                    <a:pt x="471" y="2250"/>
                                  </a:lnTo>
                                  <a:lnTo>
                                    <a:pt x="412" y="2255"/>
                                  </a:lnTo>
                                  <a:lnTo>
                                    <a:pt x="346" y="2255"/>
                                  </a:lnTo>
                                  <a:lnTo>
                                    <a:pt x="274" y="2250"/>
                                  </a:lnTo>
                                  <a:lnTo>
                                    <a:pt x="199" y="2238"/>
                                  </a:lnTo>
                                  <a:lnTo>
                                    <a:pt x="118" y="2221"/>
                                  </a:lnTo>
                                  <a:lnTo>
                                    <a:pt x="34" y="2202"/>
                                  </a:lnTo>
                                  <a:lnTo>
                                    <a:pt x="0" y="2193"/>
                                  </a:lnTo>
                                  <a:lnTo>
                                    <a:pt x="0" y="1541"/>
                                  </a:lnTo>
                                  <a:lnTo>
                                    <a:pt x="38" y="1537"/>
                                  </a:lnTo>
                                  <a:lnTo>
                                    <a:pt x="174" y="1700"/>
                                  </a:lnTo>
                                  <a:lnTo>
                                    <a:pt x="221" y="1491"/>
                                  </a:lnTo>
                                  <a:lnTo>
                                    <a:pt x="418" y="1412"/>
                                  </a:lnTo>
                                  <a:lnTo>
                                    <a:pt x="235" y="1302"/>
                                  </a:lnTo>
                                  <a:lnTo>
                                    <a:pt x="219" y="1091"/>
                                  </a:lnTo>
                                  <a:lnTo>
                                    <a:pt x="59" y="1233"/>
                                  </a:lnTo>
                                  <a:lnTo>
                                    <a:pt x="0" y="1216"/>
                                  </a:lnTo>
                                  <a:lnTo>
                                    <a:pt x="0" y="392"/>
                                  </a:lnTo>
                                  <a:close/>
                                  <a:moveTo>
                                    <a:pt x="4323" y="0"/>
                                  </a:moveTo>
                                  <a:lnTo>
                                    <a:pt x="4323" y="54"/>
                                  </a:lnTo>
                                  <a:lnTo>
                                    <a:pt x="3826" y="1172"/>
                                  </a:lnTo>
                                  <a:lnTo>
                                    <a:pt x="3826" y="1172"/>
                                  </a:lnTo>
                                  <a:lnTo>
                                    <a:pt x="3694" y="1121"/>
                                  </a:lnTo>
                                  <a:lnTo>
                                    <a:pt x="3561" y="1080"/>
                                  </a:lnTo>
                                  <a:lnTo>
                                    <a:pt x="3427" y="1046"/>
                                  </a:lnTo>
                                  <a:lnTo>
                                    <a:pt x="3296" y="1019"/>
                                  </a:lnTo>
                                  <a:lnTo>
                                    <a:pt x="3296" y="1019"/>
                                  </a:lnTo>
                                  <a:lnTo>
                                    <a:pt x="3332" y="910"/>
                                  </a:lnTo>
                                  <a:lnTo>
                                    <a:pt x="3368" y="801"/>
                                  </a:lnTo>
                                  <a:lnTo>
                                    <a:pt x="3370" y="795"/>
                                  </a:lnTo>
                                  <a:lnTo>
                                    <a:pt x="3377" y="774"/>
                                  </a:lnTo>
                                  <a:lnTo>
                                    <a:pt x="3380" y="765"/>
                                  </a:lnTo>
                                  <a:lnTo>
                                    <a:pt x="3391" y="733"/>
                                  </a:lnTo>
                                  <a:lnTo>
                                    <a:pt x="3395" y="717"/>
                                  </a:lnTo>
                                  <a:lnTo>
                                    <a:pt x="3400" y="702"/>
                                  </a:lnTo>
                                  <a:lnTo>
                                    <a:pt x="3407" y="686"/>
                                  </a:lnTo>
                                  <a:lnTo>
                                    <a:pt x="3411" y="672"/>
                                  </a:lnTo>
                                  <a:lnTo>
                                    <a:pt x="3418" y="656"/>
                                  </a:lnTo>
                                  <a:lnTo>
                                    <a:pt x="3423" y="641"/>
                                  </a:lnTo>
                                  <a:lnTo>
                                    <a:pt x="3434" y="614"/>
                                  </a:lnTo>
                                  <a:lnTo>
                                    <a:pt x="3438" y="604"/>
                                  </a:lnTo>
                                  <a:lnTo>
                                    <a:pt x="3445" y="584"/>
                                  </a:lnTo>
                                  <a:lnTo>
                                    <a:pt x="3450" y="573"/>
                                  </a:lnTo>
                                  <a:lnTo>
                                    <a:pt x="3457" y="554"/>
                                  </a:lnTo>
                                  <a:lnTo>
                                    <a:pt x="3463" y="543"/>
                                  </a:lnTo>
                                  <a:lnTo>
                                    <a:pt x="3474" y="518"/>
                                  </a:lnTo>
                                  <a:lnTo>
                                    <a:pt x="3477" y="511"/>
                                  </a:lnTo>
                                  <a:lnTo>
                                    <a:pt x="3488" y="487"/>
                                  </a:lnTo>
                                  <a:lnTo>
                                    <a:pt x="3493" y="477"/>
                                  </a:lnTo>
                                  <a:lnTo>
                                    <a:pt x="3502" y="459"/>
                                  </a:lnTo>
                                  <a:lnTo>
                                    <a:pt x="3508" y="448"/>
                                  </a:lnTo>
                                  <a:lnTo>
                                    <a:pt x="3518" y="428"/>
                                  </a:lnTo>
                                  <a:lnTo>
                                    <a:pt x="3522" y="421"/>
                                  </a:lnTo>
                                  <a:lnTo>
                                    <a:pt x="3538" y="394"/>
                                  </a:lnTo>
                                  <a:lnTo>
                                    <a:pt x="3542" y="387"/>
                                  </a:lnTo>
                                  <a:lnTo>
                                    <a:pt x="3554" y="367"/>
                                  </a:lnTo>
                                  <a:lnTo>
                                    <a:pt x="3560" y="358"/>
                                  </a:lnTo>
                                  <a:lnTo>
                                    <a:pt x="3572" y="340"/>
                                  </a:lnTo>
                                  <a:lnTo>
                                    <a:pt x="3577" y="333"/>
                                  </a:lnTo>
                                  <a:lnTo>
                                    <a:pt x="3595" y="308"/>
                                  </a:lnTo>
                                  <a:lnTo>
                                    <a:pt x="3597" y="305"/>
                                  </a:lnTo>
                                  <a:lnTo>
                                    <a:pt x="3613" y="283"/>
                                  </a:lnTo>
                                  <a:lnTo>
                                    <a:pt x="3619" y="276"/>
                                  </a:lnTo>
                                  <a:lnTo>
                                    <a:pt x="3633" y="260"/>
                                  </a:lnTo>
                                  <a:lnTo>
                                    <a:pt x="3640" y="253"/>
                                  </a:lnTo>
                                  <a:lnTo>
                                    <a:pt x="3658" y="233"/>
                                  </a:lnTo>
                                  <a:lnTo>
                                    <a:pt x="3660" y="229"/>
                                  </a:lnTo>
                                  <a:lnTo>
                                    <a:pt x="3681" y="208"/>
                                  </a:lnTo>
                                  <a:lnTo>
                                    <a:pt x="3689" y="202"/>
                                  </a:lnTo>
                                  <a:lnTo>
                                    <a:pt x="3705" y="186"/>
                                  </a:lnTo>
                                  <a:lnTo>
                                    <a:pt x="3712" y="181"/>
                                  </a:lnTo>
                                  <a:lnTo>
                                    <a:pt x="3730" y="165"/>
                                  </a:lnTo>
                                  <a:lnTo>
                                    <a:pt x="3737" y="161"/>
                                  </a:lnTo>
                                  <a:lnTo>
                                    <a:pt x="3762" y="142"/>
                                  </a:lnTo>
                                  <a:lnTo>
                                    <a:pt x="3767" y="138"/>
                                  </a:lnTo>
                                  <a:lnTo>
                                    <a:pt x="3789" y="124"/>
                                  </a:lnTo>
                                  <a:lnTo>
                                    <a:pt x="3796" y="118"/>
                                  </a:lnTo>
                                  <a:lnTo>
                                    <a:pt x="3817" y="106"/>
                                  </a:lnTo>
                                  <a:lnTo>
                                    <a:pt x="3825" y="102"/>
                                  </a:lnTo>
                                  <a:lnTo>
                                    <a:pt x="3853" y="86"/>
                                  </a:lnTo>
                                  <a:lnTo>
                                    <a:pt x="3877" y="75"/>
                                  </a:lnTo>
                                  <a:lnTo>
                                    <a:pt x="3886" y="72"/>
                                  </a:lnTo>
                                  <a:lnTo>
                                    <a:pt x="3902" y="66"/>
                                  </a:lnTo>
                                  <a:lnTo>
                                    <a:pt x="3912" y="63"/>
                                  </a:lnTo>
                                  <a:lnTo>
                                    <a:pt x="3927" y="57"/>
                                  </a:lnTo>
                                  <a:lnTo>
                                    <a:pt x="3939" y="52"/>
                                  </a:lnTo>
                                  <a:lnTo>
                                    <a:pt x="3954" y="48"/>
                                  </a:lnTo>
                                  <a:lnTo>
                                    <a:pt x="3968" y="45"/>
                                  </a:lnTo>
                                  <a:lnTo>
                                    <a:pt x="3982" y="41"/>
                                  </a:lnTo>
                                  <a:lnTo>
                                    <a:pt x="3997" y="38"/>
                                  </a:lnTo>
                                  <a:lnTo>
                                    <a:pt x="4013" y="34"/>
                                  </a:lnTo>
                                  <a:lnTo>
                                    <a:pt x="4027" y="30"/>
                                  </a:lnTo>
                                  <a:lnTo>
                                    <a:pt x="4043" y="27"/>
                                  </a:lnTo>
                                  <a:lnTo>
                                    <a:pt x="4059" y="25"/>
                                  </a:lnTo>
                                  <a:lnTo>
                                    <a:pt x="4075" y="22"/>
                                  </a:lnTo>
                                  <a:lnTo>
                                    <a:pt x="4092" y="20"/>
                                  </a:lnTo>
                                  <a:lnTo>
                                    <a:pt x="4109" y="16"/>
                                  </a:lnTo>
                                  <a:lnTo>
                                    <a:pt x="4126" y="14"/>
                                  </a:lnTo>
                                  <a:lnTo>
                                    <a:pt x="4143" y="13"/>
                                  </a:lnTo>
                                  <a:lnTo>
                                    <a:pt x="4161" y="11"/>
                                  </a:lnTo>
                                  <a:lnTo>
                                    <a:pt x="4178" y="9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213" y="5"/>
                                  </a:lnTo>
                                  <a:lnTo>
                                    <a:pt x="4233" y="4"/>
                                  </a:lnTo>
                                  <a:lnTo>
                                    <a:pt x="4249" y="4"/>
                                  </a:lnTo>
                                  <a:lnTo>
                                    <a:pt x="4271" y="2"/>
                                  </a:lnTo>
                                  <a:lnTo>
                                    <a:pt x="4285" y="0"/>
                                  </a:lnTo>
                                  <a:lnTo>
                                    <a:pt x="4308" y="0"/>
                                  </a:lnTo>
                                  <a:lnTo>
                                    <a:pt x="4321" y="0"/>
                                  </a:lnTo>
                                  <a:lnTo>
                                    <a:pt x="43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1103313" y="6910388"/>
                              <a:ext cx="3884613" cy="2471738"/>
                            </a:xfrm>
                            <a:custGeom>
                              <a:avLst/>
                              <a:gdLst>
                                <a:gd name="T0" fmla="*/ 874 w 2447"/>
                                <a:gd name="T1" fmla="*/ 1523 h 1557"/>
                                <a:gd name="T2" fmla="*/ 935 w 2447"/>
                                <a:gd name="T3" fmla="*/ 1546 h 1557"/>
                                <a:gd name="T4" fmla="*/ 753 w 2447"/>
                                <a:gd name="T5" fmla="*/ 1557 h 1557"/>
                                <a:gd name="T6" fmla="*/ 803 w 2447"/>
                                <a:gd name="T7" fmla="*/ 1527 h 1557"/>
                                <a:gd name="T8" fmla="*/ 443 w 2447"/>
                                <a:gd name="T9" fmla="*/ 1464 h 1557"/>
                                <a:gd name="T10" fmla="*/ 432 w 2447"/>
                                <a:gd name="T11" fmla="*/ 1528 h 1557"/>
                                <a:gd name="T12" fmla="*/ 0 w 2447"/>
                                <a:gd name="T13" fmla="*/ 1557 h 1557"/>
                                <a:gd name="T14" fmla="*/ 276 w 2447"/>
                                <a:gd name="T15" fmla="*/ 1505 h 1557"/>
                                <a:gd name="T16" fmla="*/ 1406 w 2447"/>
                                <a:gd name="T17" fmla="*/ 994 h 1557"/>
                                <a:gd name="T18" fmla="*/ 1455 w 2447"/>
                                <a:gd name="T19" fmla="*/ 1064 h 1557"/>
                                <a:gd name="T20" fmla="*/ 1471 w 2447"/>
                                <a:gd name="T21" fmla="*/ 1149 h 1557"/>
                                <a:gd name="T22" fmla="*/ 1453 w 2447"/>
                                <a:gd name="T23" fmla="*/ 1235 h 1557"/>
                                <a:gd name="T24" fmla="*/ 1403 w 2447"/>
                                <a:gd name="T25" fmla="*/ 1303 h 1557"/>
                                <a:gd name="T26" fmla="*/ 1335 w 2447"/>
                                <a:gd name="T27" fmla="*/ 1346 h 1557"/>
                                <a:gd name="T28" fmla="*/ 1254 w 2447"/>
                                <a:gd name="T29" fmla="*/ 1360 h 1557"/>
                                <a:gd name="T30" fmla="*/ 1172 w 2447"/>
                                <a:gd name="T31" fmla="*/ 1342 h 1557"/>
                                <a:gd name="T32" fmla="*/ 1104 w 2447"/>
                                <a:gd name="T33" fmla="*/ 1294 h 1557"/>
                                <a:gd name="T34" fmla="*/ 1061 w 2447"/>
                                <a:gd name="T35" fmla="*/ 1224 h 1557"/>
                                <a:gd name="T36" fmla="*/ 1283 w 2447"/>
                                <a:gd name="T37" fmla="*/ 1088 h 1557"/>
                                <a:gd name="T38" fmla="*/ 1406 w 2447"/>
                                <a:gd name="T39" fmla="*/ 994 h 1557"/>
                                <a:gd name="T40" fmla="*/ 2173 w 2447"/>
                                <a:gd name="T41" fmla="*/ 737 h 1557"/>
                                <a:gd name="T42" fmla="*/ 2291 w 2447"/>
                                <a:gd name="T43" fmla="*/ 771 h 1557"/>
                                <a:gd name="T44" fmla="*/ 2377 w 2447"/>
                                <a:gd name="T45" fmla="*/ 823 h 1557"/>
                                <a:gd name="T46" fmla="*/ 2447 w 2447"/>
                                <a:gd name="T47" fmla="*/ 891 h 1557"/>
                                <a:gd name="T48" fmla="*/ 2395 w 2447"/>
                                <a:gd name="T49" fmla="*/ 1068 h 1557"/>
                                <a:gd name="T50" fmla="*/ 2318 w 2447"/>
                                <a:gd name="T51" fmla="*/ 1261 h 1557"/>
                                <a:gd name="T52" fmla="*/ 2221 w 2447"/>
                                <a:gd name="T53" fmla="*/ 1462 h 1557"/>
                                <a:gd name="T54" fmla="*/ 1987 w 2447"/>
                                <a:gd name="T55" fmla="*/ 1557 h 1557"/>
                                <a:gd name="T56" fmla="*/ 1894 w 2447"/>
                                <a:gd name="T57" fmla="*/ 1514 h 1557"/>
                                <a:gd name="T58" fmla="*/ 1802 w 2447"/>
                                <a:gd name="T59" fmla="*/ 1435 h 1557"/>
                                <a:gd name="T60" fmla="*/ 1738 w 2447"/>
                                <a:gd name="T61" fmla="*/ 1335 h 1557"/>
                                <a:gd name="T62" fmla="*/ 1704 w 2447"/>
                                <a:gd name="T63" fmla="*/ 1222 h 1557"/>
                                <a:gd name="T64" fmla="*/ 1702 w 2447"/>
                                <a:gd name="T65" fmla="*/ 1104 h 1557"/>
                                <a:gd name="T66" fmla="*/ 1734 w 2447"/>
                                <a:gd name="T67" fmla="*/ 984 h 1557"/>
                                <a:gd name="T68" fmla="*/ 1800 w 2447"/>
                                <a:gd name="T69" fmla="*/ 880 h 1557"/>
                                <a:gd name="T70" fmla="*/ 1890 w 2447"/>
                                <a:gd name="T71" fmla="*/ 801 h 1557"/>
                                <a:gd name="T72" fmla="*/ 1996 w 2447"/>
                                <a:gd name="T73" fmla="*/ 753 h 1557"/>
                                <a:gd name="T74" fmla="*/ 2112 w 2447"/>
                                <a:gd name="T75" fmla="*/ 733 h 1557"/>
                                <a:gd name="T76" fmla="*/ 2118 w 2447"/>
                                <a:gd name="T77" fmla="*/ 70 h 1557"/>
                                <a:gd name="T78" fmla="*/ 2252 w 2447"/>
                                <a:gd name="T79" fmla="*/ 215 h 1557"/>
                                <a:gd name="T80" fmla="*/ 2311 w 2447"/>
                                <a:gd name="T81" fmla="*/ 292 h 1557"/>
                                <a:gd name="T82" fmla="*/ 2255 w 2447"/>
                                <a:gd name="T83" fmla="*/ 376 h 1557"/>
                                <a:gd name="T84" fmla="*/ 2180 w 2447"/>
                                <a:gd name="T85" fmla="*/ 437 h 1557"/>
                                <a:gd name="T86" fmla="*/ 2091 w 2447"/>
                                <a:gd name="T87" fmla="*/ 471 h 1557"/>
                                <a:gd name="T88" fmla="*/ 1994 w 2447"/>
                                <a:gd name="T89" fmla="*/ 477 h 1557"/>
                                <a:gd name="T90" fmla="*/ 1897 w 2447"/>
                                <a:gd name="T91" fmla="*/ 450 h 1557"/>
                                <a:gd name="T92" fmla="*/ 1929 w 2447"/>
                                <a:gd name="T93" fmla="*/ 287 h 1557"/>
                                <a:gd name="T94" fmla="*/ 2044 w 2447"/>
                                <a:gd name="T95" fmla="*/ 0 h 1557"/>
                                <a:gd name="T96" fmla="*/ 2044 w 2447"/>
                                <a:gd name="T97" fmla="*/ 0 h 1557"/>
                                <a:gd name="T98" fmla="*/ 2044 w 2447"/>
                                <a:gd name="T99" fmla="*/ 0 h 15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447" h="1557">
                                  <a:moveTo>
                                    <a:pt x="839" y="1521"/>
                                  </a:moveTo>
                                  <a:lnTo>
                                    <a:pt x="874" y="1523"/>
                                  </a:lnTo>
                                  <a:lnTo>
                                    <a:pt x="910" y="1534"/>
                                  </a:lnTo>
                                  <a:lnTo>
                                    <a:pt x="935" y="1546"/>
                                  </a:lnTo>
                                  <a:lnTo>
                                    <a:pt x="946" y="1557"/>
                                  </a:lnTo>
                                  <a:lnTo>
                                    <a:pt x="753" y="1557"/>
                                  </a:lnTo>
                                  <a:lnTo>
                                    <a:pt x="770" y="1543"/>
                                  </a:lnTo>
                                  <a:lnTo>
                                    <a:pt x="803" y="1527"/>
                                  </a:lnTo>
                                  <a:lnTo>
                                    <a:pt x="839" y="1521"/>
                                  </a:lnTo>
                                  <a:close/>
                                  <a:moveTo>
                                    <a:pt x="443" y="1464"/>
                                  </a:moveTo>
                                  <a:lnTo>
                                    <a:pt x="439" y="1496"/>
                                  </a:lnTo>
                                  <a:lnTo>
                                    <a:pt x="432" y="1528"/>
                                  </a:lnTo>
                                  <a:lnTo>
                                    <a:pt x="423" y="1557"/>
                                  </a:lnTo>
                                  <a:lnTo>
                                    <a:pt x="0" y="1557"/>
                                  </a:lnTo>
                                  <a:lnTo>
                                    <a:pt x="111" y="1539"/>
                                  </a:lnTo>
                                  <a:lnTo>
                                    <a:pt x="276" y="1505"/>
                                  </a:lnTo>
                                  <a:lnTo>
                                    <a:pt x="443" y="1464"/>
                                  </a:lnTo>
                                  <a:close/>
                                  <a:moveTo>
                                    <a:pt x="1406" y="994"/>
                                  </a:moveTo>
                                  <a:lnTo>
                                    <a:pt x="1433" y="1027"/>
                                  </a:lnTo>
                                  <a:lnTo>
                                    <a:pt x="1455" y="1064"/>
                                  </a:lnTo>
                                  <a:lnTo>
                                    <a:pt x="1467" y="1106"/>
                                  </a:lnTo>
                                  <a:lnTo>
                                    <a:pt x="1471" y="1149"/>
                                  </a:lnTo>
                                  <a:lnTo>
                                    <a:pt x="1466" y="1192"/>
                                  </a:lnTo>
                                  <a:lnTo>
                                    <a:pt x="1453" y="1235"/>
                                  </a:lnTo>
                                  <a:lnTo>
                                    <a:pt x="1431" y="1272"/>
                                  </a:lnTo>
                                  <a:lnTo>
                                    <a:pt x="1403" y="1303"/>
                                  </a:lnTo>
                                  <a:lnTo>
                                    <a:pt x="1371" y="1328"/>
                                  </a:lnTo>
                                  <a:lnTo>
                                    <a:pt x="1335" y="1346"/>
                                  </a:lnTo>
                                  <a:lnTo>
                                    <a:pt x="1295" y="1356"/>
                                  </a:lnTo>
                                  <a:lnTo>
                                    <a:pt x="1254" y="1360"/>
                                  </a:lnTo>
                                  <a:lnTo>
                                    <a:pt x="1213" y="1355"/>
                                  </a:lnTo>
                                  <a:lnTo>
                                    <a:pt x="1172" y="1342"/>
                                  </a:lnTo>
                                  <a:lnTo>
                                    <a:pt x="1134" y="1321"/>
                                  </a:lnTo>
                                  <a:lnTo>
                                    <a:pt x="1104" y="1294"/>
                                  </a:lnTo>
                                  <a:lnTo>
                                    <a:pt x="1079" y="1261"/>
                                  </a:lnTo>
                                  <a:lnTo>
                                    <a:pt x="1061" y="1224"/>
                                  </a:lnTo>
                                  <a:lnTo>
                                    <a:pt x="1174" y="1159"/>
                                  </a:lnTo>
                                  <a:lnTo>
                                    <a:pt x="1283" y="1088"/>
                                  </a:lnTo>
                                  <a:lnTo>
                                    <a:pt x="1387" y="1009"/>
                                  </a:lnTo>
                                  <a:lnTo>
                                    <a:pt x="1406" y="994"/>
                                  </a:lnTo>
                                  <a:close/>
                                  <a:moveTo>
                                    <a:pt x="2112" y="733"/>
                                  </a:moveTo>
                                  <a:lnTo>
                                    <a:pt x="2173" y="737"/>
                                  </a:lnTo>
                                  <a:lnTo>
                                    <a:pt x="2232" y="749"/>
                                  </a:lnTo>
                                  <a:lnTo>
                                    <a:pt x="2291" y="771"/>
                                  </a:lnTo>
                                  <a:lnTo>
                                    <a:pt x="2336" y="794"/>
                                  </a:lnTo>
                                  <a:lnTo>
                                    <a:pt x="2377" y="823"/>
                                  </a:lnTo>
                                  <a:lnTo>
                                    <a:pt x="2415" y="855"/>
                                  </a:lnTo>
                                  <a:lnTo>
                                    <a:pt x="2447" y="891"/>
                                  </a:lnTo>
                                  <a:lnTo>
                                    <a:pt x="2424" y="977"/>
                                  </a:lnTo>
                                  <a:lnTo>
                                    <a:pt x="2395" y="1068"/>
                                  </a:lnTo>
                                  <a:lnTo>
                                    <a:pt x="2359" y="1163"/>
                                  </a:lnTo>
                                  <a:lnTo>
                                    <a:pt x="2318" y="1261"/>
                                  </a:lnTo>
                                  <a:lnTo>
                                    <a:pt x="2272" y="1362"/>
                                  </a:lnTo>
                                  <a:lnTo>
                                    <a:pt x="2221" y="1462"/>
                                  </a:lnTo>
                                  <a:lnTo>
                                    <a:pt x="2171" y="1557"/>
                                  </a:lnTo>
                                  <a:lnTo>
                                    <a:pt x="1987" y="1557"/>
                                  </a:lnTo>
                                  <a:lnTo>
                                    <a:pt x="1947" y="1543"/>
                                  </a:lnTo>
                                  <a:lnTo>
                                    <a:pt x="1894" y="1514"/>
                                  </a:lnTo>
                                  <a:lnTo>
                                    <a:pt x="1843" y="1476"/>
                                  </a:lnTo>
                                  <a:lnTo>
                                    <a:pt x="1802" y="1435"/>
                                  </a:lnTo>
                                  <a:lnTo>
                                    <a:pt x="1766" y="1387"/>
                                  </a:lnTo>
                                  <a:lnTo>
                                    <a:pt x="1738" y="1335"/>
                                  </a:lnTo>
                                  <a:lnTo>
                                    <a:pt x="1716" y="1279"/>
                                  </a:lnTo>
                                  <a:lnTo>
                                    <a:pt x="1704" y="1222"/>
                                  </a:lnTo>
                                  <a:lnTo>
                                    <a:pt x="1698" y="1163"/>
                                  </a:lnTo>
                                  <a:lnTo>
                                    <a:pt x="1702" y="1104"/>
                                  </a:lnTo>
                                  <a:lnTo>
                                    <a:pt x="1713" y="1043"/>
                                  </a:lnTo>
                                  <a:lnTo>
                                    <a:pt x="1734" y="984"/>
                                  </a:lnTo>
                                  <a:lnTo>
                                    <a:pt x="1765" y="930"/>
                                  </a:lnTo>
                                  <a:lnTo>
                                    <a:pt x="1800" y="880"/>
                                  </a:lnTo>
                                  <a:lnTo>
                                    <a:pt x="1843" y="837"/>
                                  </a:lnTo>
                                  <a:lnTo>
                                    <a:pt x="1890" y="801"/>
                                  </a:lnTo>
                                  <a:lnTo>
                                    <a:pt x="1942" y="774"/>
                                  </a:lnTo>
                                  <a:lnTo>
                                    <a:pt x="1996" y="753"/>
                                  </a:lnTo>
                                  <a:lnTo>
                                    <a:pt x="2055" y="738"/>
                                  </a:lnTo>
                                  <a:lnTo>
                                    <a:pt x="2112" y="733"/>
                                  </a:lnTo>
                                  <a:close/>
                                  <a:moveTo>
                                    <a:pt x="2044" y="0"/>
                                  </a:moveTo>
                                  <a:lnTo>
                                    <a:pt x="2118" y="70"/>
                                  </a:lnTo>
                                  <a:lnTo>
                                    <a:pt x="2187" y="142"/>
                                  </a:lnTo>
                                  <a:lnTo>
                                    <a:pt x="2252" y="215"/>
                                  </a:lnTo>
                                  <a:lnTo>
                                    <a:pt x="2311" y="292"/>
                                  </a:lnTo>
                                  <a:lnTo>
                                    <a:pt x="2311" y="292"/>
                                  </a:lnTo>
                                  <a:lnTo>
                                    <a:pt x="2286" y="337"/>
                                  </a:lnTo>
                                  <a:lnTo>
                                    <a:pt x="2255" y="376"/>
                                  </a:lnTo>
                                  <a:lnTo>
                                    <a:pt x="2221" y="409"/>
                                  </a:lnTo>
                                  <a:lnTo>
                                    <a:pt x="2180" y="437"/>
                                  </a:lnTo>
                                  <a:lnTo>
                                    <a:pt x="2137" y="457"/>
                                  </a:lnTo>
                                  <a:lnTo>
                                    <a:pt x="2091" y="471"/>
                                  </a:lnTo>
                                  <a:lnTo>
                                    <a:pt x="2044" y="477"/>
                                  </a:lnTo>
                                  <a:lnTo>
                                    <a:pt x="1994" y="477"/>
                                  </a:lnTo>
                                  <a:lnTo>
                                    <a:pt x="1946" y="468"/>
                                  </a:lnTo>
                                  <a:lnTo>
                                    <a:pt x="1897" y="450"/>
                                  </a:lnTo>
                                  <a:lnTo>
                                    <a:pt x="1858" y="428"/>
                                  </a:lnTo>
                                  <a:lnTo>
                                    <a:pt x="1929" y="287"/>
                                  </a:lnTo>
                                  <a:lnTo>
                                    <a:pt x="1992" y="144"/>
                                  </a:lnTo>
                                  <a:lnTo>
                                    <a:pt x="2044" y="0"/>
                                  </a:lnTo>
                                  <a:close/>
                                  <a:moveTo>
                                    <a:pt x="2044" y="0"/>
                                  </a:moveTo>
                                  <a:lnTo>
                                    <a:pt x="2044" y="0"/>
                                  </a:lnTo>
                                  <a:lnTo>
                                    <a:pt x="2044" y="0"/>
                                  </a:lnTo>
                                  <a:lnTo>
                                    <a:pt x="20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1774825" y="7373938"/>
                              <a:ext cx="3244850" cy="2008188"/>
                            </a:xfrm>
                            <a:custGeom>
                              <a:avLst/>
                              <a:gdLst>
                                <a:gd name="T0" fmla="*/ 1929 w 2044"/>
                                <a:gd name="T1" fmla="*/ 63 h 1265"/>
                                <a:gd name="T2" fmla="*/ 1997 w 2044"/>
                                <a:gd name="T3" fmla="*/ 197 h 1265"/>
                                <a:gd name="T4" fmla="*/ 2037 w 2044"/>
                                <a:gd name="T5" fmla="*/ 344 h 1265"/>
                                <a:gd name="T6" fmla="*/ 2042 w 2044"/>
                                <a:gd name="T7" fmla="*/ 479 h 1265"/>
                                <a:gd name="T8" fmla="*/ 2024 w 2044"/>
                                <a:gd name="T9" fmla="*/ 599 h 1265"/>
                                <a:gd name="T10" fmla="*/ 1954 w 2044"/>
                                <a:gd name="T11" fmla="*/ 531 h 1265"/>
                                <a:gd name="T12" fmla="*/ 1868 w 2044"/>
                                <a:gd name="T13" fmla="*/ 479 h 1265"/>
                                <a:gd name="T14" fmla="*/ 1750 w 2044"/>
                                <a:gd name="T15" fmla="*/ 445 h 1265"/>
                                <a:gd name="T16" fmla="*/ 1632 w 2044"/>
                                <a:gd name="T17" fmla="*/ 446 h 1265"/>
                                <a:gd name="T18" fmla="*/ 1519 w 2044"/>
                                <a:gd name="T19" fmla="*/ 482 h 1265"/>
                                <a:gd name="T20" fmla="*/ 1420 w 2044"/>
                                <a:gd name="T21" fmla="*/ 545 h 1265"/>
                                <a:gd name="T22" fmla="*/ 1342 w 2044"/>
                                <a:gd name="T23" fmla="*/ 638 h 1265"/>
                                <a:gd name="T24" fmla="*/ 1290 w 2044"/>
                                <a:gd name="T25" fmla="*/ 751 h 1265"/>
                                <a:gd name="T26" fmla="*/ 1275 w 2044"/>
                                <a:gd name="T27" fmla="*/ 871 h 1265"/>
                                <a:gd name="T28" fmla="*/ 1293 w 2044"/>
                                <a:gd name="T29" fmla="*/ 987 h 1265"/>
                                <a:gd name="T30" fmla="*/ 1343 w 2044"/>
                                <a:gd name="T31" fmla="*/ 1095 h 1265"/>
                                <a:gd name="T32" fmla="*/ 1420 w 2044"/>
                                <a:gd name="T33" fmla="*/ 1184 h 1265"/>
                                <a:gd name="T34" fmla="*/ 1524 w 2044"/>
                                <a:gd name="T35" fmla="*/ 1251 h 1265"/>
                                <a:gd name="T36" fmla="*/ 523 w 2044"/>
                                <a:gd name="T37" fmla="*/ 1265 h 1265"/>
                                <a:gd name="T38" fmla="*/ 487 w 2044"/>
                                <a:gd name="T39" fmla="*/ 1242 h 1265"/>
                                <a:gd name="T40" fmla="*/ 416 w 2044"/>
                                <a:gd name="T41" fmla="*/ 1229 h 1265"/>
                                <a:gd name="T42" fmla="*/ 347 w 2044"/>
                                <a:gd name="T43" fmla="*/ 1251 h 1265"/>
                                <a:gd name="T44" fmla="*/ 0 w 2044"/>
                                <a:gd name="T45" fmla="*/ 1265 h 1265"/>
                                <a:gd name="T46" fmla="*/ 16 w 2044"/>
                                <a:gd name="T47" fmla="*/ 1204 h 1265"/>
                                <a:gd name="T48" fmla="*/ 20 w 2044"/>
                                <a:gd name="T49" fmla="*/ 1172 h 1265"/>
                                <a:gd name="T50" fmla="*/ 270 w 2044"/>
                                <a:gd name="T51" fmla="*/ 1093 h 1265"/>
                                <a:gd name="T52" fmla="*/ 518 w 2044"/>
                                <a:gd name="T53" fmla="*/ 993 h 1265"/>
                                <a:gd name="T54" fmla="*/ 656 w 2044"/>
                                <a:gd name="T55" fmla="*/ 969 h 1265"/>
                                <a:gd name="T56" fmla="*/ 711 w 2044"/>
                                <a:gd name="T57" fmla="*/ 1029 h 1265"/>
                                <a:gd name="T58" fmla="*/ 790 w 2044"/>
                                <a:gd name="T59" fmla="*/ 1063 h 1265"/>
                                <a:gd name="T60" fmla="*/ 872 w 2044"/>
                                <a:gd name="T61" fmla="*/ 1064 h 1265"/>
                                <a:gd name="T62" fmla="*/ 948 w 2044"/>
                                <a:gd name="T63" fmla="*/ 1036 h 1265"/>
                                <a:gd name="T64" fmla="*/ 1008 w 2044"/>
                                <a:gd name="T65" fmla="*/ 980 h 1265"/>
                                <a:gd name="T66" fmla="*/ 1043 w 2044"/>
                                <a:gd name="T67" fmla="*/ 900 h 1265"/>
                                <a:gd name="T68" fmla="*/ 1044 w 2044"/>
                                <a:gd name="T69" fmla="*/ 814 h 1265"/>
                                <a:gd name="T70" fmla="*/ 1010 w 2044"/>
                                <a:gd name="T71" fmla="*/ 735 h 1265"/>
                                <a:gd name="T72" fmla="*/ 964 w 2044"/>
                                <a:gd name="T73" fmla="*/ 717 h 1265"/>
                                <a:gd name="T74" fmla="*/ 1143 w 2044"/>
                                <a:gd name="T75" fmla="*/ 548 h 1265"/>
                                <a:gd name="T76" fmla="*/ 1300 w 2044"/>
                                <a:gd name="T77" fmla="*/ 351 h 1265"/>
                                <a:gd name="T78" fmla="*/ 1435 w 2044"/>
                                <a:gd name="T79" fmla="*/ 135 h 1265"/>
                                <a:gd name="T80" fmla="*/ 1474 w 2044"/>
                                <a:gd name="T81" fmla="*/ 158 h 1265"/>
                                <a:gd name="T82" fmla="*/ 1571 w 2044"/>
                                <a:gd name="T83" fmla="*/ 185 h 1265"/>
                                <a:gd name="T84" fmla="*/ 1668 w 2044"/>
                                <a:gd name="T85" fmla="*/ 179 h 1265"/>
                                <a:gd name="T86" fmla="*/ 1757 w 2044"/>
                                <a:gd name="T87" fmla="*/ 145 h 1265"/>
                                <a:gd name="T88" fmla="*/ 1832 w 2044"/>
                                <a:gd name="T89" fmla="*/ 84 h 1265"/>
                                <a:gd name="T90" fmla="*/ 1888 w 2044"/>
                                <a:gd name="T91" fmla="*/ 0 h 12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044" h="1265">
                                  <a:moveTo>
                                    <a:pt x="1888" y="0"/>
                                  </a:moveTo>
                                  <a:lnTo>
                                    <a:pt x="1929" y="63"/>
                                  </a:lnTo>
                                  <a:lnTo>
                                    <a:pt x="1967" y="129"/>
                                  </a:lnTo>
                                  <a:lnTo>
                                    <a:pt x="1997" y="197"/>
                                  </a:lnTo>
                                  <a:lnTo>
                                    <a:pt x="2021" y="269"/>
                                  </a:lnTo>
                                  <a:lnTo>
                                    <a:pt x="2037" y="344"/>
                                  </a:lnTo>
                                  <a:lnTo>
                                    <a:pt x="2044" y="425"/>
                                  </a:lnTo>
                                  <a:lnTo>
                                    <a:pt x="2042" y="479"/>
                                  </a:lnTo>
                                  <a:lnTo>
                                    <a:pt x="2035" y="536"/>
                                  </a:lnTo>
                                  <a:lnTo>
                                    <a:pt x="2024" y="599"/>
                                  </a:lnTo>
                                  <a:lnTo>
                                    <a:pt x="1992" y="563"/>
                                  </a:lnTo>
                                  <a:lnTo>
                                    <a:pt x="1954" y="531"/>
                                  </a:lnTo>
                                  <a:lnTo>
                                    <a:pt x="1913" y="502"/>
                                  </a:lnTo>
                                  <a:lnTo>
                                    <a:pt x="1868" y="479"/>
                                  </a:lnTo>
                                  <a:lnTo>
                                    <a:pt x="1809" y="457"/>
                                  </a:lnTo>
                                  <a:lnTo>
                                    <a:pt x="1750" y="445"/>
                                  </a:lnTo>
                                  <a:lnTo>
                                    <a:pt x="1689" y="441"/>
                                  </a:lnTo>
                                  <a:lnTo>
                                    <a:pt x="1632" y="446"/>
                                  </a:lnTo>
                                  <a:lnTo>
                                    <a:pt x="1573" y="461"/>
                                  </a:lnTo>
                                  <a:lnTo>
                                    <a:pt x="1519" y="482"/>
                                  </a:lnTo>
                                  <a:lnTo>
                                    <a:pt x="1467" y="509"/>
                                  </a:lnTo>
                                  <a:lnTo>
                                    <a:pt x="1420" y="545"/>
                                  </a:lnTo>
                                  <a:lnTo>
                                    <a:pt x="1377" y="588"/>
                                  </a:lnTo>
                                  <a:lnTo>
                                    <a:pt x="1342" y="638"/>
                                  </a:lnTo>
                                  <a:lnTo>
                                    <a:pt x="1311" y="692"/>
                                  </a:lnTo>
                                  <a:lnTo>
                                    <a:pt x="1290" y="751"/>
                                  </a:lnTo>
                                  <a:lnTo>
                                    <a:pt x="1279" y="812"/>
                                  </a:lnTo>
                                  <a:lnTo>
                                    <a:pt x="1275" y="871"/>
                                  </a:lnTo>
                                  <a:lnTo>
                                    <a:pt x="1281" y="930"/>
                                  </a:lnTo>
                                  <a:lnTo>
                                    <a:pt x="1293" y="987"/>
                                  </a:lnTo>
                                  <a:lnTo>
                                    <a:pt x="1315" y="1043"/>
                                  </a:lnTo>
                                  <a:lnTo>
                                    <a:pt x="1343" y="1095"/>
                                  </a:lnTo>
                                  <a:lnTo>
                                    <a:pt x="1379" y="1143"/>
                                  </a:lnTo>
                                  <a:lnTo>
                                    <a:pt x="1420" y="1184"/>
                                  </a:lnTo>
                                  <a:lnTo>
                                    <a:pt x="1471" y="1222"/>
                                  </a:lnTo>
                                  <a:lnTo>
                                    <a:pt x="1524" y="1251"/>
                                  </a:lnTo>
                                  <a:lnTo>
                                    <a:pt x="1564" y="1265"/>
                                  </a:lnTo>
                                  <a:lnTo>
                                    <a:pt x="523" y="1265"/>
                                  </a:lnTo>
                                  <a:lnTo>
                                    <a:pt x="512" y="1254"/>
                                  </a:lnTo>
                                  <a:lnTo>
                                    <a:pt x="487" y="1242"/>
                                  </a:lnTo>
                                  <a:lnTo>
                                    <a:pt x="451" y="1231"/>
                                  </a:lnTo>
                                  <a:lnTo>
                                    <a:pt x="416" y="1229"/>
                                  </a:lnTo>
                                  <a:lnTo>
                                    <a:pt x="380" y="1235"/>
                                  </a:lnTo>
                                  <a:lnTo>
                                    <a:pt x="347" y="1251"/>
                                  </a:lnTo>
                                  <a:lnTo>
                                    <a:pt x="330" y="1265"/>
                                  </a:lnTo>
                                  <a:lnTo>
                                    <a:pt x="0" y="1265"/>
                                  </a:lnTo>
                                  <a:lnTo>
                                    <a:pt x="9" y="1236"/>
                                  </a:lnTo>
                                  <a:lnTo>
                                    <a:pt x="16" y="1204"/>
                                  </a:lnTo>
                                  <a:lnTo>
                                    <a:pt x="20" y="1172"/>
                                  </a:lnTo>
                                  <a:lnTo>
                                    <a:pt x="20" y="1172"/>
                                  </a:lnTo>
                                  <a:lnTo>
                                    <a:pt x="145" y="1136"/>
                                  </a:lnTo>
                                  <a:lnTo>
                                    <a:pt x="270" y="1093"/>
                                  </a:lnTo>
                                  <a:lnTo>
                                    <a:pt x="394" y="1046"/>
                                  </a:lnTo>
                                  <a:lnTo>
                                    <a:pt x="518" y="993"/>
                                  </a:lnTo>
                                  <a:lnTo>
                                    <a:pt x="638" y="932"/>
                                  </a:lnTo>
                                  <a:lnTo>
                                    <a:pt x="656" y="969"/>
                                  </a:lnTo>
                                  <a:lnTo>
                                    <a:pt x="681" y="1002"/>
                                  </a:lnTo>
                                  <a:lnTo>
                                    <a:pt x="711" y="1029"/>
                                  </a:lnTo>
                                  <a:lnTo>
                                    <a:pt x="749" y="1050"/>
                                  </a:lnTo>
                                  <a:lnTo>
                                    <a:pt x="790" y="1063"/>
                                  </a:lnTo>
                                  <a:lnTo>
                                    <a:pt x="831" y="1068"/>
                                  </a:lnTo>
                                  <a:lnTo>
                                    <a:pt x="872" y="1064"/>
                                  </a:lnTo>
                                  <a:lnTo>
                                    <a:pt x="912" y="1054"/>
                                  </a:lnTo>
                                  <a:lnTo>
                                    <a:pt x="948" y="1036"/>
                                  </a:lnTo>
                                  <a:lnTo>
                                    <a:pt x="980" y="1011"/>
                                  </a:lnTo>
                                  <a:lnTo>
                                    <a:pt x="1008" y="980"/>
                                  </a:lnTo>
                                  <a:lnTo>
                                    <a:pt x="1030" y="943"/>
                                  </a:lnTo>
                                  <a:lnTo>
                                    <a:pt x="1043" y="900"/>
                                  </a:lnTo>
                                  <a:lnTo>
                                    <a:pt x="1048" y="857"/>
                                  </a:lnTo>
                                  <a:lnTo>
                                    <a:pt x="1044" y="814"/>
                                  </a:lnTo>
                                  <a:lnTo>
                                    <a:pt x="1032" y="772"/>
                                  </a:lnTo>
                                  <a:lnTo>
                                    <a:pt x="1010" y="735"/>
                                  </a:lnTo>
                                  <a:lnTo>
                                    <a:pt x="983" y="702"/>
                                  </a:lnTo>
                                  <a:lnTo>
                                    <a:pt x="964" y="717"/>
                                  </a:lnTo>
                                  <a:lnTo>
                                    <a:pt x="1057" y="636"/>
                                  </a:lnTo>
                                  <a:lnTo>
                                    <a:pt x="1143" y="548"/>
                                  </a:lnTo>
                                  <a:lnTo>
                                    <a:pt x="1225" y="452"/>
                                  </a:lnTo>
                                  <a:lnTo>
                                    <a:pt x="1300" y="351"/>
                                  </a:lnTo>
                                  <a:lnTo>
                                    <a:pt x="1370" y="244"/>
                                  </a:lnTo>
                                  <a:lnTo>
                                    <a:pt x="1435" y="135"/>
                                  </a:lnTo>
                                  <a:lnTo>
                                    <a:pt x="1435" y="136"/>
                                  </a:lnTo>
                                  <a:lnTo>
                                    <a:pt x="1474" y="158"/>
                                  </a:lnTo>
                                  <a:lnTo>
                                    <a:pt x="1523" y="176"/>
                                  </a:lnTo>
                                  <a:lnTo>
                                    <a:pt x="1571" y="185"/>
                                  </a:lnTo>
                                  <a:lnTo>
                                    <a:pt x="1621" y="185"/>
                                  </a:lnTo>
                                  <a:lnTo>
                                    <a:pt x="1668" y="179"/>
                                  </a:lnTo>
                                  <a:lnTo>
                                    <a:pt x="1714" y="165"/>
                                  </a:lnTo>
                                  <a:lnTo>
                                    <a:pt x="1757" y="145"/>
                                  </a:lnTo>
                                  <a:lnTo>
                                    <a:pt x="1798" y="117"/>
                                  </a:lnTo>
                                  <a:lnTo>
                                    <a:pt x="1832" y="84"/>
                                  </a:lnTo>
                                  <a:lnTo>
                                    <a:pt x="1863" y="45"/>
                                  </a:lnTo>
                                  <a:lnTo>
                                    <a:pt x="1888" y="0"/>
                                  </a:lnTo>
                                  <a:lnTo>
                                    <a:pt x="18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3475038" cy="3563938"/>
                              <a:chOff x="0" y="0"/>
                              <a:chExt cx="3475038" cy="3563938"/>
                            </a:xfr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5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92075" y="1681163"/>
                                <a:ext cx="2189163" cy="1438275"/>
                              </a:xfrm>
                              <a:custGeom>
                                <a:avLst/>
                                <a:gdLst>
                                  <a:gd name="T0" fmla="*/ 0 w 1379"/>
                                  <a:gd name="T1" fmla="*/ 0 h 906"/>
                                  <a:gd name="T2" fmla="*/ 1375 w 1379"/>
                                  <a:gd name="T3" fmla="*/ 614 h 906"/>
                                  <a:gd name="T4" fmla="*/ 1373 w 1379"/>
                                  <a:gd name="T5" fmla="*/ 761 h 906"/>
                                  <a:gd name="T6" fmla="*/ 1379 w 1379"/>
                                  <a:gd name="T7" fmla="*/ 906 h 906"/>
                                  <a:gd name="T8" fmla="*/ 51 w 1379"/>
                                  <a:gd name="T9" fmla="*/ 313 h 906"/>
                                  <a:gd name="T10" fmla="*/ 23 w 1379"/>
                                  <a:gd name="T11" fmla="*/ 159 h 906"/>
                                  <a:gd name="T12" fmla="*/ 0 w 1379"/>
                                  <a:gd name="T13" fmla="*/ 0 h 9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79" h="906">
                                    <a:moveTo>
                                      <a:pt x="0" y="0"/>
                                    </a:moveTo>
                                    <a:lnTo>
                                      <a:pt x="1375" y="614"/>
                                    </a:lnTo>
                                    <a:lnTo>
                                      <a:pt x="1373" y="761"/>
                                    </a:lnTo>
                                    <a:lnTo>
                                      <a:pt x="1379" y="906"/>
                                    </a:lnTo>
                                    <a:lnTo>
                                      <a:pt x="51" y="313"/>
                                    </a:lnTo>
                                    <a:lnTo>
                                      <a:pt x="23" y="15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9525" y="876300"/>
                                <a:ext cx="2368550" cy="1217613"/>
                              </a:xfrm>
                              <a:custGeom>
                                <a:avLst/>
                                <a:gdLst>
                                  <a:gd name="T0" fmla="*/ 0 w 1492"/>
                                  <a:gd name="T1" fmla="*/ 0 h 767"/>
                                  <a:gd name="T2" fmla="*/ 1492 w 1492"/>
                                  <a:gd name="T3" fmla="*/ 666 h 767"/>
                                  <a:gd name="T4" fmla="*/ 1468 w 1492"/>
                                  <a:gd name="T5" fmla="*/ 767 h 767"/>
                                  <a:gd name="T6" fmla="*/ 9 w 1492"/>
                                  <a:gd name="T7" fmla="*/ 113 h 767"/>
                                  <a:gd name="T8" fmla="*/ 0 w 1492"/>
                                  <a:gd name="T9" fmla="*/ 0 h 7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492" h="767">
                                    <a:moveTo>
                                      <a:pt x="0" y="0"/>
                                    </a:moveTo>
                                    <a:lnTo>
                                      <a:pt x="1492" y="666"/>
                                    </a:lnTo>
                                    <a:lnTo>
                                      <a:pt x="1468" y="767"/>
                                    </a:lnTo>
                                    <a:lnTo>
                                      <a:pt x="9" y="11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0" y="165100"/>
                                <a:ext cx="2613025" cy="1555750"/>
                              </a:xfrm>
                              <a:custGeom>
                                <a:avLst/>
                                <a:gdLst>
                                  <a:gd name="T0" fmla="*/ 0 w 1646"/>
                                  <a:gd name="T1" fmla="*/ 0 h 980"/>
                                  <a:gd name="T2" fmla="*/ 1646 w 1646"/>
                                  <a:gd name="T3" fmla="*/ 738 h 980"/>
                                  <a:gd name="T4" fmla="*/ 1614 w 1646"/>
                                  <a:gd name="T5" fmla="*/ 799 h 980"/>
                                  <a:gd name="T6" fmla="*/ 1586 w 1646"/>
                                  <a:gd name="T7" fmla="*/ 863 h 980"/>
                                  <a:gd name="T8" fmla="*/ 1560 w 1646"/>
                                  <a:gd name="T9" fmla="*/ 921 h 980"/>
                                  <a:gd name="T10" fmla="*/ 1539 w 1646"/>
                                  <a:gd name="T11" fmla="*/ 980 h 980"/>
                                  <a:gd name="T12" fmla="*/ 0 w 1646"/>
                                  <a:gd name="T13" fmla="*/ 290 h 980"/>
                                  <a:gd name="T14" fmla="*/ 0 w 1646"/>
                                  <a:gd name="T15" fmla="*/ 0 h 9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646" h="980">
                                    <a:moveTo>
                                      <a:pt x="0" y="0"/>
                                    </a:moveTo>
                                    <a:lnTo>
                                      <a:pt x="1646" y="738"/>
                                    </a:lnTo>
                                    <a:lnTo>
                                      <a:pt x="1614" y="799"/>
                                    </a:lnTo>
                                    <a:lnTo>
                                      <a:pt x="1586" y="863"/>
                                    </a:lnTo>
                                    <a:lnTo>
                                      <a:pt x="1560" y="921"/>
                                    </a:lnTo>
                                    <a:lnTo>
                                      <a:pt x="1539" y="980"/>
                                    </a:lnTo>
                                    <a:lnTo>
                                      <a:pt x="0" y="2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962025" y="0"/>
                                <a:ext cx="2046288" cy="873125"/>
                              </a:xfrm>
                              <a:custGeom>
                                <a:avLst/>
                                <a:gdLst>
                                  <a:gd name="T0" fmla="*/ 0 w 1289"/>
                                  <a:gd name="T1" fmla="*/ 0 h 550"/>
                                  <a:gd name="T2" fmla="*/ 243 w 1289"/>
                                  <a:gd name="T3" fmla="*/ 0 h 550"/>
                                  <a:gd name="T4" fmla="*/ 1289 w 1289"/>
                                  <a:gd name="T5" fmla="*/ 469 h 550"/>
                                  <a:gd name="T6" fmla="*/ 1227 w 1289"/>
                                  <a:gd name="T7" fmla="*/ 550 h 550"/>
                                  <a:gd name="T8" fmla="*/ 0 w 1289"/>
                                  <a:gd name="T9" fmla="*/ 0 h 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89" h="550">
                                    <a:moveTo>
                                      <a:pt x="0" y="0"/>
                                    </a:moveTo>
                                    <a:lnTo>
                                      <a:pt x="243" y="0"/>
                                    </a:lnTo>
                                    <a:lnTo>
                                      <a:pt x="1289" y="469"/>
                                    </a:lnTo>
                                    <a:lnTo>
                                      <a:pt x="1227" y="5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reeform 39"/>
                            <wps:cNvSpPr>
                              <a:spLocks/>
                            </wps:cNvSpPr>
                            <wps:spPr bwMode="auto">
                              <a:xfrm>
                                <a:off x="1893888" y="0"/>
                                <a:ext cx="1581150" cy="565150"/>
                              </a:xfrm>
                              <a:custGeom>
                                <a:avLst/>
                                <a:gdLst>
                                  <a:gd name="T0" fmla="*/ 0 w 996"/>
                                  <a:gd name="T1" fmla="*/ 0 h 356"/>
                                  <a:gd name="T2" fmla="*/ 649 w 996"/>
                                  <a:gd name="T3" fmla="*/ 0 h 356"/>
                                  <a:gd name="T4" fmla="*/ 996 w 996"/>
                                  <a:gd name="T5" fmla="*/ 156 h 356"/>
                                  <a:gd name="T6" fmla="*/ 896 w 996"/>
                                  <a:gd name="T7" fmla="*/ 254 h 356"/>
                                  <a:gd name="T8" fmla="*/ 799 w 996"/>
                                  <a:gd name="T9" fmla="*/ 356 h 356"/>
                                  <a:gd name="T10" fmla="*/ 0 w 996"/>
                                  <a:gd name="T11" fmla="*/ 0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996" h="356">
                                    <a:moveTo>
                                      <a:pt x="0" y="0"/>
                                    </a:moveTo>
                                    <a:lnTo>
                                      <a:pt x="649" y="0"/>
                                    </a:lnTo>
                                    <a:lnTo>
                                      <a:pt x="996" y="156"/>
                                    </a:lnTo>
                                    <a:lnTo>
                                      <a:pt x="896" y="254"/>
                                    </a:lnTo>
                                    <a:lnTo>
                                      <a:pt x="799" y="3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239713" y="2451100"/>
                                <a:ext cx="2098675" cy="1112838"/>
                              </a:xfrm>
                              <a:custGeom>
                                <a:avLst/>
                                <a:gdLst>
                                  <a:gd name="T0" fmla="*/ 0 w 1322"/>
                                  <a:gd name="T1" fmla="*/ 0 h 701"/>
                                  <a:gd name="T2" fmla="*/ 1304 w 1322"/>
                                  <a:gd name="T3" fmla="*/ 584 h 701"/>
                                  <a:gd name="T4" fmla="*/ 1322 w 1322"/>
                                  <a:gd name="T5" fmla="*/ 701 h 701"/>
                                  <a:gd name="T6" fmla="*/ 37 w 1322"/>
                                  <a:gd name="T7" fmla="*/ 126 h 701"/>
                                  <a:gd name="T8" fmla="*/ 18 w 1322"/>
                                  <a:gd name="T9" fmla="*/ 65 h 701"/>
                                  <a:gd name="T10" fmla="*/ 0 w 1322"/>
                                  <a:gd name="T11" fmla="*/ 0 h 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322" h="701">
                                    <a:moveTo>
                                      <a:pt x="0" y="0"/>
                                    </a:moveTo>
                                    <a:lnTo>
                                      <a:pt x="1304" y="584"/>
                                    </a:lnTo>
                                    <a:lnTo>
                                      <a:pt x="1322" y="701"/>
                                    </a:lnTo>
                                    <a:lnTo>
                                      <a:pt x="37" y="126"/>
                                    </a:lnTo>
                                    <a:lnTo>
                                      <a:pt x="18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0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4891088" y="5338763"/>
                              <a:ext cx="1971675" cy="4043363"/>
                            </a:xfrm>
                            <a:custGeom>
                              <a:avLst/>
                              <a:gdLst>
                                <a:gd name="T0" fmla="*/ 733 w 1242"/>
                                <a:gd name="T1" fmla="*/ 2246 h 2547"/>
                                <a:gd name="T2" fmla="*/ 840 w 1242"/>
                                <a:gd name="T3" fmla="*/ 2405 h 2547"/>
                                <a:gd name="T4" fmla="*/ 1000 w 1242"/>
                                <a:gd name="T5" fmla="*/ 2298 h 2547"/>
                                <a:gd name="T6" fmla="*/ 891 w 1242"/>
                                <a:gd name="T7" fmla="*/ 2139 h 2547"/>
                                <a:gd name="T8" fmla="*/ 396 w 1242"/>
                                <a:gd name="T9" fmla="*/ 1879 h 2547"/>
                                <a:gd name="T10" fmla="*/ 464 w 1242"/>
                                <a:gd name="T11" fmla="*/ 2060 h 2547"/>
                                <a:gd name="T12" fmla="*/ 643 w 1242"/>
                                <a:gd name="T13" fmla="*/ 1990 h 2547"/>
                                <a:gd name="T14" fmla="*/ 575 w 1242"/>
                                <a:gd name="T15" fmla="*/ 1811 h 2547"/>
                                <a:gd name="T16" fmla="*/ 982 w 1242"/>
                                <a:gd name="T17" fmla="*/ 1759 h 2547"/>
                                <a:gd name="T18" fmla="*/ 1009 w 1242"/>
                                <a:gd name="T19" fmla="*/ 1950 h 2547"/>
                                <a:gd name="T20" fmla="*/ 1199 w 1242"/>
                                <a:gd name="T21" fmla="*/ 1924 h 2547"/>
                                <a:gd name="T22" fmla="*/ 1172 w 1242"/>
                                <a:gd name="T23" fmla="*/ 1734 h 2547"/>
                                <a:gd name="T24" fmla="*/ 679 w 1242"/>
                                <a:gd name="T25" fmla="*/ 1426 h 2547"/>
                                <a:gd name="T26" fmla="*/ 661 w 1242"/>
                                <a:gd name="T27" fmla="*/ 1619 h 2547"/>
                                <a:gd name="T28" fmla="*/ 853 w 1242"/>
                                <a:gd name="T29" fmla="*/ 1635 h 2547"/>
                                <a:gd name="T30" fmla="*/ 871 w 1242"/>
                                <a:gd name="T31" fmla="*/ 1443 h 2547"/>
                                <a:gd name="T32" fmla="*/ 708 w 1242"/>
                                <a:gd name="T33" fmla="*/ 881 h 2547"/>
                                <a:gd name="T34" fmla="*/ 649 w 1242"/>
                                <a:gd name="T35" fmla="*/ 1064 h 2547"/>
                                <a:gd name="T36" fmla="*/ 831 w 1242"/>
                                <a:gd name="T37" fmla="*/ 1123 h 2547"/>
                                <a:gd name="T38" fmla="*/ 891 w 1242"/>
                                <a:gd name="T39" fmla="*/ 940 h 2547"/>
                                <a:gd name="T40" fmla="*/ 996 w 1242"/>
                                <a:gd name="T41" fmla="*/ 507 h 2547"/>
                                <a:gd name="T42" fmla="*/ 899 w 1242"/>
                                <a:gd name="T43" fmla="*/ 673 h 2547"/>
                                <a:gd name="T44" fmla="*/ 1064 w 1242"/>
                                <a:gd name="T45" fmla="*/ 770 h 2547"/>
                                <a:gd name="T46" fmla="*/ 1163 w 1242"/>
                                <a:gd name="T47" fmla="*/ 603 h 2547"/>
                                <a:gd name="T48" fmla="*/ 584 w 1242"/>
                                <a:gd name="T49" fmla="*/ 453 h 2547"/>
                                <a:gd name="T50" fmla="*/ 453 w 1242"/>
                                <a:gd name="T51" fmla="*/ 594 h 2547"/>
                                <a:gd name="T52" fmla="*/ 595 w 1242"/>
                                <a:gd name="T53" fmla="*/ 727 h 2547"/>
                                <a:gd name="T54" fmla="*/ 726 w 1242"/>
                                <a:gd name="T55" fmla="*/ 585 h 2547"/>
                                <a:gd name="T56" fmla="*/ 584 w 1242"/>
                                <a:gd name="T57" fmla="*/ 453 h 2547"/>
                                <a:gd name="T58" fmla="*/ 776 w 1242"/>
                                <a:gd name="T59" fmla="*/ 143 h 2547"/>
                                <a:gd name="T60" fmla="*/ 883 w 1242"/>
                                <a:gd name="T61" fmla="*/ 302 h 2547"/>
                                <a:gd name="T62" fmla="*/ 1043 w 1242"/>
                                <a:gd name="T63" fmla="*/ 195 h 2547"/>
                                <a:gd name="T64" fmla="*/ 934 w 1242"/>
                                <a:gd name="T65" fmla="*/ 35 h 2547"/>
                                <a:gd name="T66" fmla="*/ 937 w 1242"/>
                                <a:gd name="T67" fmla="*/ 1 h 2547"/>
                                <a:gd name="T68" fmla="*/ 1030 w 1242"/>
                                <a:gd name="T69" fmla="*/ 9 h 2547"/>
                                <a:gd name="T70" fmla="*/ 1107 w 1242"/>
                                <a:gd name="T71" fmla="*/ 23 h 2547"/>
                                <a:gd name="T72" fmla="*/ 1191 w 1242"/>
                                <a:gd name="T73" fmla="*/ 48 h 2547"/>
                                <a:gd name="T74" fmla="*/ 1242 w 1242"/>
                                <a:gd name="T75" fmla="*/ 172 h 2547"/>
                                <a:gd name="T76" fmla="*/ 1242 w 1242"/>
                                <a:gd name="T77" fmla="*/ 331 h 2547"/>
                                <a:gd name="T78" fmla="*/ 1156 w 1242"/>
                                <a:gd name="T79" fmla="*/ 1024 h 2547"/>
                                <a:gd name="T80" fmla="*/ 1242 w 1242"/>
                                <a:gd name="T81" fmla="*/ 1279 h 2547"/>
                                <a:gd name="T82" fmla="*/ 1111 w 1242"/>
                                <a:gd name="T83" fmla="*/ 1420 h 2547"/>
                                <a:gd name="T84" fmla="*/ 1242 w 1242"/>
                                <a:gd name="T85" fmla="*/ 1551 h 2547"/>
                                <a:gd name="T86" fmla="*/ 1075 w 1242"/>
                                <a:gd name="T87" fmla="*/ 2466 h 2547"/>
                                <a:gd name="T88" fmla="*/ 573 w 1242"/>
                                <a:gd name="T89" fmla="*/ 2522 h 2547"/>
                                <a:gd name="T90" fmla="*/ 504 w 1242"/>
                                <a:gd name="T91" fmla="*/ 2343 h 2547"/>
                                <a:gd name="T92" fmla="*/ 324 w 1242"/>
                                <a:gd name="T93" fmla="*/ 2411 h 2547"/>
                                <a:gd name="T94" fmla="*/ 65 w 1242"/>
                                <a:gd name="T95" fmla="*/ 2443 h 2547"/>
                                <a:gd name="T96" fmla="*/ 414 w 1242"/>
                                <a:gd name="T97" fmla="*/ 1560 h 2547"/>
                                <a:gd name="T98" fmla="*/ 577 w 1242"/>
                                <a:gd name="T99" fmla="*/ 1279 h 2547"/>
                                <a:gd name="T100" fmla="*/ 602 w 1242"/>
                                <a:gd name="T101" fmla="*/ 1080 h 2547"/>
                                <a:gd name="T102" fmla="*/ 437 w 1242"/>
                                <a:gd name="T103" fmla="*/ 1078 h 2547"/>
                                <a:gd name="T104" fmla="*/ 421 w 1242"/>
                                <a:gd name="T105" fmla="*/ 578 h 2547"/>
                                <a:gd name="T106" fmla="*/ 436 w 1242"/>
                                <a:gd name="T107" fmla="*/ 387 h 2547"/>
                                <a:gd name="T108" fmla="*/ 255 w 1242"/>
                                <a:gd name="T109" fmla="*/ 374 h 2547"/>
                                <a:gd name="T110" fmla="*/ 240 w 1242"/>
                                <a:gd name="T111" fmla="*/ 96 h 2547"/>
                                <a:gd name="T112" fmla="*/ 355 w 1242"/>
                                <a:gd name="T113" fmla="*/ 188 h 2547"/>
                                <a:gd name="T114" fmla="*/ 534 w 1242"/>
                                <a:gd name="T115" fmla="*/ 118 h 2547"/>
                                <a:gd name="T116" fmla="*/ 590 w 1242"/>
                                <a:gd name="T117" fmla="*/ 30 h 2547"/>
                                <a:gd name="T118" fmla="*/ 672 w 1242"/>
                                <a:gd name="T119" fmla="*/ 17 h 2547"/>
                                <a:gd name="T120" fmla="*/ 763 w 1242"/>
                                <a:gd name="T121" fmla="*/ 7 h 2547"/>
                                <a:gd name="T122" fmla="*/ 842 w 1242"/>
                                <a:gd name="T123" fmla="*/ 1 h 2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242" h="2547">
                                  <a:moveTo>
                                    <a:pt x="862" y="2135"/>
                                  </a:moveTo>
                                  <a:lnTo>
                                    <a:pt x="831" y="2140"/>
                                  </a:lnTo>
                                  <a:lnTo>
                                    <a:pt x="805" y="2151"/>
                                  </a:lnTo>
                                  <a:lnTo>
                                    <a:pt x="779" y="2167"/>
                                  </a:lnTo>
                                  <a:lnTo>
                                    <a:pt x="758" y="2189"/>
                                  </a:lnTo>
                                  <a:lnTo>
                                    <a:pt x="742" y="2216"/>
                                  </a:lnTo>
                                  <a:lnTo>
                                    <a:pt x="733" y="2246"/>
                                  </a:lnTo>
                                  <a:lnTo>
                                    <a:pt x="729" y="2276"/>
                                  </a:lnTo>
                                  <a:lnTo>
                                    <a:pt x="735" y="2307"/>
                                  </a:lnTo>
                                  <a:lnTo>
                                    <a:pt x="745" y="2334"/>
                                  </a:lnTo>
                                  <a:lnTo>
                                    <a:pt x="762" y="2359"/>
                                  </a:lnTo>
                                  <a:lnTo>
                                    <a:pt x="783" y="2380"/>
                                  </a:lnTo>
                                  <a:lnTo>
                                    <a:pt x="810" y="2397"/>
                                  </a:lnTo>
                                  <a:lnTo>
                                    <a:pt x="840" y="2405"/>
                                  </a:lnTo>
                                  <a:lnTo>
                                    <a:pt x="871" y="2409"/>
                                  </a:lnTo>
                                  <a:lnTo>
                                    <a:pt x="899" y="2404"/>
                                  </a:lnTo>
                                  <a:lnTo>
                                    <a:pt x="928" y="2393"/>
                                  </a:lnTo>
                                  <a:lnTo>
                                    <a:pt x="953" y="2377"/>
                                  </a:lnTo>
                                  <a:lnTo>
                                    <a:pt x="975" y="2355"/>
                                  </a:lnTo>
                                  <a:lnTo>
                                    <a:pt x="991" y="2327"/>
                                  </a:lnTo>
                                  <a:lnTo>
                                    <a:pt x="1000" y="2298"/>
                                  </a:lnTo>
                                  <a:lnTo>
                                    <a:pt x="1002" y="2268"/>
                                  </a:lnTo>
                                  <a:lnTo>
                                    <a:pt x="998" y="2237"/>
                                  </a:lnTo>
                                  <a:lnTo>
                                    <a:pt x="987" y="2210"/>
                                  </a:lnTo>
                                  <a:lnTo>
                                    <a:pt x="969" y="2185"/>
                                  </a:lnTo>
                                  <a:lnTo>
                                    <a:pt x="948" y="2164"/>
                                  </a:lnTo>
                                  <a:lnTo>
                                    <a:pt x="921" y="2148"/>
                                  </a:lnTo>
                                  <a:lnTo>
                                    <a:pt x="891" y="2139"/>
                                  </a:lnTo>
                                  <a:lnTo>
                                    <a:pt x="862" y="2135"/>
                                  </a:lnTo>
                                  <a:close/>
                                  <a:moveTo>
                                    <a:pt x="514" y="1798"/>
                                  </a:moveTo>
                                  <a:lnTo>
                                    <a:pt x="486" y="1804"/>
                                  </a:lnTo>
                                  <a:lnTo>
                                    <a:pt x="457" y="1814"/>
                                  </a:lnTo>
                                  <a:lnTo>
                                    <a:pt x="434" y="1830"/>
                                  </a:lnTo>
                                  <a:lnTo>
                                    <a:pt x="412" y="1852"/>
                                  </a:lnTo>
                                  <a:lnTo>
                                    <a:pt x="396" y="1879"/>
                                  </a:lnTo>
                                  <a:lnTo>
                                    <a:pt x="387" y="1909"/>
                                  </a:lnTo>
                                  <a:lnTo>
                                    <a:pt x="384" y="1940"/>
                                  </a:lnTo>
                                  <a:lnTo>
                                    <a:pt x="389" y="1970"/>
                                  </a:lnTo>
                                  <a:lnTo>
                                    <a:pt x="400" y="1997"/>
                                  </a:lnTo>
                                  <a:lnTo>
                                    <a:pt x="416" y="2022"/>
                                  </a:lnTo>
                                  <a:lnTo>
                                    <a:pt x="437" y="2044"/>
                                  </a:lnTo>
                                  <a:lnTo>
                                    <a:pt x="464" y="2060"/>
                                  </a:lnTo>
                                  <a:lnTo>
                                    <a:pt x="495" y="2069"/>
                                  </a:lnTo>
                                  <a:lnTo>
                                    <a:pt x="525" y="2070"/>
                                  </a:lnTo>
                                  <a:lnTo>
                                    <a:pt x="554" y="2067"/>
                                  </a:lnTo>
                                  <a:lnTo>
                                    <a:pt x="582" y="2056"/>
                                  </a:lnTo>
                                  <a:lnTo>
                                    <a:pt x="608" y="2040"/>
                                  </a:lnTo>
                                  <a:lnTo>
                                    <a:pt x="627" y="2017"/>
                                  </a:lnTo>
                                  <a:lnTo>
                                    <a:pt x="643" y="1990"/>
                                  </a:lnTo>
                                  <a:lnTo>
                                    <a:pt x="654" y="1961"/>
                                  </a:lnTo>
                                  <a:lnTo>
                                    <a:pt x="656" y="1931"/>
                                  </a:lnTo>
                                  <a:lnTo>
                                    <a:pt x="652" y="1900"/>
                                  </a:lnTo>
                                  <a:lnTo>
                                    <a:pt x="642" y="1872"/>
                                  </a:lnTo>
                                  <a:lnTo>
                                    <a:pt x="624" y="1847"/>
                                  </a:lnTo>
                                  <a:lnTo>
                                    <a:pt x="602" y="1827"/>
                                  </a:lnTo>
                                  <a:lnTo>
                                    <a:pt x="575" y="1811"/>
                                  </a:lnTo>
                                  <a:lnTo>
                                    <a:pt x="545" y="1802"/>
                                  </a:lnTo>
                                  <a:lnTo>
                                    <a:pt x="514" y="1798"/>
                                  </a:lnTo>
                                  <a:close/>
                                  <a:moveTo>
                                    <a:pt x="1086" y="1705"/>
                                  </a:moveTo>
                                  <a:lnTo>
                                    <a:pt x="1055" y="1710"/>
                                  </a:lnTo>
                                  <a:lnTo>
                                    <a:pt x="1028" y="1721"/>
                                  </a:lnTo>
                                  <a:lnTo>
                                    <a:pt x="1003" y="1737"/>
                                  </a:lnTo>
                                  <a:lnTo>
                                    <a:pt x="982" y="1759"/>
                                  </a:lnTo>
                                  <a:lnTo>
                                    <a:pt x="966" y="1786"/>
                                  </a:lnTo>
                                  <a:lnTo>
                                    <a:pt x="957" y="1816"/>
                                  </a:lnTo>
                                  <a:lnTo>
                                    <a:pt x="955" y="1847"/>
                                  </a:lnTo>
                                  <a:lnTo>
                                    <a:pt x="959" y="1877"/>
                                  </a:lnTo>
                                  <a:lnTo>
                                    <a:pt x="969" y="1904"/>
                                  </a:lnTo>
                                  <a:lnTo>
                                    <a:pt x="985" y="1929"/>
                                  </a:lnTo>
                                  <a:lnTo>
                                    <a:pt x="1009" y="1950"/>
                                  </a:lnTo>
                                  <a:lnTo>
                                    <a:pt x="1036" y="1967"/>
                                  </a:lnTo>
                                  <a:lnTo>
                                    <a:pt x="1064" y="1976"/>
                                  </a:lnTo>
                                  <a:lnTo>
                                    <a:pt x="1095" y="1977"/>
                                  </a:lnTo>
                                  <a:lnTo>
                                    <a:pt x="1125" y="1974"/>
                                  </a:lnTo>
                                  <a:lnTo>
                                    <a:pt x="1152" y="1963"/>
                                  </a:lnTo>
                                  <a:lnTo>
                                    <a:pt x="1177" y="1947"/>
                                  </a:lnTo>
                                  <a:lnTo>
                                    <a:pt x="1199" y="1924"/>
                                  </a:lnTo>
                                  <a:lnTo>
                                    <a:pt x="1215" y="1897"/>
                                  </a:lnTo>
                                  <a:lnTo>
                                    <a:pt x="1224" y="1868"/>
                                  </a:lnTo>
                                  <a:lnTo>
                                    <a:pt x="1226" y="1838"/>
                                  </a:lnTo>
                                  <a:lnTo>
                                    <a:pt x="1222" y="1807"/>
                                  </a:lnTo>
                                  <a:lnTo>
                                    <a:pt x="1211" y="1780"/>
                                  </a:lnTo>
                                  <a:lnTo>
                                    <a:pt x="1195" y="1755"/>
                                  </a:lnTo>
                                  <a:lnTo>
                                    <a:pt x="1172" y="1734"/>
                                  </a:lnTo>
                                  <a:lnTo>
                                    <a:pt x="1145" y="1718"/>
                                  </a:lnTo>
                                  <a:lnTo>
                                    <a:pt x="1116" y="1709"/>
                                  </a:lnTo>
                                  <a:lnTo>
                                    <a:pt x="1086" y="1705"/>
                                  </a:lnTo>
                                  <a:close/>
                                  <a:moveTo>
                                    <a:pt x="762" y="1395"/>
                                  </a:moveTo>
                                  <a:lnTo>
                                    <a:pt x="731" y="1399"/>
                                  </a:lnTo>
                                  <a:lnTo>
                                    <a:pt x="704" y="1409"/>
                                  </a:lnTo>
                                  <a:lnTo>
                                    <a:pt x="679" y="1426"/>
                                  </a:lnTo>
                                  <a:lnTo>
                                    <a:pt x="658" y="1449"/>
                                  </a:lnTo>
                                  <a:lnTo>
                                    <a:pt x="642" y="1476"/>
                                  </a:lnTo>
                                  <a:lnTo>
                                    <a:pt x="633" y="1506"/>
                                  </a:lnTo>
                                  <a:lnTo>
                                    <a:pt x="631" y="1537"/>
                                  </a:lnTo>
                                  <a:lnTo>
                                    <a:pt x="634" y="1565"/>
                                  </a:lnTo>
                                  <a:lnTo>
                                    <a:pt x="645" y="1594"/>
                                  </a:lnTo>
                                  <a:lnTo>
                                    <a:pt x="661" y="1619"/>
                                  </a:lnTo>
                                  <a:lnTo>
                                    <a:pt x="683" y="1639"/>
                                  </a:lnTo>
                                  <a:lnTo>
                                    <a:pt x="710" y="1655"/>
                                  </a:lnTo>
                                  <a:lnTo>
                                    <a:pt x="740" y="1666"/>
                                  </a:lnTo>
                                  <a:lnTo>
                                    <a:pt x="771" y="1667"/>
                                  </a:lnTo>
                                  <a:lnTo>
                                    <a:pt x="801" y="1662"/>
                                  </a:lnTo>
                                  <a:lnTo>
                                    <a:pt x="828" y="1651"/>
                                  </a:lnTo>
                                  <a:lnTo>
                                    <a:pt x="853" y="1635"/>
                                  </a:lnTo>
                                  <a:lnTo>
                                    <a:pt x="874" y="1614"/>
                                  </a:lnTo>
                                  <a:lnTo>
                                    <a:pt x="891" y="1587"/>
                                  </a:lnTo>
                                  <a:lnTo>
                                    <a:pt x="899" y="1556"/>
                                  </a:lnTo>
                                  <a:lnTo>
                                    <a:pt x="901" y="1526"/>
                                  </a:lnTo>
                                  <a:lnTo>
                                    <a:pt x="898" y="1497"/>
                                  </a:lnTo>
                                  <a:lnTo>
                                    <a:pt x="887" y="1469"/>
                                  </a:lnTo>
                                  <a:lnTo>
                                    <a:pt x="871" y="1443"/>
                                  </a:lnTo>
                                  <a:lnTo>
                                    <a:pt x="848" y="1422"/>
                                  </a:lnTo>
                                  <a:lnTo>
                                    <a:pt x="821" y="1406"/>
                                  </a:lnTo>
                                  <a:lnTo>
                                    <a:pt x="792" y="1397"/>
                                  </a:lnTo>
                                  <a:lnTo>
                                    <a:pt x="762" y="1395"/>
                                  </a:lnTo>
                                  <a:close/>
                                  <a:moveTo>
                                    <a:pt x="765" y="867"/>
                                  </a:moveTo>
                                  <a:lnTo>
                                    <a:pt x="735" y="870"/>
                                  </a:lnTo>
                                  <a:lnTo>
                                    <a:pt x="708" y="881"/>
                                  </a:lnTo>
                                  <a:lnTo>
                                    <a:pt x="683" y="897"/>
                                  </a:lnTo>
                                  <a:lnTo>
                                    <a:pt x="661" y="919"/>
                                  </a:lnTo>
                                  <a:lnTo>
                                    <a:pt x="645" y="947"/>
                                  </a:lnTo>
                                  <a:lnTo>
                                    <a:pt x="636" y="976"/>
                                  </a:lnTo>
                                  <a:lnTo>
                                    <a:pt x="634" y="1006"/>
                                  </a:lnTo>
                                  <a:lnTo>
                                    <a:pt x="638" y="1037"/>
                                  </a:lnTo>
                                  <a:lnTo>
                                    <a:pt x="649" y="1064"/>
                                  </a:lnTo>
                                  <a:lnTo>
                                    <a:pt x="665" y="1089"/>
                                  </a:lnTo>
                                  <a:lnTo>
                                    <a:pt x="688" y="1110"/>
                                  </a:lnTo>
                                  <a:lnTo>
                                    <a:pt x="715" y="1126"/>
                                  </a:lnTo>
                                  <a:lnTo>
                                    <a:pt x="744" y="1135"/>
                                  </a:lnTo>
                                  <a:lnTo>
                                    <a:pt x="774" y="1139"/>
                                  </a:lnTo>
                                  <a:lnTo>
                                    <a:pt x="805" y="1134"/>
                                  </a:lnTo>
                                  <a:lnTo>
                                    <a:pt x="831" y="1123"/>
                                  </a:lnTo>
                                  <a:lnTo>
                                    <a:pt x="856" y="1107"/>
                                  </a:lnTo>
                                  <a:lnTo>
                                    <a:pt x="878" y="1085"/>
                                  </a:lnTo>
                                  <a:lnTo>
                                    <a:pt x="894" y="1058"/>
                                  </a:lnTo>
                                  <a:lnTo>
                                    <a:pt x="903" y="1028"/>
                                  </a:lnTo>
                                  <a:lnTo>
                                    <a:pt x="905" y="997"/>
                                  </a:lnTo>
                                  <a:lnTo>
                                    <a:pt x="901" y="967"/>
                                  </a:lnTo>
                                  <a:lnTo>
                                    <a:pt x="891" y="940"/>
                                  </a:lnTo>
                                  <a:lnTo>
                                    <a:pt x="874" y="915"/>
                                  </a:lnTo>
                                  <a:lnTo>
                                    <a:pt x="851" y="893"/>
                                  </a:lnTo>
                                  <a:lnTo>
                                    <a:pt x="824" y="877"/>
                                  </a:lnTo>
                                  <a:lnTo>
                                    <a:pt x="796" y="868"/>
                                  </a:lnTo>
                                  <a:lnTo>
                                    <a:pt x="765" y="867"/>
                                  </a:lnTo>
                                  <a:close/>
                                  <a:moveTo>
                                    <a:pt x="1027" y="501"/>
                                  </a:moveTo>
                                  <a:lnTo>
                                    <a:pt x="996" y="507"/>
                                  </a:lnTo>
                                  <a:lnTo>
                                    <a:pt x="968" y="517"/>
                                  </a:lnTo>
                                  <a:lnTo>
                                    <a:pt x="944" y="533"/>
                                  </a:lnTo>
                                  <a:lnTo>
                                    <a:pt x="923" y="555"/>
                                  </a:lnTo>
                                  <a:lnTo>
                                    <a:pt x="907" y="582"/>
                                  </a:lnTo>
                                  <a:lnTo>
                                    <a:pt x="898" y="612"/>
                                  </a:lnTo>
                                  <a:lnTo>
                                    <a:pt x="894" y="643"/>
                                  </a:lnTo>
                                  <a:lnTo>
                                    <a:pt x="899" y="673"/>
                                  </a:lnTo>
                                  <a:lnTo>
                                    <a:pt x="910" y="700"/>
                                  </a:lnTo>
                                  <a:lnTo>
                                    <a:pt x="926" y="725"/>
                                  </a:lnTo>
                                  <a:lnTo>
                                    <a:pt x="948" y="747"/>
                                  </a:lnTo>
                                  <a:lnTo>
                                    <a:pt x="975" y="763"/>
                                  </a:lnTo>
                                  <a:lnTo>
                                    <a:pt x="1005" y="772"/>
                                  </a:lnTo>
                                  <a:lnTo>
                                    <a:pt x="1036" y="773"/>
                                  </a:lnTo>
                                  <a:lnTo>
                                    <a:pt x="1064" y="770"/>
                                  </a:lnTo>
                                  <a:lnTo>
                                    <a:pt x="1093" y="759"/>
                                  </a:lnTo>
                                  <a:lnTo>
                                    <a:pt x="1118" y="743"/>
                                  </a:lnTo>
                                  <a:lnTo>
                                    <a:pt x="1140" y="722"/>
                                  </a:lnTo>
                                  <a:lnTo>
                                    <a:pt x="1156" y="693"/>
                                  </a:lnTo>
                                  <a:lnTo>
                                    <a:pt x="1165" y="664"/>
                                  </a:lnTo>
                                  <a:lnTo>
                                    <a:pt x="1166" y="634"/>
                                  </a:lnTo>
                                  <a:lnTo>
                                    <a:pt x="1163" y="603"/>
                                  </a:lnTo>
                                  <a:lnTo>
                                    <a:pt x="1152" y="576"/>
                                  </a:lnTo>
                                  <a:lnTo>
                                    <a:pt x="1134" y="551"/>
                                  </a:lnTo>
                                  <a:lnTo>
                                    <a:pt x="1113" y="530"/>
                                  </a:lnTo>
                                  <a:lnTo>
                                    <a:pt x="1086" y="514"/>
                                  </a:lnTo>
                                  <a:lnTo>
                                    <a:pt x="1055" y="505"/>
                                  </a:lnTo>
                                  <a:lnTo>
                                    <a:pt x="1027" y="501"/>
                                  </a:lnTo>
                                  <a:close/>
                                  <a:moveTo>
                                    <a:pt x="584" y="453"/>
                                  </a:moveTo>
                                  <a:lnTo>
                                    <a:pt x="556" y="458"/>
                                  </a:lnTo>
                                  <a:lnTo>
                                    <a:pt x="527" y="469"/>
                                  </a:lnTo>
                                  <a:lnTo>
                                    <a:pt x="502" y="485"/>
                                  </a:lnTo>
                                  <a:lnTo>
                                    <a:pt x="480" y="507"/>
                                  </a:lnTo>
                                  <a:lnTo>
                                    <a:pt x="466" y="535"/>
                                  </a:lnTo>
                                  <a:lnTo>
                                    <a:pt x="455" y="564"/>
                                  </a:lnTo>
                                  <a:lnTo>
                                    <a:pt x="453" y="594"/>
                                  </a:lnTo>
                                  <a:lnTo>
                                    <a:pt x="457" y="625"/>
                                  </a:lnTo>
                                  <a:lnTo>
                                    <a:pt x="468" y="652"/>
                                  </a:lnTo>
                                  <a:lnTo>
                                    <a:pt x="486" y="677"/>
                                  </a:lnTo>
                                  <a:lnTo>
                                    <a:pt x="507" y="698"/>
                                  </a:lnTo>
                                  <a:lnTo>
                                    <a:pt x="534" y="714"/>
                                  </a:lnTo>
                                  <a:lnTo>
                                    <a:pt x="565" y="723"/>
                                  </a:lnTo>
                                  <a:lnTo>
                                    <a:pt x="595" y="727"/>
                                  </a:lnTo>
                                  <a:lnTo>
                                    <a:pt x="624" y="722"/>
                                  </a:lnTo>
                                  <a:lnTo>
                                    <a:pt x="652" y="711"/>
                                  </a:lnTo>
                                  <a:lnTo>
                                    <a:pt x="676" y="695"/>
                                  </a:lnTo>
                                  <a:lnTo>
                                    <a:pt x="697" y="673"/>
                                  </a:lnTo>
                                  <a:lnTo>
                                    <a:pt x="713" y="644"/>
                                  </a:lnTo>
                                  <a:lnTo>
                                    <a:pt x="722" y="616"/>
                                  </a:lnTo>
                                  <a:lnTo>
                                    <a:pt x="726" y="585"/>
                                  </a:lnTo>
                                  <a:lnTo>
                                    <a:pt x="720" y="555"/>
                                  </a:lnTo>
                                  <a:lnTo>
                                    <a:pt x="710" y="528"/>
                                  </a:lnTo>
                                  <a:lnTo>
                                    <a:pt x="693" y="503"/>
                                  </a:lnTo>
                                  <a:lnTo>
                                    <a:pt x="672" y="481"/>
                                  </a:lnTo>
                                  <a:lnTo>
                                    <a:pt x="645" y="465"/>
                                  </a:lnTo>
                                  <a:lnTo>
                                    <a:pt x="615" y="456"/>
                                  </a:lnTo>
                                  <a:lnTo>
                                    <a:pt x="584" y="453"/>
                                  </a:lnTo>
                                  <a:close/>
                                  <a:moveTo>
                                    <a:pt x="903" y="34"/>
                                  </a:moveTo>
                                  <a:lnTo>
                                    <a:pt x="874" y="37"/>
                                  </a:lnTo>
                                  <a:lnTo>
                                    <a:pt x="846" y="48"/>
                                  </a:lnTo>
                                  <a:lnTo>
                                    <a:pt x="821" y="64"/>
                                  </a:lnTo>
                                  <a:lnTo>
                                    <a:pt x="801" y="87"/>
                                  </a:lnTo>
                                  <a:lnTo>
                                    <a:pt x="785" y="114"/>
                                  </a:lnTo>
                                  <a:lnTo>
                                    <a:pt x="776" y="143"/>
                                  </a:lnTo>
                                  <a:lnTo>
                                    <a:pt x="772" y="173"/>
                                  </a:lnTo>
                                  <a:lnTo>
                                    <a:pt x="778" y="204"/>
                                  </a:lnTo>
                                  <a:lnTo>
                                    <a:pt x="788" y="231"/>
                                  </a:lnTo>
                                  <a:lnTo>
                                    <a:pt x="805" y="256"/>
                                  </a:lnTo>
                                  <a:lnTo>
                                    <a:pt x="826" y="277"/>
                                  </a:lnTo>
                                  <a:lnTo>
                                    <a:pt x="853" y="293"/>
                                  </a:lnTo>
                                  <a:lnTo>
                                    <a:pt x="883" y="302"/>
                                  </a:lnTo>
                                  <a:lnTo>
                                    <a:pt x="914" y="306"/>
                                  </a:lnTo>
                                  <a:lnTo>
                                    <a:pt x="942" y="301"/>
                                  </a:lnTo>
                                  <a:lnTo>
                                    <a:pt x="971" y="290"/>
                                  </a:lnTo>
                                  <a:lnTo>
                                    <a:pt x="996" y="274"/>
                                  </a:lnTo>
                                  <a:lnTo>
                                    <a:pt x="1016" y="252"/>
                                  </a:lnTo>
                                  <a:lnTo>
                                    <a:pt x="1032" y="225"/>
                                  </a:lnTo>
                                  <a:lnTo>
                                    <a:pt x="1043" y="195"/>
                                  </a:lnTo>
                                  <a:lnTo>
                                    <a:pt x="1045" y="164"/>
                                  </a:lnTo>
                                  <a:lnTo>
                                    <a:pt x="1039" y="134"/>
                                  </a:lnTo>
                                  <a:lnTo>
                                    <a:pt x="1030" y="107"/>
                                  </a:lnTo>
                                  <a:lnTo>
                                    <a:pt x="1012" y="82"/>
                                  </a:lnTo>
                                  <a:lnTo>
                                    <a:pt x="991" y="60"/>
                                  </a:lnTo>
                                  <a:lnTo>
                                    <a:pt x="964" y="44"/>
                                  </a:lnTo>
                                  <a:lnTo>
                                    <a:pt x="934" y="35"/>
                                  </a:lnTo>
                                  <a:lnTo>
                                    <a:pt x="903" y="34"/>
                                  </a:lnTo>
                                  <a:close/>
                                  <a:moveTo>
                                    <a:pt x="887" y="0"/>
                                  </a:moveTo>
                                  <a:lnTo>
                                    <a:pt x="894" y="0"/>
                                  </a:lnTo>
                                  <a:lnTo>
                                    <a:pt x="910" y="0"/>
                                  </a:lnTo>
                                  <a:lnTo>
                                    <a:pt x="916" y="0"/>
                                  </a:lnTo>
                                  <a:lnTo>
                                    <a:pt x="937" y="1"/>
                                  </a:lnTo>
                                  <a:lnTo>
                                    <a:pt x="937" y="1"/>
                                  </a:lnTo>
                                  <a:lnTo>
                                    <a:pt x="959" y="1"/>
                                  </a:lnTo>
                                  <a:lnTo>
                                    <a:pt x="966" y="3"/>
                                  </a:lnTo>
                                  <a:lnTo>
                                    <a:pt x="982" y="3"/>
                                  </a:lnTo>
                                  <a:lnTo>
                                    <a:pt x="989" y="5"/>
                                  </a:lnTo>
                                  <a:lnTo>
                                    <a:pt x="1007" y="7"/>
                                  </a:lnTo>
                                  <a:lnTo>
                                    <a:pt x="1011" y="7"/>
                                  </a:lnTo>
                                  <a:lnTo>
                                    <a:pt x="1030" y="9"/>
                                  </a:lnTo>
                                  <a:lnTo>
                                    <a:pt x="1037" y="10"/>
                                  </a:lnTo>
                                  <a:lnTo>
                                    <a:pt x="1054" y="12"/>
                                  </a:lnTo>
                                  <a:lnTo>
                                    <a:pt x="1059" y="14"/>
                                  </a:lnTo>
                                  <a:lnTo>
                                    <a:pt x="1077" y="16"/>
                                  </a:lnTo>
                                  <a:lnTo>
                                    <a:pt x="1080" y="17"/>
                                  </a:lnTo>
                                  <a:lnTo>
                                    <a:pt x="1102" y="21"/>
                                  </a:lnTo>
                                  <a:lnTo>
                                    <a:pt x="1107" y="23"/>
                                  </a:lnTo>
                                  <a:lnTo>
                                    <a:pt x="1123" y="26"/>
                                  </a:lnTo>
                                  <a:lnTo>
                                    <a:pt x="1129" y="28"/>
                                  </a:lnTo>
                                  <a:lnTo>
                                    <a:pt x="1145" y="34"/>
                                  </a:lnTo>
                                  <a:lnTo>
                                    <a:pt x="1150" y="35"/>
                                  </a:lnTo>
                                  <a:lnTo>
                                    <a:pt x="1170" y="41"/>
                                  </a:lnTo>
                                  <a:lnTo>
                                    <a:pt x="1175" y="43"/>
                                  </a:lnTo>
                                  <a:lnTo>
                                    <a:pt x="1191" y="48"/>
                                  </a:lnTo>
                                  <a:lnTo>
                                    <a:pt x="1199" y="52"/>
                                  </a:lnTo>
                                  <a:lnTo>
                                    <a:pt x="1213" y="57"/>
                                  </a:lnTo>
                                  <a:lnTo>
                                    <a:pt x="1218" y="59"/>
                                  </a:lnTo>
                                  <a:lnTo>
                                    <a:pt x="1238" y="68"/>
                                  </a:lnTo>
                                  <a:lnTo>
                                    <a:pt x="1242" y="69"/>
                                  </a:lnTo>
                                  <a:lnTo>
                                    <a:pt x="1242" y="69"/>
                                  </a:lnTo>
                                  <a:lnTo>
                                    <a:pt x="1242" y="172"/>
                                  </a:lnTo>
                                  <a:lnTo>
                                    <a:pt x="1242" y="172"/>
                                  </a:lnTo>
                                  <a:lnTo>
                                    <a:pt x="1227" y="195"/>
                                  </a:lnTo>
                                  <a:lnTo>
                                    <a:pt x="1218" y="225"/>
                                  </a:lnTo>
                                  <a:lnTo>
                                    <a:pt x="1217" y="256"/>
                                  </a:lnTo>
                                  <a:lnTo>
                                    <a:pt x="1220" y="286"/>
                                  </a:lnTo>
                                  <a:lnTo>
                                    <a:pt x="1231" y="313"/>
                                  </a:lnTo>
                                  <a:lnTo>
                                    <a:pt x="1242" y="331"/>
                                  </a:lnTo>
                                  <a:lnTo>
                                    <a:pt x="1242" y="893"/>
                                  </a:lnTo>
                                  <a:lnTo>
                                    <a:pt x="1238" y="893"/>
                                  </a:lnTo>
                                  <a:lnTo>
                                    <a:pt x="1209" y="910"/>
                                  </a:lnTo>
                                  <a:lnTo>
                                    <a:pt x="1184" y="935"/>
                                  </a:lnTo>
                                  <a:lnTo>
                                    <a:pt x="1166" y="963"/>
                                  </a:lnTo>
                                  <a:lnTo>
                                    <a:pt x="1157" y="994"/>
                                  </a:lnTo>
                                  <a:lnTo>
                                    <a:pt x="1156" y="1024"/>
                                  </a:lnTo>
                                  <a:lnTo>
                                    <a:pt x="1159" y="1055"/>
                                  </a:lnTo>
                                  <a:lnTo>
                                    <a:pt x="1170" y="1082"/>
                                  </a:lnTo>
                                  <a:lnTo>
                                    <a:pt x="1186" y="1107"/>
                                  </a:lnTo>
                                  <a:lnTo>
                                    <a:pt x="1208" y="1128"/>
                                  </a:lnTo>
                                  <a:lnTo>
                                    <a:pt x="1234" y="1144"/>
                                  </a:lnTo>
                                  <a:lnTo>
                                    <a:pt x="1242" y="1146"/>
                                  </a:lnTo>
                                  <a:lnTo>
                                    <a:pt x="1242" y="1279"/>
                                  </a:lnTo>
                                  <a:lnTo>
                                    <a:pt x="1213" y="1282"/>
                                  </a:lnTo>
                                  <a:lnTo>
                                    <a:pt x="1184" y="1293"/>
                                  </a:lnTo>
                                  <a:lnTo>
                                    <a:pt x="1159" y="1311"/>
                                  </a:lnTo>
                                  <a:lnTo>
                                    <a:pt x="1140" y="1332"/>
                                  </a:lnTo>
                                  <a:lnTo>
                                    <a:pt x="1123" y="1359"/>
                                  </a:lnTo>
                                  <a:lnTo>
                                    <a:pt x="1114" y="1390"/>
                                  </a:lnTo>
                                  <a:lnTo>
                                    <a:pt x="1111" y="1420"/>
                                  </a:lnTo>
                                  <a:lnTo>
                                    <a:pt x="1116" y="1449"/>
                                  </a:lnTo>
                                  <a:lnTo>
                                    <a:pt x="1127" y="1478"/>
                                  </a:lnTo>
                                  <a:lnTo>
                                    <a:pt x="1143" y="1503"/>
                                  </a:lnTo>
                                  <a:lnTo>
                                    <a:pt x="1165" y="1522"/>
                                  </a:lnTo>
                                  <a:lnTo>
                                    <a:pt x="1191" y="1538"/>
                                  </a:lnTo>
                                  <a:lnTo>
                                    <a:pt x="1220" y="1549"/>
                                  </a:lnTo>
                                  <a:lnTo>
                                    <a:pt x="1242" y="1551"/>
                                  </a:lnTo>
                                  <a:lnTo>
                                    <a:pt x="1242" y="2459"/>
                                  </a:lnTo>
                                  <a:lnTo>
                                    <a:pt x="1218" y="2447"/>
                                  </a:lnTo>
                                  <a:lnTo>
                                    <a:pt x="1188" y="2436"/>
                                  </a:lnTo>
                                  <a:lnTo>
                                    <a:pt x="1157" y="2434"/>
                                  </a:lnTo>
                                  <a:lnTo>
                                    <a:pt x="1129" y="2440"/>
                                  </a:lnTo>
                                  <a:lnTo>
                                    <a:pt x="1100" y="2450"/>
                                  </a:lnTo>
                                  <a:lnTo>
                                    <a:pt x="1075" y="2466"/>
                                  </a:lnTo>
                                  <a:lnTo>
                                    <a:pt x="1055" y="2488"/>
                                  </a:lnTo>
                                  <a:lnTo>
                                    <a:pt x="1039" y="2515"/>
                                  </a:lnTo>
                                  <a:lnTo>
                                    <a:pt x="1032" y="2534"/>
                                  </a:lnTo>
                                  <a:lnTo>
                                    <a:pt x="1030" y="2547"/>
                                  </a:lnTo>
                                  <a:lnTo>
                                    <a:pt x="557" y="2547"/>
                                  </a:lnTo>
                                  <a:lnTo>
                                    <a:pt x="563" y="2540"/>
                                  </a:lnTo>
                                  <a:lnTo>
                                    <a:pt x="573" y="2522"/>
                                  </a:lnTo>
                                  <a:lnTo>
                                    <a:pt x="582" y="2491"/>
                                  </a:lnTo>
                                  <a:lnTo>
                                    <a:pt x="584" y="2461"/>
                                  </a:lnTo>
                                  <a:lnTo>
                                    <a:pt x="581" y="2432"/>
                                  </a:lnTo>
                                  <a:lnTo>
                                    <a:pt x="570" y="2404"/>
                                  </a:lnTo>
                                  <a:lnTo>
                                    <a:pt x="554" y="2379"/>
                                  </a:lnTo>
                                  <a:lnTo>
                                    <a:pt x="530" y="2359"/>
                                  </a:lnTo>
                                  <a:lnTo>
                                    <a:pt x="504" y="2343"/>
                                  </a:lnTo>
                                  <a:lnTo>
                                    <a:pt x="475" y="2332"/>
                                  </a:lnTo>
                                  <a:lnTo>
                                    <a:pt x="444" y="2330"/>
                                  </a:lnTo>
                                  <a:lnTo>
                                    <a:pt x="414" y="2336"/>
                                  </a:lnTo>
                                  <a:lnTo>
                                    <a:pt x="387" y="2346"/>
                                  </a:lnTo>
                                  <a:lnTo>
                                    <a:pt x="362" y="2362"/>
                                  </a:lnTo>
                                  <a:lnTo>
                                    <a:pt x="341" y="2384"/>
                                  </a:lnTo>
                                  <a:lnTo>
                                    <a:pt x="324" y="2411"/>
                                  </a:lnTo>
                                  <a:lnTo>
                                    <a:pt x="316" y="2441"/>
                                  </a:lnTo>
                                  <a:lnTo>
                                    <a:pt x="314" y="2472"/>
                                  </a:lnTo>
                                  <a:lnTo>
                                    <a:pt x="317" y="2502"/>
                                  </a:lnTo>
                                  <a:lnTo>
                                    <a:pt x="328" y="2529"/>
                                  </a:lnTo>
                                  <a:lnTo>
                                    <a:pt x="341" y="2547"/>
                                  </a:lnTo>
                                  <a:lnTo>
                                    <a:pt x="0" y="2547"/>
                                  </a:lnTo>
                                  <a:lnTo>
                                    <a:pt x="65" y="2443"/>
                                  </a:lnTo>
                                  <a:lnTo>
                                    <a:pt x="131" y="2327"/>
                                  </a:lnTo>
                                  <a:lnTo>
                                    <a:pt x="192" y="2207"/>
                                  </a:lnTo>
                                  <a:lnTo>
                                    <a:pt x="249" y="2083"/>
                                  </a:lnTo>
                                  <a:lnTo>
                                    <a:pt x="301" y="1956"/>
                                  </a:lnTo>
                                  <a:lnTo>
                                    <a:pt x="348" y="1827"/>
                                  </a:lnTo>
                                  <a:lnTo>
                                    <a:pt x="385" y="1694"/>
                                  </a:lnTo>
                                  <a:lnTo>
                                    <a:pt x="414" y="1560"/>
                                  </a:lnTo>
                                  <a:lnTo>
                                    <a:pt x="436" y="1424"/>
                                  </a:lnTo>
                                  <a:lnTo>
                                    <a:pt x="441" y="1359"/>
                                  </a:lnTo>
                                  <a:lnTo>
                                    <a:pt x="444" y="1293"/>
                                  </a:lnTo>
                                  <a:lnTo>
                                    <a:pt x="479" y="1302"/>
                                  </a:lnTo>
                                  <a:lnTo>
                                    <a:pt x="514" y="1304"/>
                                  </a:lnTo>
                                  <a:lnTo>
                                    <a:pt x="547" y="1295"/>
                                  </a:lnTo>
                                  <a:lnTo>
                                    <a:pt x="577" y="1279"/>
                                  </a:lnTo>
                                  <a:lnTo>
                                    <a:pt x="602" y="1254"/>
                                  </a:lnTo>
                                  <a:lnTo>
                                    <a:pt x="622" y="1223"/>
                                  </a:lnTo>
                                  <a:lnTo>
                                    <a:pt x="631" y="1193"/>
                                  </a:lnTo>
                                  <a:lnTo>
                                    <a:pt x="633" y="1162"/>
                                  </a:lnTo>
                                  <a:lnTo>
                                    <a:pt x="629" y="1134"/>
                                  </a:lnTo>
                                  <a:lnTo>
                                    <a:pt x="618" y="1105"/>
                                  </a:lnTo>
                                  <a:lnTo>
                                    <a:pt x="602" y="1080"/>
                                  </a:lnTo>
                                  <a:lnTo>
                                    <a:pt x="581" y="1060"/>
                                  </a:lnTo>
                                  <a:lnTo>
                                    <a:pt x="554" y="1044"/>
                                  </a:lnTo>
                                  <a:lnTo>
                                    <a:pt x="523" y="1033"/>
                                  </a:lnTo>
                                  <a:lnTo>
                                    <a:pt x="493" y="1031"/>
                                  </a:lnTo>
                                  <a:lnTo>
                                    <a:pt x="462" y="1037"/>
                                  </a:lnTo>
                                  <a:lnTo>
                                    <a:pt x="434" y="1048"/>
                                  </a:lnTo>
                                  <a:lnTo>
                                    <a:pt x="437" y="1078"/>
                                  </a:lnTo>
                                  <a:lnTo>
                                    <a:pt x="416" y="920"/>
                                  </a:lnTo>
                                  <a:lnTo>
                                    <a:pt x="384" y="763"/>
                                  </a:lnTo>
                                  <a:lnTo>
                                    <a:pt x="341" y="607"/>
                                  </a:lnTo>
                                  <a:lnTo>
                                    <a:pt x="342" y="610"/>
                                  </a:lnTo>
                                  <a:lnTo>
                                    <a:pt x="371" y="605"/>
                                  </a:lnTo>
                                  <a:lnTo>
                                    <a:pt x="398" y="594"/>
                                  </a:lnTo>
                                  <a:lnTo>
                                    <a:pt x="421" y="578"/>
                                  </a:lnTo>
                                  <a:lnTo>
                                    <a:pt x="441" y="557"/>
                                  </a:lnTo>
                                  <a:lnTo>
                                    <a:pt x="455" y="530"/>
                                  </a:lnTo>
                                  <a:lnTo>
                                    <a:pt x="466" y="499"/>
                                  </a:lnTo>
                                  <a:lnTo>
                                    <a:pt x="468" y="471"/>
                                  </a:lnTo>
                                  <a:lnTo>
                                    <a:pt x="464" y="440"/>
                                  </a:lnTo>
                                  <a:lnTo>
                                    <a:pt x="453" y="412"/>
                                  </a:lnTo>
                                  <a:lnTo>
                                    <a:pt x="436" y="387"/>
                                  </a:lnTo>
                                  <a:lnTo>
                                    <a:pt x="414" y="367"/>
                                  </a:lnTo>
                                  <a:lnTo>
                                    <a:pt x="387" y="351"/>
                                  </a:lnTo>
                                  <a:lnTo>
                                    <a:pt x="351" y="340"/>
                                  </a:lnTo>
                                  <a:lnTo>
                                    <a:pt x="317" y="340"/>
                                  </a:lnTo>
                                  <a:lnTo>
                                    <a:pt x="283" y="347"/>
                                  </a:lnTo>
                                  <a:lnTo>
                                    <a:pt x="253" y="365"/>
                                  </a:lnTo>
                                  <a:lnTo>
                                    <a:pt x="255" y="374"/>
                                  </a:lnTo>
                                  <a:lnTo>
                                    <a:pt x="196" y="240"/>
                                  </a:lnTo>
                                  <a:lnTo>
                                    <a:pt x="129" y="114"/>
                                  </a:lnTo>
                                  <a:lnTo>
                                    <a:pt x="165" y="109"/>
                                  </a:lnTo>
                                  <a:lnTo>
                                    <a:pt x="165" y="109"/>
                                  </a:lnTo>
                                  <a:lnTo>
                                    <a:pt x="203" y="103"/>
                                  </a:lnTo>
                                  <a:lnTo>
                                    <a:pt x="203" y="103"/>
                                  </a:lnTo>
                                  <a:lnTo>
                                    <a:pt x="240" y="96"/>
                                  </a:lnTo>
                                  <a:lnTo>
                                    <a:pt x="240" y="96"/>
                                  </a:lnTo>
                                  <a:lnTo>
                                    <a:pt x="276" y="89"/>
                                  </a:lnTo>
                                  <a:lnTo>
                                    <a:pt x="278" y="89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05" y="146"/>
                                  </a:lnTo>
                                  <a:lnTo>
                                    <a:pt x="326" y="170"/>
                                  </a:lnTo>
                                  <a:lnTo>
                                    <a:pt x="355" y="188"/>
                                  </a:lnTo>
                                  <a:lnTo>
                                    <a:pt x="385" y="197"/>
                                  </a:lnTo>
                                  <a:lnTo>
                                    <a:pt x="416" y="198"/>
                                  </a:lnTo>
                                  <a:lnTo>
                                    <a:pt x="444" y="195"/>
                                  </a:lnTo>
                                  <a:lnTo>
                                    <a:pt x="473" y="184"/>
                                  </a:lnTo>
                                  <a:lnTo>
                                    <a:pt x="498" y="166"/>
                                  </a:lnTo>
                                  <a:lnTo>
                                    <a:pt x="518" y="145"/>
                                  </a:lnTo>
                                  <a:lnTo>
                                    <a:pt x="534" y="118"/>
                                  </a:lnTo>
                                  <a:lnTo>
                                    <a:pt x="543" y="91"/>
                                  </a:lnTo>
                                  <a:lnTo>
                                    <a:pt x="547" y="64"/>
                                  </a:lnTo>
                                  <a:lnTo>
                                    <a:pt x="545" y="37"/>
                                  </a:lnTo>
                                  <a:lnTo>
                                    <a:pt x="545" y="37"/>
                                  </a:lnTo>
                                  <a:lnTo>
                                    <a:pt x="566" y="34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90" y="30"/>
                                  </a:lnTo>
                                  <a:lnTo>
                                    <a:pt x="597" y="28"/>
                                  </a:lnTo>
                                  <a:lnTo>
                                    <a:pt x="616" y="26"/>
                                  </a:lnTo>
                                  <a:lnTo>
                                    <a:pt x="620" y="25"/>
                                  </a:lnTo>
                                  <a:lnTo>
                                    <a:pt x="642" y="21"/>
                                  </a:lnTo>
                                  <a:lnTo>
                                    <a:pt x="649" y="21"/>
                                  </a:lnTo>
                                  <a:lnTo>
                                    <a:pt x="665" y="17"/>
                                  </a:lnTo>
                                  <a:lnTo>
                                    <a:pt x="672" y="17"/>
                                  </a:lnTo>
                                  <a:lnTo>
                                    <a:pt x="690" y="16"/>
                                  </a:lnTo>
                                  <a:lnTo>
                                    <a:pt x="695" y="14"/>
                                  </a:lnTo>
                                  <a:lnTo>
                                    <a:pt x="717" y="12"/>
                                  </a:lnTo>
                                  <a:lnTo>
                                    <a:pt x="722" y="10"/>
                                  </a:lnTo>
                                  <a:lnTo>
                                    <a:pt x="740" y="9"/>
                                  </a:lnTo>
                                  <a:lnTo>
                                    <a:pt x="747" y="9"/>
                                  </a:lnTo>
                                  <a:lnTo>
                                    <a:pt x="763" y="7"/>
                                  </a:lnTo>
                                  <a:lnTo>
                                    <a:pt x="769" y="7"/>
                                  </a:lnTo>
                                  <a:lnTo>
                                    <a:pt x="792" y="5"/>
                                  </a:lnTo>
                                  <a:lnTo>
                                    <a:pt x="796" y="3"/>
                                  </a:lnTo>
                                  <a:lnTo>
                                    <a:pt x="814" y="3"/>
                                  </a:lnTo>
                                  <a:lnTo>
                                    <a:pt x="821" y="1"/>
                                  </a:lnTo>
                                  <a:lnTo>
                                    <a:pt x="837" y="1"/>
                                  </a:lnTo>
                                  <a:lnTo>
                                    <a:pt x="842" y="1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8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759200" cy="3660775"/>
                              <a:chOff x="0" y="0"/>
                              <a:chExt cx="3759200" cy="3660775"/>
                            </a:xfrm>
                            <a:solidFill>
                              <a:schemeClr val="accent3"/>
                            </a:solidFill>
                          </wpg:grpSpPr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298450" y="2651125"/>
                                <a:ext cx="2058988" cy="1009650"/>
                              </a:xfrm>
                              <a:custGeom>
                                <a:avLst/>
                                <a:gdLst>
                                  <a:gd name="T0" fmla="*/ 0 w 1297"/>
                                  <a:gd name="T1" fmla="*/ 0 h 636"/>
                                  <a:gd name="T2" fmla="*/ 1285 w 1297"/>
                                  <a:gd name="T3" fmla="*/ 575 h 636"/>
                                  <a:gd name="T4" fmla="*/ 1297 w 1297"/>
                                  <a:gd name="T5" fmla="*/ 636 h 636"/>
                                  <a:gd name="T6" fmla="*/ 1218 w 1297"/>
                                  <a:gd name="T7" fmla="*/ 625 h 636"/>
                                  <a:gd name="T8" fmla="*/ 1140 w 1297"/>
                                  <a:gd name="T9" fmla="*/ 614 h 636"/>
                                  <a:gd name="T10" fmla="*/ 1059 w 1297"/>
                                  <a:gd name="T11" fmla="*/ 603 h 636"/>
                                  <a:gd name="T12" fmla="*/ 978 w 1297"/>
                                  <a:gd name="T13" fmla="*/ 594 h 636"/>
                                  <a:gd name="T14" fmla="*/ 896 w 1297"/>
                                  <a:gd name="T15" fmla="*/ 585 h 636"/>
                                  <a:gd name="T16" fmla="*/ 817 w 1297"/>
                                  <a:gd name="T17" fmla="*/ 576 h 636"/>
                                  <a:gd name="T18" fmla="*/ 737 w 1297"/>
                                  <a:gd name="T19" fmla="*/ 564 h 636"/>
                                  <a:gd name="T20" fmla="*/ 658 w 1297"/>
                                  <a:gd name="T21" fmla="*/ 550 h 636"/>
                                  <a:gd name="T22" fmla="*/ 582 w 1297"/>
                                  <a:gd name="T23" fmla="*/ 532 h 636"/>
                                  <a:gd name="T24" fmla="*/ 507 w 1297"/>
                                  <a:gd name="T25" fmla="*/ 510 h 636"/>
                                  <a:gd name="T26" fmla="*/ 436 w 1297"/>
                                  <a:gd name="T27" fmla="*/ 483 h 636"/>
                                  <a:gd name="T28" fmla="*/ 366 w 1297"/>
                                  <a:gd name="T29" fmla="*/ 451 h 636"/>
                                  <a:gd name="T30" fmla="*/ 299 w 1297"/>
                                  <a:gd name="T31" fmla="*/ 413 h 636"/>
                                  <a:gd name="T32" fmla="*/ 239 w 1297"/>
                                  <a:gd name="T33" fmla="*/ 369 h 636"/>
                                  <a:gd name="T34" fmla="*/ 179 w 1297"/>
                                  <a:gd name="T35" fmla="*/ 317 h 636"/>
                                  <a:gd name="T36" fmla="*/ 126 w 1297"/>
                                  <a:gd name="T37" fmla="*/ 256 h 636"/>
                                  <a:gd name="T38" fmla="*/ 92 w 1297"/>
                                  <a:gd name="T39" fmla="*/ 204 h 636"/>
                                  <a:gd name="T40" fmla="*/ 58 w 1297"/>
                                  <a:gd name="T41" fmla="*/ 145 h 636"/>
                                  <a:gd name="T42" fmla="*/ 27 w 1297"/>
                                  <a:gd name="T43" fmla="*/ 75 h 636"/>
                                  <a:gd name="T44" fmla="*/ 0 w 1297"/>
                                  <a:gd name="T45" fmla="*/ 0 h 6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1297" h="636">
                                    <a:moveTo>
                                      <a:pt x="0" y="0"/>
                                    </a:moveTo>
                                    <a:lnTo>
                                      <a:pt x="1285" y="575"/>
                                    </a:lnTo>
                                    <a:lnTo>
                                      <a:pt x="1297" y="636"/>
                                    </a:lnTo>
                                    <a:lnTo>
                                      <a:pt x="1218" y="625"/>
                                    </a:lnTo>
                                    <a:lnTo>
                                      <a:pt x="1140" y="614"/>
                                    </a:lnTo>
                                    <a:lnTo>
                                      <a:pt x="1059" y="603"/>
                                    </a:lnTo>
                                    <a:lnTo>
                                      <a:pt x="978" y="594"/>
                                    </a:lnTo>
                                    <a:lnTo>
                                      <a:pt x="896" y="585"/>
                                    </a:lnTo>
                                    <a:lnTo>
                                      <a:pt x="817" y="576"/>
                                    </a:lnTo>
                                    <a:lnTo>
                                      <a:pt x="737" y="564"/>
                                    </a:lnTo>
                                    <a:lnTo>
                                      <a:pt x="658" y="550"/>
                                    </a:lnTo>
                                    <a:lnTo>
                                      <a:pt x="582" y="532"/>
                                    </a:lnTo>
                                    <a:lnTo>
                                      <a:pt x="507" y="510"/>
                                    </a:lnTo>
                                    <a:lnTo>
                                      <a:pt x="436" y="483"/>
                                    </a:lnTo>
                                    <a:lnTo>
                                      <a:pt x="366" y="451"/>
                                    </a:lnTo>
                                    <a:lnTo>
                                      <a:pt x="299" y="413"/>
                                    </a:lnTo>
                                    <a:lnTo>
                                      <a:pt x="239" y="369"/>
                                    </a:lnTo>
                                    <a:lnTo>
                                      <a:pt x="179" y="317"/>
                                    </a:lnTo>
                                    <a:lnTo>
                                      <a:pt x="126" y="256"/>
                                    </a:lnTo>
                                    <a:lnTo>
                                      <a:pt x="92" y="204"/>
                                    </a:lnTo>
                                    <a:lnTo>
                                      <a:pt x="58" y="145"/>
                                    </a:lnTo>
                                    <a:lnTo>
                                      <a:pt x="27" y="7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173038" y="2178050"/>
                                <a:ext cx="2136775" cy="1200150"/>
                              </a:xfrm>
                              <a:custGeom>
                                <a:avLst/>
                                <a:gdLst>
                                  <a:gd name="T0" fmla="*/ 0 w 1346"/>
                                  <a:gd name="T1" fmla="*/ 0 h 756"/>
                                  <a:gd name="T2" fmla="*/ 1328 w 1346"/>
                                  <a:gd name="T3" fmla="*/ 593 h 756"/>
                                  <a:gd name="T4" fmla="*/ 1328 w 1346"/>
                                  <a:gd name="T5" fmla="*/ 584 h 756"/>
                                  <a:gd name="T6" fmla="*/ 1335 w 1346"/>
                                  <a:gd name="T7" fmla="*/ 670 h 756"/>
                                  <a:gd name="T8" fmla="*/ 1346 w 1346"/>
                                  <a:gd name="T9" fmla="*/ 756 h 756"/>
                                  <a:gd name="T10" fmla="*/ 1346 w 1346"/>
                                  <a:gd name="T11" fmla="*/ 756 h 756"/>
                                  <a:gd name="T12" fmla="*/ 42 w 1346"/>
                                  <a:gd name="T13" fmla="*/ 172 h 756"/>
                                  <a:gd name="T14" fmla="*/ 20 w 1346"/>
                                  <a:gd name="T15" fmla="*/ 88 h 756"/>
                                  <a:gd name="T16" fmla="*/ 0 w 1346"/>
                                  <a:gd name="T17" fmla="*/ 0 h 7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346" h="756">
                                    <a:moveTo>
                                      <a:pt x="0" y="0"/>
                                    </a:moveTo>
                                    <a:lnTo>
                                      <a:pt x="1328" y="593"/>
                                    </a:lnTo>
                                    <a:lnTo>
                                      <a:pt x="1328" y="584"/>
                                    </a:lnTo>
                                    <a:lnTo>
                                      <a:pt x="1335" y="670"/>
                                    </a:lnTo>
                                    <a:lnTo>
                                      <a:pt x="1346" y="756"/>
                                    </a:lnTo>
                                    <a:lnTo>
                                      <a:pt x="1346" y="756"/>
                                    </a:lnTo>
                                    <a:lnTo>
                                      <a:pt x="42" y="172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23813" y="1055688"/>
                                <a:ext cx="2316163" cy="1614488"/>
                              </a:xfrm>
                              <a:custGeom>
                                <a:avLst/>
                                <a:gdLst>
                                  <a:gd name="T0" fmla="*/ 0 w 1459"/>
                                  <a:gd name="T1" fmla="*/ 0 h 1017"/>
                                  <a:gd name="T2" fmla="*/ 1459 w 1459"/>
                                  <a:gd name="T3" fmla="*/ 654 h 1017"/>
                                  <a:gd name="T4" fmla="*/ 1440 w 1459"/>
                                  <a:gd name="T5" fmla="*/ 774 h 1017"/>
                                  <a:gd name="T6" fmla="*/ 1425 w 1459"/>
                                  <a:gd name="T7" fmla="*/ 895 h 1017"/>
                                  <a:gd name="T8" fmla="*/ 1418 w 1459"/>
                                  <a:gd name="T9" fmla="*/ 1017 h 1017"/>
                                  <a:gd name="T10" fmla="*/ 1418 w 1459"/>
                                  <a:gd name="T11" fmla="*/ 1008 h 1017"/>
                                  <a:gd name="T12" fmla="*/ 43 w 1459"/>
                                  <a:gd name="T13" fmla="*/ 394 h 1017"/>
                                  <a:gd name="T14" fmla="*/ 25 w 1459"/>
                                  <a:gd name="T15" fmla="*/ 261 h 1017"/>
                                  <a:gd name="T16" fmla="*/ 10 w 1459"/>
                                  <a:gd name="T17" fmla="*/ 129 h 1017"/>
                                  <a:gd name="T18" fmla="*/ 0 w 1459"/>
                                  <a:gd name="T19" fmla="*/ 0 h 10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59" h="1017">
                                    <a:moveTo>
                                      <a:pt x="0" y="0"/>
                                    </a:moveTo>
                                    <a:lnTo>
                                      <a:pt x="1459" y="654"/>
                                    </a:lnTo>
                                    <a:lnTo>
                                      <a:pt x="1440" y="774"/>
                                    </a:lnTo>
                                    <a:lnTo>
                                      <a:pt x="1425" y="895"/>
                                    </a:lnTo>
                                    <a:lnTo>
                                      <a:pt x="1418" y="1017"/>
                                    </a:lnTo>
                                    <a:lnTo>
                                      <a:pt x="1418" y="1008"/>
                                    </a:lnTo>
                                    <a:lnTo>
                                      <a:pt x="43" y="394"/>
                                    </a:lnTo>
                                    <a:lnTo>
                                      <a:pt x="25" y="261"/>
                                    </a:lnTo>
                                    <a:lnTo>
                                      <a:pt x="10" y="12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0" y="625475"/>
                                <a:ext cx="2454275" cy="1308100"/>
                              </a:xfrm>
                              <a:custGeom>
                                <a:avLst/>
                                <a:gdLst>
                                  <a:gd name="T0" fmla="*/ 0 w 1546"/>
                                  <a:gd name="T1" fmla="*/ 0 h 824"/>
                                  <a:gd name="T2" fmla="*/ 1539 w 1546"/>
                                  <a:gd name="T3" fmla="*/ 690 h 824"/>
                                  <a:gd name="T4" fmla="*/ 1546 w 1546"/>
                                  <a:gd name="T5" fmla="*/ 672 h 824"/>
                                  <a:gd name="T6" fmla="*/ 1519 w 1546"/>
                                  <a:gd name="T7" fmla="*/ 747 h 824"/>
                                  <a:gd name="T8" fmla="*/ 1498 w 1546"/>
                                  <a:gd name="T9" fmla="*/ 824 h 824"/>
                                  <a:gd name="T10" fmla="*/ 6 w 1546"/>
                                  <a:gd name="T11" fmla="*/ 158 h 824"/>
                                  <a:gd name="T12" fmla="*/ 0 w 1546"/>
                                  <a:gd name="T13" fmla="*/ 79 h 824"/>
                                  <a:gd name="T14" fmla="*/ 0 w 1546"/>
                                  <a:gd name="T15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546" h="824">
                                    <a:moveTo>
                                      <a:pt x="0" y="0"/>
                                    </a:moveTo>
                                    <a:lnTo>
                                      <a:pt x="1539" y="690"/>
                                    </a:lnTo>
                                    <a:lnTo>
                                      <a:pt x="1546" y="672"/>
                                    </a:lnTo>
                                    <a:lnTo>
                                      <a:pt x="1519" y="747"/>
                                    </a:lnTo>
                                    <a:lnTo>
                                      <a:pt x="1498" y="824"/>
                                    </a:lnTo>
                                    <a:lnTo>
                                      <a:pt x="6" y="158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14650" cy="1336675"/>
                              </a:xfrm>
                              <a:custGeom>
                                <a:avLst/>
                                <a:gdLst>
                                  <a:gd name="T0" fmla="*/ 0 w 1836"/>
                                  <a:gd name="T1" fmla="*/ 0 h 842"/>
                                  <a:gd name="T2" fmla="*/ 606 w 1836"/>
                                  <a:gd name="T3" fmla="*/ 0 h 842"/>
                                  <a:gd name="T4" fmla="*/ 1833 w 1836"/>
                                  <a:gd name="T5" fmla="*/ 550 h 842"/>
                                  <a:gd name="T6" fmla="*/ 1836 w 1836"/>
                                  <a:gd name="T7" fmla="*/ 545 h 842"/>
                                  <a:gd name="T8" fmla="*/ 1768 w 1836"/>
                                  <a:gd name="T9" fmla="*/ 640 h 842"/>
                                  <a:gd name="T10" fmla="*/ 1706 w 1836"/>
                                  <a:gd name="T11" fmla="*/ 740 h 842"/>
                                  <a:gd name="T12" fmla="*/ 1646 w 1836"/>
                                  <a:gd name="T13" fmla="*/ 842 h 842"/>
                                  <a:gd name="T14" fmla="*/ 1646 w 1836"/>
                                  <a:gd name="T15" fmla="*/ 842 h 842"/>
                                  <a:gd name="T16" fmla="*/ 0 w 1836"/>
                                  <a:gd name="T17" fmla="*/ 104 h 842"/>
                                  <a:gd name="T18" fmla="*/ 0 w 1836"/>
                                  <a:gd name="T19" fmla="*/ 0 h 8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836" h="842">
                                    <a:moveTo>
                                      <a:pt x="0" y="0"/>
                                    </a:moveTo>
                                    <a:lnTo>
                                      <a:pt x="606" y="0"/>
                                    </a:lnTo>
                                    <a:lnTo>
                                      <a:pt x="1833" y="550"/>
                                    </a:lnTo>
                                    <a:lnTo>
                                      <a:pt x="1836" y="545"/>
                                    </a:lnTo>
                                    <a:lnTo>
                                      <a:pt x="1768" y="640"/>
                                    </a:lnTo>
                                    <a:lnTo>
                                      <a:pt x="1706" y="740"/>
                                    </a:lnTo>
                                    <a:lnTo>
                                      <a:pt x="1646" y="842"/>
                                    </a:lnTo>
                                    <a:lnTo>
                                      <a:pt x="1646" y="842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1347788" y="0"/>
                                <a:ext cx="1824038" cy="754063"/>
                              </a:xfrm>
                              <a:custGeom>
                                <a:avLst/>
                                <a:gdLst>
                                  <a:gd name="T0" fmla="*/ 0 w 1149"/>
                                  <a:gd name="T1" fmla="*/ 0 h 475"/>
                                  <a:gd name="T2" fmla="*/ 344 w 1149"/>
                                  <a:gd name="T3" fmla="*/ 0 h 475"/>
                                  <a:gd name="T4" fmla="*/ 1143 w 1149"/>
                                  <a:gd name="T5" fmla="*/ 356 h 475"/>
                                  <a:gd name="T6" fmla="*/ 1149 w 1149"/>
                                  <a:gd name="T7" fmla="*/ 351 h 475"/>
                                  <a:gd name="T8" fmla="*/ 1095 w 1149"/>
                                  <a:gd name="T9" fmla="*/ 412 h 475"/>
                                  <a:gd name="T10" fmla="*/ 1043 w 1149"/>
                                  <a:gd name="T11" fmla="*/ 475 h 475"/>
                                  <a:gd name="T12" fmla="*/ 1046 w 1149"/>
                                  <a:gd name="T13" fmla="*/ 469 h 475"/>
                                  <a:gd name="T14" fmla="*/ 0 w 1149"/>
                                  <a:gd name="T15" fmla="*/ 0 h 4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149" h="475">
                                    <a:moveTo>
                                      <a:pt x="0" y="0"/>
                                    </a:moveTo>
                                    <a:lnTo>
                                      <a:pt x="344" y="0"/>
                                    </a:lnTo>
                                    <a:lnTo>
                                      <a:pt x="1143" y="356"/>
                                    </a:lnTo>
                                    <a:lnTo>
                                      <a:pt x="1149" y="351"/>
                                    </a:lnTo>
                                    <a:lnTo>
                                      <a:pt x="1095" y="412"/>
                                    </a:lnTo>
                                    <a:lnTo>
                                      <a:pt x="1043" y="475"/>
                                    </a:lnTo>
                                    <a:lnTo>
                                      <a:pt x="1046" y="46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2924175" y="0"/>
                                <a:ext cx="835025" cy="247650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0 h 156"/>
                                  <a:gd name="T2" fmla="*/ 526 w 526"/>
                                  <a:gd name="T3" fmla="*/ 0 h 156"/>
                                  <a:gd name="T4" fmla="*/ 439 w 526"/>
                                  <a:gd name="T5" fmla="*/ 73 h 156"/>
                                  <a:gd name="T6" fmla="*/ 347 w 526"/>
                                  <a:gd name="T7" fmla="*/ 156 h 156"/>
                                  <a:gd name="T8" fmla="*/ 347 w 526"/>
                                  <a:gd name="T9" fmla="*/ 156 h 156"/>
                                  <a:gd name="T10" fmla="*/ 0 w 526"/>
                                  <a:gd name="T11" fmla="*/ 0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26" h="156">
                                    <a:moveTo>
                                      <a:pt x="0" y="0"/>
                                    </a:moveTo>
                                    <a:lnTo>
                                      <a:pt x="526" y="0"/>
                                    </a:lnTo>
                                    <a:lnTo>
                                      <a:pt x="439" y="73"/>
                                    </a:lnTo>
                                    <a:lnTo>
                                      <a:pt x="347" y="156"/>
                                    </a:lnTo>
                                    <a:lnTo>
                                      <a:pt x="347" y="1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62763" cy="9382125"/>
                            </a:xfrm>
                            <a:custGeom>
                              <a:avLst/>
                              <a:gdLst>
                                <a:gd name="T0" fmla="*/ 622 w 4323"/>
                                <a:gd name="T1" fmla="*/ 5765 h 5910"/>
                                <a:gd name="T2" fmla="*/ 0 w 4323"/>
                                <a:gd name="T3" fmla="*/ 4138 h 5910"/>
                                <a:gd name="T4" fmla="*/ 1272 w 4323"/>
                                <a:gd name="T5" fmla="*/ 5543 h 5910"/>
                                <a:gd name="T6" fmla="*/ 1009 w 4323"/>
                                <a:gd name="T7" fmla="*/ 4056 h 5910"/>
                                <a:gd name="T8" fmla="*/ 529 w 4323"/>
                                <a:gd name="T9" fmla="*/ 4056 h 5910"/>
                                <a:gd name="T10" fmla="*/ 1564 w 4323"/>
                                <a:gd name="T11" fmla="*/ 3893 h 5910"/>
                                <a:gd name="T12" fmla="*/ 1775 w 4323"/>
                                <a:gd name="T13" fmla="*/ 5073 h 5910"/>
                                <a:gd name="T14" fmla="*/ 1439 w 4323"/>
                                <a:gd name="T15" fmla="*/ 3943 h 5910"/>
                                <a:gd name="T16" fmla="*/ 1818 w 4323"/>
                                <a:gd name="T17" fmla="*/ 4199 h 5910"/>
                                <a:gd name="T18" fmla="*/ 4151 w 4323"/>
                                <a:gd name="T19" fmla="*/ 1032 h 5910"/>
                                <a:gd name="T20" fmla="*/ 4278 w 4323"/>
                                <a:gd name="T21" fmla="*/ 1229 h 5910"/>
                                <a:gd name="T22" fmla="*/ 3950 w 4323"/>
                                <a:gd name="T23" fmla="*/ 1227 h 5910"/>
                                <a:gd name="T24" fmla="*/ 4056 w 4323"/>
                                <a:gd name="T25" fmla="*/ 1039 h 5910"/>
                                <a:gd name="T26" fmla="*/ 2942 w 4323"/>
                                <a:gd name="T27" fmla="*/ 597 h 5910"/>
                                <a:gd name="T28" fmla="*/ 3017 w 4323"/>
                                <a:gd name="T29" fmla="*/ 869 h 5910"/>
                                <a:gd name="T30" fmla="*/ 2802 w 4323"/>
                                <a:gd name="T31" fmla="*/ 1061 h 5910"/>
                                <a:gd name="T32" fmla="*/ 2521 w 4323"/>
                                <a:gd name="T33" fmla="*/ 923 h 5910"/>
                                <a:gd name="T34" fmla="*/ 2531 w 4323"/>
                                <a:gd name="T35" fmla="*/ 647 h 5910"/>
                                <a:gd name="T36" fmla="*/ 2764 w 4323"/>
                                <a:gd name="T37" fmla="*/ 516 h 5910"/>
                                <a:gd name="T38" fmla="*/ 2504 w 4323"/>
                                <a:gd name="T39" fmla="*/ 681 h 5910"/>
                                <a:gd name="T40" fmla="*/ 2537 w 4323"/>
                                <a:gd name="T41" fmla="*/ 964 h 5910"/>
                                <a:gd name="T42" fmla="*/ 2856 w 4323"/>
                                <a:gd name="T43" fmla="*/ 1053 h 5910"/>
                                <a:gd name="T44" fmla="*/ 3033 w 4323"/>
                                <a:gd name="T45" fmla="*/ 833 h 5910"/>
                                <a:gd name="T46" fmla="*/ 2911 w 4323"/>
                                <a:gd name="T47" fmla="*/ 563 h 5910"/>
                                <a:gd name="T48" fmla="*/ 2959 w 4323"/>
                                <a:gd name="T49" fmla="*/ 150 h 5910"/>
                                <a:gd name="T50" fmla="*/ 3359 w 4323"/>
                                <a:gd name="T51" fmla="*/ 494 h 5910"/>
                                <a:gd name="T52" fmla="*/ 3397 w 4323"/>
                                <a:gd name="T53" fmla="*/ 1003 h 5910"/>
                                <a:gd name="T54" fmla="*/ 3067 w 4323"/>
                                <a:gd name="T55" fmla="*/ 1392 h 5910"/>
                                <a:gd name="T56" fmla="*/ 2555 w 4323"/>
                                <a:gd name="T57" fmla="*/ 1437 h 5910"/>
                                <a:gd name="T58" fmla="*/ 2155 w 4323"/>
                                <a:gd name="T59" fmla="*/ 1095 h 5910"/>
                                <a:gd name="T60" fmla="*/ 2121 w 4323"/>
                                <a:gd name="T61" fmla="*/ 575 h 5910"/>
                                <a:gd name="T62" fmla="*/ 2517 w 4323"/>
                                <a:gd name="T63" fmla="*/ 165 h 5910"/>
                                <a:gd name="T64" fmla="*/ 4165 w 4323"/>
                                <a:gd name="T65" fmla="*/ 38 h 5910"/>
                                <a:gd name="T66" fmla="*/ 4138 w 4323"/>
                                <a:gd name="T67" fmla="*/ 245 h 5910"/>
                                <a:gd name="T68" fmla="*/ 3927 w 4323"/>
                                <a:gd name="T69" fmla="*/ 195 h 5910"/>
                                <a:gd name="T70" fmla="*/ 3991 w 4323"/>
                                <a:gd name="T71" fmla="*/ 0 h 5910"/>
                                <a:gd name="T72" fmla="*/ 3903 w 4323"/>
                                <a:gd name="T73" fmla="*/ 129 h 5910"/>
                                <a:gd name="T74" fmla="*/ 4070 w 4323"/>
                                <a:gd name="T75" fmla="*/ 279 h 5910"/>
                                <a:gd name="T76" fmla="*/ 4206 w 4323"/>
                                <a:gd name="T77" fmla="*/ 127 h 5910"/>
                                <a:gd name="T78" fmla="*/ 4323 w 4323"/>
                                <a:gd name="T79" fmla="*/ 269 h 5910"/>
                                <a:gd name="T80" fmla="*/ 4070 w 4323"/>
                                <a:gd name="T81" fmla="*/ 434 h 5910"/>
                                <a:gd name="T82" fmla="*/ 3791 w 4323"/>
                                <a:gd name="T83" fmla="*/ 279 h 5910"/>
                                <a:gd name="T84" fmla="*/ 3780 w 4323"/>
                                <a:gd name="T85" fmla="*/ 0 h 5910"/>
                                <a:gd name="T86" fmla="*/ 3746 w 4323"/>
                                <a:gd name="T87" fmla="*/ 179 h 5910"/>
                                <a:gd name="T88" fmla="*/ 3973 w 4323"/>
                                <a:gd name="T89" fmla="*/ 432 h 5910"/>
                                <a:gd name="T90" fmla="*/ 4285 w 4323"/>
                                <a:gd name="T91" fmla="*/ 339 h 5910"/>
                                <a:gd name="T92" fmla="*/ 4289 w 4323"/>
                                <a:gd name="T93" fmla="*/ 1195 h 5910"/>
                                <a:gd name="T94" fmla="*/ 4118 w 4323"/>
                                <a:gd name="T95" fmla="*/ 1019 h 5910"/>
                                <a:gd name="T96" fmla="*/ 3943 w 4323"/>
                                <a:gd name="T97" fmla="*/ 1159 h 5910"/>
                                <a:gd name="T98" fmla="*/ 3577 w 4323"/>
                                <a:gd name="T99" fmla="*/ 1345 h 5910"/>
                                <a:gd name="T100" fmla="*/ 2805 w 4323"/>
                                <a:gd name="T101" fmla="*/ 1756 h 5910"/>
                                <a:gd name="T102" fmla="*/ 2352 w 4323"/>
                                <a:gd name="T103" fmla="*/ 1886 h 5910"/>
                                <a:gd name="T104" fmla="*/ 2069 w 4323"/>
                                <a:gd name="T105" fmla="*/ 1362 h 5910"/>
                                <a:gd name="T106" fmla="*/ 2008 w 4323"/>
                                <a:gd name="T107" fmla="*/ 804 h 5910"/>
                                <a:gd name="T108" fmla="*/ 2076 w 4323"/>
                                <a:gd name="T109" fmla="*/ 794 h 5910"/>
                                <a:gd name="T110" fmla="*/ 2284 w 4323"/>
                                <a:gd name="T111" fmla="*/ 1284 h 5910"/>
                                <a:gd name="T112" fmla="*/ 2777 w 4323"/>
                                <a:gd name="T113" fmla="*/ 1476 h 5910"/>
                                <a:gd name="T114" fmla="*/ 3251 w 4323"/>
                                <a:gd name="T115" fmla="*/ 1263 h 5910"/>
                                <a:gd name="T116" fmla="*/ 3438 w 4323"/>
                                <a:gd name="T117" fmla="*/ 794 h 5910"/>
                                <a:gd name="T118" fmla="*/ 3230 w 4323"/>
                                <a:gd name="T119" fmla="*/ 303 h 5910"/>
                                <a:gd name="T120" fmla="*/ 2737 w 4323"/>
                                <a:gd name="T121" fmla="*/ 111 h 59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323" h="5910">
                                  <a:moveTo>
                                    <a:pt x="0" y="5863"/>
                                  </a:moveTo>
                                  <a:lnTo>
                                    <a:pt x="18" y="5910"/>
                                  </a:lnTo>
                                  <a:lnTo>
                                    <a:pt x="16" y="5910"/>
                                  </a:lnTo>
                                  <a:lnTo>
                                    <a:pt x="0" y="5910"/>
                                  </a:lnTo>
                                  <a:lnTo>
                                    <a:pt x="0" y="5863"/>
                                  </a:lnTo>
                                  <a:close/>
                                  <a:moveTo>
                                    <a:pt x="0" y="4138"/>
                                  </a:moveTo>
                                  <a:lnTo>
                                    <a:pt x="622" y="5765"/>
                                  </a:lnTo>
                                  <a:lnTo>
                                    <a:pt x="505" y="5797"/>
                                  </a:lnTo>
                                  <a:lnTo>
                                    <a:pt x="393" y="5826"/>
                                  </a:lnTo>
                                  <a:lnTo>
                                    <a:pt x="283" y="5851"/>
                                  </a:lnTo>
                                  <a:lnTo>
                                    <a:pt x="179" y="5874"/>
                                  </a:lnTo>
                                  <a:lnTo>
                                    <a:pt x="84" y="5896"/>
                                  </a:lnTo>
                                  <a:lnTo>
                                    <a:pt x="0" y="5677"/>
                                  </a:lnTo>
                                  <a:lnTo>
                                    <a:pt x="0" y="4138"/>
                                  </a:lnTo>
                                  <a:close/>
                                  <a:moveTo>
                                    <a:pt x="1116" y="4036"/>
                                  </a:moveTo>
                                  <a:lnTo>
                                    <a:pt x="1612" y="5333"/>
                                  </a:lnTo>
                                  <a:lnTo>
                                    <a:pt x="1560" y="5378"/>
                                  </a:lnTo>
                                  <a:lnTo>
                                    <a:pt x="1500" y="5421"/>
                                  </a:lnTo>
                                  <a:lnTo>
                                    <a:pt x="1431" y="5464"/>
                                  </a:lnTo>
                                  <a:lnTo>
                                    <a:pt x="1354" y="5503"/>
                                  </a:lnTo>
                                  <a:lnTo>
                                    <a:pt x="1272" y="5543"/>
                                  </a:lnTo>
                                  <a:lnTo>
                                    <a:pt x="1182" y="5580"/>
                                  </a:lnTo>
                                  <a:lnTo>
                                    <a:pt x="604" y="4063"/>
                                  </a:lnTo>
                                  <a:lnTo>
                                    <a:pt x="604" y="4063"/>
                                  </a:lnTo>
                                  <a:lnTo>
                                    <a:pt x="699" y="4070"/>
                                  </a:lnTo>
                                  <a:lnTo>
                                    <a:pt x="794" y="4072"/>
                                  </a:lnTo>
                                  <a:lnTo>
                                    <a:pt x="901" y="4067"/>
                                  </a:lnTo>
                                  <a:lnTo>
                                    <a:pt x="1009" y="4056"/>
                                  </a:lnTo>
                                  <a:lnTo>
                                    <a:pt x="1116" y="4036"/>
                                  </a:lnTo>
                                  <a:close/>
                                  <a:moveTo>
                                    <a:pt x="0" y="3929"/>
                                  </a:moveTo>
                                  <a:lnTo>
                                    <a:pt x="117" y="3966"/>
                                  </a:lnTo>
                                  <a:lnTo>
                                    <a:pt x="253" y="4004"/>
                                  </a:lnTo>
                                  <a:lnTo>
                                    <a:pt x="391" y="4034"/>
                                  </a:lnTo>
                                  <a:lnTo>
                                    <a:pt x="532" y="4056"/>
                                  </a:lnTo>
                                  <a:lnTo>
                                    <a:pt x="529" y="4056"/>
                                  </a:lnTo>
                                  <a:lnTo>
                                    <a:pt x="1122" y="5605"/>
                                  </a:lnTo>
                                  <a:lnTo>
                                    <a:pt x="978" y="5657"/>
                                  </a:lnTo>
                                  <a:lnTo>
                                    <a:pt x="830" y="5704"/>
                                  </a:lnTo>
                                  <a:lnTo>
                                    <a:pt x="681" y="5749"/>
                                  </a:lnTo>
                                  <a:lnTo>
                                    <a:pt x="0" y="3970"/>
                                  </a:lnTo>
                                  <a:lnTo>
                                    <a:pt x="0" y="3929"/>
                                  </a:lnTo>
                                  <a:close/>
                                  <a:moveTo>
                                    <a:pt x="1564" y="3893"/>
                                  </a:moveTo>
                                  <a:lnTo>
                                    <a:pt x="1836" y="4606"/>
                                  </a:lnTo>
                                  <a:lnTo>
                                    <a:pt x="1836" y="4686"/>
                                  </a:lnTo>
                                  <a:lnTo>
                                    <a:pt x="1835" y="4767"/>
                                  </a:lnTo>
                                  <a:lnTo>
                                    <a:pt x="1827" y="4846"/>
                                  </a:lnTo>
                                  <a:lnTo>
                                    <a:pt x="1815" y="4925"/>
                                  </a:lnTo>
                                  <a:lnTo>
                                    <a:pt x="1799" y="5000"/>
                                  </a:lnTo>
                                  <a:lnTo>
                                    <a:pt x="1775" y="5073"/>
                                  </a:lnTo>
                                  <a:lnTo>
                                    <a:pt x="1747" y="5145"/>
                                  </a:lnTo>
                                  <a:lnTo>
                                    <a:pt x="1709" y="5213"/>
                                  </a:lnTo>
                                  <a:lnTo>
                                    <a:pt x="1663" y="5278"/>
                                  </a:lnTo>
                                  <a:lnTo>
                                    <a:pt x="1182" y="4022"/>
                                  </a:lnTo>
                                  <a:lnTo>
                                    <a:pt x="1181" y="4022"/>
                                  </a:lnTo>
                                  <a:lnTo>
                                    <a:pt x="1311" y="3986"/>
                                  </a:lnTo>
                                  <a:lnTo>
                                    <a:pt x="1439" y="3943"/>
                                  </a:lnTo>
                                  <a:lnTo>
                                    <a:pt x="1564" y="3893"/>
                                  </a:lnTo>
                                  <a:close/>
                                  <a:moveTo>
                                    <a:pt x="1869" y="3733"/>
                                  </a:moveTo>
                                  <a:lnTo>
                                    <a:pt x="1843" y="3821"/>
                                  </a:lnTo>
                                  <a:lnTo>
                                    <a:pt x="1829" y="3913"/>
                                  </a:lnTo>
                                  <a:lnTo>
                                    <a:pt x="1820" y="4006"/>
                                  </a:lnTo>
                                  <a:lnTo>
                                    <a:pt x="1818" y="4101"/>
                                  </a:lnTo>
                                  <a:lnTo>
                                    <a:pt x="1818" y="4199"/>
                                  </a:lnTo>
                                  <a:lnTo>
                                    <a:pt x="1824" y="4298"/>
                                  </a:lnTo>
                                  <a:lnTo>
                                    <a:pt x="1827" y="4396"/>
                                  </a:lnTo>
                                  <a:lnTo>
                                    <a:pt x="1625" y="3864"/>
                                  </a:lnTo>
                                  <a:lnTo>
                                    <a:pt x="1749" y="3801"/>
                                  </a:lnTo>
                                  <a:lnTo>
                                    <a:pt x="1869" y="3733"/>
                                  </a:lnTo>
                                  <a:close/>
                                  <a:moveTo>
                                    <a:pt x="4118" y="1028"/>
                                  </a:moveTo>
                                  <a:lnTo>
                                    <a:pt x="4151" y="1032"/>
                                  </a:lnTo>
                                  <a:lnTo>
                                    <a:pt x="4183" y="1043"/>
                                  </a:lnTo>
                                  <a:lnTo>
                                    <a:pt x="4215" y="1062"/>
                                  </a:lnTo>
                                  <a:lnTo>
                                    <a:pt x="4244" y="1089"/>
                                  </a:lnTo>
                                  <a:lnTo>
                                    <a:pt x="4264" y="1120"/>
                                  </a:lnTo>
                                  <a:lnTo>
                                    <a:pt x="4276" y="1155"/>
                                  </a:lnTo>
                                  <a:lnTo>
                                    <a:pt x="4281" y="1195"/>
                                  </a:lnTo>
                                  <a:lnTo>
                                    <a:pt x="4278" y="1229"/>
                                  </a:lnTo>
                                  <a:lnTo>
                                    <a:pt x="4267" y="1263"/>
                                  </a:lnTo>
                                  <a:lnTo>
                                    <a:pt x="4262" y="1272"/>
                                  </a:lnTo>
                                  <a:lnTo>
                                    <a:pt x="4258" y="1279"/>
                                  </a:lnTo>
                                  <a:lnTo>
                                    <a:pt x="4117" y="1279"/>
                                  </a:lnTo>
                                  <a:lnTo>
                                    <a:pt x="3973" y="1284"/>
                                  </a:lnTo>
                                  <a:lnTo>
                                    <a:pt x="3959" y="1258"/>
                                  </a:lnTo>
                                  <a:lnTo>
                                    <a:pt x="3950" y="1227"/>
                                  </a:lnTo>
                                  <a:lnTo>
                                    <a:pt x="3948" y="1195"/>
                                  </a:lnTo>
                                  <a:lnTo>
                                    <a:pt x="3952" y="1161"/>
                                  </a:lnTo>
                                  <a:lnTo>
                                    <a:pt x="3963" y="1127"/>
                                  </a:lnTo>
                                  <a:lnTo>
                                    <a:pt x="3979" y="1098"/>
                                  </a:lnTo>
                                  <a:lnTo>
                                    <a:pt x="4000" y="1073"/>
                                  </a:lnTo>
                                  <a:lnTo>
                                    <a:pt x="4025" y="1053"/>
                                  </a:lnTo>
                                  <a:lnTo>
                                    <a:pt x="4056" y="1039"/>
                                  </a:lnTo>
                                  <a:lnTo>
                                    <a:pt x="4086" y="1030"/>
                                  </a:lnTo>
                                  <a:lnTo>
                                    <a:pt x="4118" y="1028"/>
                                  </a:lnTo>
                                  <a:close/>
                                  <a:moveTo>
                                    <a:pt x="2764" y="523"/>
                                  </a:moveTo>
                                  <a:lnTo>
                                    <a:pt x="2816" y="530"/>
                                  </a:lnTo>
                                  <a:lnTo>
                                    <a:pt x="2866" y="548"/>
                                  </a:lnTo>
                                  <a:lnTo>
                                    <a:pt x="2906" y="570"/>
                                  </a:lnTo>
                                  <a:lnTo>
                                    <a:pt x="2942" y="597"/>
                                  </a:lnTo>
                                  <a:lnTo>
                                    <a:pt x="2970" y="629"/>
                                  </a:lnTo>
                                  <a:lnTo>
                                    <a:pt x="2993" y="666"/>
                                  </a:lnTo>
                                  <a:lnTo>
                                    <a:pt x="3011" y="706"/>
                                  </a:lnTo>
                                  <a:lnTo>
                                    <a:pt x="3022" y="749"/>
                                  </a:lnTo>
                                  <a:lnTo>
                                    <a:pt x="3028" y="794"/>
                                  </a:lnTo>
                                  <a:lnTo>
                                    <a:pt x="3024" y="831"/>
                                  </a:lnTo>
                                  <a:lnTo>
                                    <a:pt x="3017" y="869"/>
                                  </a:lnTo>
                                  <a:lnTo>
                                    <a:pt x="3002" y="905"/>
                                  </a:lnTo>
                                  <a:lnTo>
                                    <a:pt x="2983" y="942"/>
                                  </a:lnTo>
                                  <a:lnTo>
                                    <a:pt x="2958" y="975"/>
                                  </a:lnTo>
                                  <a:lnTo>
                                    <a:pt x="2927" y="1005"/>
                                  </a:lnTo>
                                  <a:lnTo>
                                    <a:pt x="2891" y="1028"/>
                                  </a:lnTo>
                                  <a:lnTo>
                                    <a:pt x="2854" y="1046"/>
                                  </a:lnTo>
                                  <a:lnTo>
                                    <a:pt x="2802" y="1061"/>
                                  </a:lnTo>
                                  <a:lnTo>
                                    <a:pt x="2750" y="1064"/>
                                  </a:lnTo>
                                  <a:lnTo>
                                    <a:pt x="2698" y="1057"/>
                                  </a:lnTo>
                                  <a:lnTo>
                                    <a:pt x="2648" y="1041"/>
                                  </a:lnTo>
                                  <a:lnTo>
                                    <a:pt x="2608" y="1019"/>
                                  </a:lnTo>
                                  <a:lnTo>
                                    <a:pt x="2574" y="991"/>
                                  </a:lnTo>
                                  <a:lnTo>
                                    <a:pt x="2544" y="958"/>
                                  </a:lnTo>
                                  <a:lnTo>
                                    <a:pt x="2521" y="923"/>
                                  </a:lnTo>
                                  <a:lnTo>
                                    <a:pt x="2503" y="881"/>
                                  </a:lnTo>
                                  <a:lnTo>
                                    <a:pt x="2492" y="838"/>
                                  </a:lnTo>
                                  <a:lnTo>
                                    <a:pt x="2488" y="794"/>
                                  </a:lnTo>
                                  <a:lnTo>
                                    <a:pt x="2490" y="756"/>
                                  </a:lnTo>
                                  <a:lnTo>
                                    <a:pt x="2499" y="720"/>
                                  </a:lnTo>
                                  <a:lnTo>
                                    <a:pt x="2512" y="684"/>
                                  </a:lnTo>
                                  <a:lnTo>
                                    <a:pt x="2531" y="647"/>
                                  </a:lnTo>
                                  <a:lnTo>
                                    <a:pt x="2558" y="613"/>
                                  </a:lnTo>
                                  <a:lnTo>
                                    <a:pt x="2589" y="584"/>
                                  </a:lnTo>
                                  <a:lnTo>
                                    <a:pt x="2623" y="561"/>
                                  </a:lnTo>
                                  <a:lnTo>
                                    <a:pt x="2662" y="541"/>
                                  </a:lnTo>
                                  <a:lnTo>
                                    <a:pt x="2712" y="528"/>
                                  </a:lnTo>
                                  <a:lnTo>
                                    <a:pt x="2764" y="523"/>
                                  </a:lnTo>
                                  <a:close/>
                                  <a:moveTo>
                                    <a:pt x="2764" y="516"/>
                                  </a:moveTo>
                                  <a:lnTo>
                                    <a:pt x="2710" y="520"/>
                                  </a:lnTo>
                                  <a:lnTo>
                                    <a:pt x="2659" y="534"/>
                                  </a:lnTo>
                                  <a:lnTo>
                                    <a:pt x="2619" y="554"/>
                                  </a:lnTo>
                                  <a:lnTo>
                                    <a:pt x="2583" y="577"/>
                                  </a:lnTo>
                                  <a:lnTo>
                                    <a:pt x="2551" y="607"/>
                                  </a:lnTo>
                                  <a:lnTo>
                                    <a:pt x="2524" y="641"/>
                                  </a:lnTo>
                                  <a:lnTo>
                                    <a:pt x="2504" y="681"/>
                                  </a:lnTo>
                                  <a:lnTo>
                                    <a:pt x="2490" y="717"/>
                                  </a:lnTo>
                                  <a:lnTo>
                                    <a:pt x="2483" y="756"/>
                                  </a:lnTo>
                                  <a:lnTo>
                                    <a:pt x="2479" y="794"/>
                                  </a:lnTo>
                                  <a:lnTo>
                                    <a:pt x="2483" y="840"/>
                                  </a:lnTo>
                                  <a:lnTo>
                                    <a:pt x="2495" y="885"/>
                                  </a:lnTo>
                                  <a:lnTo>
                                    <a:pt x="2513" y="926"/>
                                  </a:lnTo>
                                  <a:lnTo>
                                    <a:pt x="2537" y="964"/>
                                  </a:lnTo>
                                  <a:lnTo>
                                    <a:pt x="2567" y="998"/>
                                  </a:lnTo>
                                  <a:lnTo>
                                    <a:pt x="2603" y="1027"/>
                                  </a:lnTo>
                                  <a:lnTo>
                                    <a:pt x="2644" y="1048"/>
                                  </a:lnTo>
                                  <a:lnTo>
                                    <a:pt x="2696" y="1066"/>
                                  </a:lnTo>
                                  <a:lnTo>
                                    <a:pt x="2750" y="1073"/>
                                  </a:lnTo>
                                  <a:lnTo>
                                    <a:pt x="2804" y="1069"/>
                                  </a:lnTo>
                                  <a:lnTo>
                                    <a:pt x="2856" y="1053"/>
                                  </a:lnTo>
                                  <a:lnTo>
                                    <a:pt x="2897" y="1035"/>
                                  </a:lnTo>
                                  <a:lnTo>
                                    <a:pt x="2933" y="1010"/>
                                  </a:lnTo>
                                  <a:lnTo>
                                    <a:pt x="2963" y="980"/>
                                  </a:lnTo>
                                  <a:lnTo>
                                    <a:pt x="2990" y="946"/>
                                  </a:lnTo>
                                  <a:lnTo>
                                    <a:pt x="3011" y="908"/>
                                  </a:lnTo>
                                  <a:lnTo>
                                    <a:pt x="3024" y="871"/>
                                  </a:lnTo>
                                  <a:lnTo>
                                    <a:pt x="3033" y="833"/>
                                  </a:lnTo>
                                  <a:lnTo>
                                    <a:pt x="3035" y="794"/>
                                  </a:lnTo>
                                  <a:lnTo>
                                    <a:pt x="3031" y="749"/>
                                  </a:lnTo>
                                  <a:lnTo>
                                    <a:pt x="3020" y="704"/>
                                  </a:lnTo>
                                  <a:lnTo>
                                    <a:pt x="3002" y="663"/>
                                  </a:lnTo>
                                  <a:lnTo>
                                    <a:pt x="2977" y="623"/>
                                  </a:lnTo>
                                  <a:lnTo>
                                    <a:pt x="2947" y="591"/>
                                  </a:lnTo>
                                  <a:lnTo>
                                    <a:pt x="2911" y="563"/>
                                  </a:lnTo>
                                  <a:lnTo>
                                    <a:pt x="2870" y="539"/>
                                  </a:lnTo>
                                  <a:lnTo>
                                    <a:pt x="2818" y="523"/>
                                  </a:lnTo>
                                  <a:lnTo>
                                    <a:pt x="2764" y="516"/>
                                  </a:lnTo>
                                  <a:close/>
                                  <a:moveTo>
                                    <a:pt x="2739" y="120"/>
                                  </a:moveTo>
                                  <a:lnTo>
                                    <a:pt x="2813" y="122"/>
                                  </a:lnTo>
                                  <a:lnTo>
                                    <a:pt x="2888" y="133"/>
                                  </a:lnTo>
                                  <a:lnTo>
                                    <a:pt x="2959" y="150"/>
                                  </a:lnTo>
                                  <a:lnTo>
                                    <a:pt x="3031" y="177"/>
                                  </a:lnTo>
                                  <a:lnTo>
                                    <a:pt x="3101" y="215"/>
                                  </a:lnTo>
                                  <a:lnTo>
                                    <a:pt x="3165" y="258"/>
                                  </a:lnTo>
                                  <a:lnTo>
                                    <a:pt x="3225" y="308"/>
                                  </a:lnTo>
                                  <a:lnTo>
                                    <a:pt x="3277" y="365"/>
                                  </a:lnTo>
                                  <a:lnTo>
                                    <a:pt x="3321" y="426"/>
                                  </a:lnTo>
                                  <a:lnTo>
                                    <a:pt x="3359" y="494"/>
                                  </a:lnTo>
                                  <a:lnTo>
                                    <a:pt x="3389" y="564"/>
                                  </a:lnTo>
                                  <a:lnTo>
                                    <a:pt x="3411" y="638"/>
                                  </a:lnTo>
                                  <a:lnTo>
                                    <a:pt x="3425" y="715"/>
                                  </a:lnTo>
                                  <a:lnTo>
                                    <a:pt x="3431" y="794"/>
                                  </a:lnTo>
                                  <a:lnTo>
                                    <a:pt x="3427" y="865"/>
                                  </a:lnTo>
                                  <a:lnTo>
                                    <a:pt x="3414" y="935"/>
                                  </a:lnTo>
                                  <a:lnTo>
                                    <a:pt x="3397" y="1003"/>
                                  </a:lnTo>
                                  <a:lnTo>
                                    <a:pt x="3371" y="1069"/>
                                  </a:lnTo>
                                  <a:lnTo>
                                    <a:pt x="3336" y="1138"/>
                                  </a:lnTo>
                                  <a:lnTo>
                                    <a:pt x="3294" y="1200"/>
                                  </a:lnTo>
                                  <a:lnTo>
                                    <a:pt x="3246" y="1258"/>
                                  </a:lnTo>
                                  <a:lnTo>
                                    <a:pt x="3192" y="1310"/>
                                  </a:lnTo>
                                  <a:lnTo>
                                    <a:pt x="3131" y="1354"/>
                                  </a:lnTo>
                                  <a:lnTo>
                                    <a:pt x="3067" y="1392"/>
                                  </a:lnTo>
                                  <a:lnTo>
                                    <a:pt x="2997" y="1424"/>
                                  </a:lnTo>
                                  <a:lnTo>
                                    <a:pt x="2924" y="1447"/>
                                  </a:lnTo>
                                  <a:lnTo>
                                    <a:pt x="2850" y="1462"/>
                                  </a:lnTo>
                                  <a:lnTo>
                                    <a:pt x="2777" y="1469"/>
                                  </a:lnTo>
                                  <a:lnTo>
                                    <a:pt x="2701" y="1467"/>
                                  </a:lnTo>
                                  <a:lnTo>
                                    <a:pt x="2628" y="1456"/>
                                  </a:lnTo>
                                  <a:lnTo>
                                    <a:pt x="2555" y="1437"/>
                                  </a:lnTo>
                                  <a:lnTo>
                                    <a:pt x="2483" y="1410"/>
                                  </a:lnTo>
                                  <a:lnTo>
                                    <a:pt x="2413" y="1374"/>
                                  </a:lnTo>
                                  <a:lnTo>
                                    <a:pt x="2349" y="1329"/>
                                  </a:lnTo>
                                  <a:lnTo>
                                    <a:pt x="2291" y="1279"/>
                                  </a:lnTo>
                                  <a:lnTo>
                                    <a:pt x="2239" y="1224"/>
                                  </a:lnTo>
                                  <a:lnTo>
                                    <a:pt x="2193" y="1161"/>
                                  </a:lnTo>
                                  <a:lnTo>
                                    <a:pt x="2155" y="1095"/>
                                  </a:lnTo>
                                  <a:lnTo>
                                    <a:pt x="2125" y="1023"/>
                                  </a:lnTo>
                                  <a:lnTo>
                                    <a:pt x="2103" y="949"/>
                                  </a:lnTo>
                                  <a:lnTo>
                                    <a:pt x="2089" y="872"/>
                                  </a:lnTo>
                                  <a:lnTo>
                                    <a:pt x="2085" y="794"/>
                                  </a:lnTo>
                                  <a:lnTo>
                                    <a:pt x="2089" y="718"/>
                                  </a:lnTo>
                                  <a:lnTo>
                                    <a:pt x="2101" y="647"/>
                                  </a:lnTo>
                                  <a:lnTo>
                                    <a:pt x="2121" y="575"/>
                                  </a:lnTo>
                                  <a:lnTo>
                                    <a:pt x="2171" y="503"/>
                                  </a:lnTo>
                                  <a:lnTo>
                                    <a:pt x="2229" y="430"/>
                                  </a:lnTo>
                                  <a:lnTo>
                                    <a:pt x="2289" y="356"/>
                                  </a:lnTo>
                                  <a:lnTo>
                                    <a:pt x="2356" y="281"/>
                                  </a:lnTo>
                                  <a:lnTo>
                                    <a:pt x="2426" y="208"/>
                                  </a:lnTo>
                                  <a:lnTo>
                                    <a:pt x="2470" y="185"/>
                                  </a:lnTo>
                                  <a:lnTo>
                                    <a:pt x="2517" y="165"/>
                                  </a:lnTo>
                                  <a:lnTo>
                                    <a:pt x="2590" y="142"/>
                                  </a:lnTo>
                                  <a:lnTo>
                                    <a:pt x="2664" y="125"/>
                                  </a:lnTo>
                                  <a:lnTo>
                                    <a:pt x="2739" y="120"/>
                                  </a:lnTo>
                                  <a:close/>
                                  <a:moveTo>
                                    <a:pt x="3991" y="0"/>
                                  </a:moveTo>
                                  <a:lnTo>
                                    <a:pt x="4117" y="0"/>
                                  </a:lnTo>
                                  <a:lnTo>
                                    <a:pt x="4142" y="16"/>
                                  </a:lnTo>
                                  <a:lnTo>
                                    <a:pt x="4165" y="38"/>
                                  </a:lnTo>
                                  <a:lnTo>
                                    <a:pt x="4181" y="64"/>
                                  </a:lnTo>
                                  <a:lnTo>
                                    <a:pt x="4192" y="93"/>
                                  </a:lnTo>
                                  <a:lnTo>
                                    <a:pt x="4197" y="125"/>
                                  </a:lnTo>
                                  <a:lnTo>
                                    <a:pt x="4195" y="156"/>
                                  </a:lnTo>
                                  <a:lnTo>
                                    <a:pt x="4185" y="188"/>
                                  </a:lnTo>
                                  <a:lnTo>
                                    <a:pt x="4165" y="220"/>
                                  </a:lnTo>
                                  <a:lnTo>
                                    <a:pt x="4138" y="245"/>
                                  </a:lnTo>
                                  <a:lnTo>
                                    <a:pt x="4106" y="263"/>
                                  </a:lnTo>
                                  <a:lnTo>
                                    <a:pt x="4068" y="272"/>
                                  </a:lnTo>
                                  <a:lnTo>
                                    <a:pt x="4032" y="271"/>
                                  </a:lnTo>
                                  <a:lnTo>
                                    <a:pt x="3995" y="260"/>
                                  </a:lnTo>
                                  <a:lnTo>
                                    <a:pt x="3968" y="244"/>
                                  </a:lnTo>
                                  <a:lnTo>
                                    <a:pt x="3945" y="220"/>
                                  </a:lnTo>
                                  <a:lnTo>
                                    <a:pt x="3927" y="195"/>
                                  </a:lnTo>
                                  <a:lnTo>
                                    <a:pt x="3916" y="165"/>
                                  </a:lnTo>
                                  <a:lnTo>
                                    <a:pt x="3911" y="134"/>
                                  </a:lnTo>
                                  <a:lnTo>
                                    <a:pt x="3914" y="102"/>
                                  </a:lnTo>
                                  <a:lnTo>
                                    <a:pt x="3923" y="70"/>
                                  </a:lnTo>
                                  <a:lnTo>
                                    <a:pt x="3941" y="41"/>
                                  </a:lnTo>
                                  <a:lnTo>
                                    <a:pt x="3964" y="16"/>
                                  </a:lnTo>
                                  <a:lnTo>
                                    <a:pt x="3991" y="0"/>
                                  </a:lnTo>
                                  <a:close/>
                                  <a:moveTo>
                                    <a:pt x="3780" y="0"/>
                                  </a:moveTo>
                                  <a:lnTo>
                                    <a:pt x="3975" y="0"/>
                                  </a:lnTo>
                                  <a:lnTo>
                                    <a:pt x="3955" y="14"/>
                                  </a:lnTo>
                                  <a:lnTo>
                                    <a:pt x="3932" y="38"/>
                                  </a:lnTo>
                                  <a:lnTo>
                                    <a:pt x="3916" y="66"/>
                                  </a:lnTo>
                                  <a:lnTo>
                                    <a:pt x="3905" y="99"/>
                                  </a:lnTo>
                                  <a:lnTo>
                                    <a:pt x="3903" y="129"/>
                                  </a:lnTo>
                                  <a:lnTo>
                                    <a:pt x="3907" y="163"/>
                                  </a:lnTo>
                                  <a:lnTo>
                                    <a:pt x="3918" y="195"/>
                                  </a:lnTo>
                                  <a:lnTo>
                                    <a:pt x="3936" y="224"/>
                                  </a:lnTo>
                                  <a:lnTo>
                                    <a:pt x="3961" y="249"/>
                                  </a:lnTo>
                                  <a:lnTo>
                                    <a:pt x="3993" y="267"/>
                                  </a:lnTo>
                                  <a:lnTo>
                                    <a:pt x="4031" y="279"/>
                                  </a:lnTo>
                                  <a:lnTo>
                                    <a:pt x="4070" y="279"/>
                                  </a:lnTo>
                                  <a:lnTo>
                                    <a:pt x="4108" y="271"/>
                                  </a:lnTo>
                                  <a:lnTo>
                                    <a:pt x="4135" y="258"/>
                                  </a:lnTo>
                                  <a:lnTo>
                                    <a:pt x="4158" y="240"/>
                                  </a:lnTo>
                                  <a:lnTo>
                                    <a:pt x="4178" y="217"/>
                                  </a:lnTo>
                                  <a:lnTo>
                                    <a:pt x="4192" y="190"/>
                                  </a:lnTo>
                                  <a:lnTo>
                                    <a:pt x="4203" y="159"/>
                                  </a:lnTo>
                                  <a:lnTo>
                                    <a:pt x="4206" y="127"/>
                                  </a:lnTo>
                                  <a:lnTo>
                                    <a:pt x="4201" y="95"/>
                                  </a:lnTo>
                                  <a:lnTo>
                                    <a:pt x="4190" y="64"/>
                                  </a:lnTo>
                                  <a:lnTo>
                                    <a:pt x="4174" y="38"/>
                                  </a:lnTo>
                                  <a:lnTo>
                                    <a:pt x="4152" y="14"/>
                                  </a:lnTo>
                                  <a:lnTo>
                                    <a:pt x="4133" y="0"/>
                                  </a:lnTo>
                                  <a:lnTo>
                                    <a:pt x="4323" y="0"/>
                                  </a:lnTo>
                                  <a:lnTo>
                                    <a:pt x="4323" y="269"/>
                                  </a:lnTo>
                                  <a:lnTo>
                                    <a:pt x="4308" y="296"/>
                                  </a:lnTo>
                                  <a:lnTo>
                                    <a:pt x="4280" y="333"/>
                                  </a:lnTo>
                                  <a:lnTo>
                                    <a:pt x="4246" y="365"/>
                                  </a:lnTo>
                                  <a:lnTo>
                                    <a:pt x="4206" y="392"/>
                                  </a:lnTo>
                                  <a:lnTo>
                                    <a:pt x="4161" y="414"/>
                                  </a:lnTo>
                                  <a:lnTo>
                                    <a:pt x="4117" y="426"/>
                                  </a:lnTo>
                                  <a:lnTo>
                                    <a:pt x="4070" y="434"/>
                                  </a:lnTo>
                                  <a:lnTo>
                                    <a:pt x="4022" y="432"/>
                                  </a:lnTo>
                                  <a:lnTo>
                                    <a:pt x="3975" y="423"/>
                                  </a:lnTo>
                                  <a:lnTo>
                                    <a:pt x="3930" y="407"/>
                                  </a:lnTo>
                                  <a:lnTo>
                                    <a:pt x="3887" y="383"/>
                                  </a:lnTo>
                                  <a:lnTo>
                                    <a:pt x="3850" y="353"/>
                                  </a:lnTo>
                                  <a:lnTo>
                                    <a:pt x="3817" y="319"/>
                                  </a:lnTo>
                                  <a:lnTo>
                                    <a:pt x="3791" y="279"/>
                                  </a:lnTo>
                                  <a:lnTo>
                                    <a:pt x="3771" y="238"/>
                                  </a:lnTo>
                                  <a:lnTo>
                                    <a:pt x="3758" y="193"/>
                                  </a:lnTo>
                                  <a:lnTo>
                                    <a:pt x="3751" y="147"/>
                                  </a:lnTo>
                                  <a:lnTo>
                                    <a:pt x="3753" y="99"/>
                                  </a:lnTo>
                                  <a:lnTo>
                                    <a:pt x="3760" y="52"/>
                                  </a:lnTo>
                                  <a:lnTo>
                                    <a:pt x="3776" y="5"/>
                                  </a:lnTo>
                                  <a:lnTo>
                                    <a:pt x="3780" y="0"/>
                                  </a:lnTo>
                                  <a:close/>
                                  <a:moveTo>
                                    <a:pt x="2635" y="0"/>
                                  </a:moveTo>
                                  <a:lnTo>
                                    <a:pt x="3771" y="0"/>
                                  </a:lnTo>
                                  <a:lnTo>
                                    <a:pt x="3769" y="2"/>
                                  </a:lnTo>
                                  <a:lnTo>
                                    <a:pt x="3755" y="43"/>
                                  </a:lnTo>
                                  <a:lnTo>
                                    <a:pt x="3746" y="86"/>
                                  </a:lnTo>
                                  <a:lnTo>
                                    <a:pt x="3742" y="129"/>
                                  </a:lnTo>
                                  <a:lnTo>
                                    <a:pt x="3746" y="179"/>
                                  </a:lnTo>
                                  <a:lnTo>
                                    <a:pt x="3758" y="229"/>
                                  </a:lnTo>
                                  <a:lnTo>
                                    <a:pt x="3778" y="274"/>
                                  </a:lnTo>
                                  <a:lnTo>
                                    <a:pt x="3805" y="317"/>
                                  </a:lnTo>
                                  <a:lnTo>
                                    <a:pt x="3839" y="356"/>
                                  </a:lnTo>
                                  <a:lnTo>
                                    <a:pt x="3880" y="389"/>
                                  </a:lnTo>
                                  <a:lnTo>
                                    <a:pt x="3927" y="414"/>
                                  </a:lnTo>
                                  <a:lnTo>
                                    <a:pt x="3973" y="432"/>
                                  </a:lnTo>
                                  <a:lnTo>
                                    <a:pt x="4022" y="441"/>
                                  </a:lnTo>
                                  <a:lnTo>
                                    <a:pt x="4070" y="441"/>
                                  </a:lnTo>
                                  <a:lnTo>
                                    <a:pt x="4118" y="435"/>
                                  </a:lnTo>
                                  <a:lnTo>
                                    <a:pt x="4165" y="421"/>
                                  </a:lnTo>
                                  <a:lnTo>
                                    <a:pt x="4210" y="399"/>
                                  </a:lnTo>
                                  <a:lnTo>
                                    <a:pt x="4249" y="373"/>
                                  </a:lnTo>
                                  <a:lnTo>
                                    <a:pt x="4285" y="339"/>
                                  </a:lnTo>
                                  <a:lnTo>
                                    <a:pt x="4315" y="299"/>
                                  </a:lnTo>
                                  <a:lnTo>
                                    <a:pt x="4323" y="285"/>
                                  </a:lnTo>
                                  <a:lnTo>
                                    <a:pt x="4323" y="1283"/>
                                  </a:lnTo>
                                  <a:lnTo>
                                    <a:pt x="4267" y="1281"/>
                                  </a:lnTo>
                                  <a:lnTo>
                                    <a:pt x="4274" y="1267"/>
                                  </a:lnTo>
                                  <a:lnTo>
                                    <a:pt x="4285" y="1231"/>
                                  </a:lnTo>
                                  <a:lnTo>
                                    <a:pt x="4289" y="1195"/>
                                  </a:lnTo>
                                  <a:lnTo>
                                    <a:pt x="4285" y="1154"/>
                                  </a:lnTo>
                                  <a:lnTo>
                                    <a:pt x="4271" y="1116"/>
                                  </a:lnTo>
                                  <a:lnTo>
                                    <a:pt x="4249" y="1084"/>
                                  </a:lnTo>
                                  <a:lnTo>
                                    <a:pt x="4221" y="1055"/>
                                  </a:lnTo>
                                  <a:lnTo>
                                    <a:pt x="4186" y="1035"/>
                                  </a:lnTo>
                                  <a:lnTo>
                                    <a:pt x="4152" y="1023"/>
                                  </a:lnTo>
                                  <a:lnTo>
                                    <a:pt x="4118" y="1019"/>
                                  </a:lnTo>
                                  <a:lnTo>
                                    <a:pt x="4084" y="1021"/>
                                  </a:lnTo>
                                  <a:lnTo>
                                    <a:pt x="4052" y="1030"/>
                                  </a:lnTo>
                                  <a:lnTo>
                                    <a:pt x="4022" y="1046"/>
                                  </a:lnTo>
                                  <a:lnTo>
                                    <a:pt x="3995" y="1068"/>
                                  </a:lnTo>
                                  <a:lnTo>
                                    <a:pt x="3972" y="1093"/>
                                  </a:lnTo>
                                  <a:lnTo>
                                    <a:pt x="3955" y="1123"/>
                                  </a:lnTo>
                                  <a:lnTo>
                                    <a:pt x="3943" y="1159"/>
                                  </a:lnTo>
                                  <a:lnTo>
                                    <a:pt x="3939" y="1195"/>
                                  </a:lnTo>
                                  <a:lnTo>
                                    <a:pt x="3943" y="1227"/>
                                  </a:lnTo>
                                  <a:lnTo>
                                    <a:pt x="3950" y="1258"/>
                                  </a:lnTo>
                                  <a:lnTo>
                                    <a:pt x="3964" y="1286"/>
                                  </a:lnTo>
                                  <a:lnTo>
                                    <a:pt x="3835" y="1299"/>
                                  </a:lnTo>
                                  <a:lnTo>
                                    <a:pt x="3705" y="1319"/>
                                  </a:lnTo>
                                  <a:lnTo>
                                    <a:pt x="3577" y="1345"/>
                                  </a:lnTo>
                                  <a:lnTo>
                                    <a:pt x="3452" y="1381"/>
                                  </a:lnTo>
                                  <a:lnTo>
                                    <a:pt x="3337" y="1424"/>
                                  </a:lnTo>
                                  <a:lnTo>
                                    <a:pt x="3225" y="1476"/>
                                  </a:lnTo>
                                  <a:lnTo>
                                    <a:pt x="3113" y="1535"/>
                                  </a:lnTo>
                                  <a:lnTo>
                                    <a:pt x="3008" y="1603"/>
                                  </a:lnTo>
                                  <a:lnTo>
                                    <a:pt x="2904" y="1677"/>
                                  </a:lnTo>
                                  <a:lnTo>
                                    <a:pt x="2805" y="1756"/>
                                  </a:lnTo>
                                  <a:lnTo>
                                    <a:pt x="2710" y="1840"/>
                                  </a:lnTo>
                                  <a:lnTo>
                                    <a:pt x="2621" y="1928"/>
                                  </a:lnTo>
                                  <a:lnTo>
                                    <a:pt x="2537" y="2017"/>
                                  </a:lnTo>
                                  <a:lnTo>
                                    <a:pt x="2460" y="2110"/>
                                  </a:lnTo>
                                  <a:lnTo>
                                    <a:pt x="2427" y="2035"/>
                                  </a:lnTo>
                                  <a:lnTo>
                                    <a:pt x="2392" y="1960"/>
                                  </a:lnTo>
                                  <a:lnTo>
                                    <a:pt x="2352" y="1886"/>
                                  </a:lnTo>
                                  <a:lnTo>
                                    <a:pt x="2311" y="1811"/>
                                  </a:lnTo>
                                  <a:lnTo>
                                    <a:pt x="2268" y="1738"/>
                                  </a:lnTo>
                                  <a:lnTo>
                                    <a:pt x="2225" y="1662"/>
                                  </a:lnTo>
                                  <a:lnTo>
                                    <a:pt x="2182" y="1589"/>
                                  </a:lnTo>
                                  <a:lnTo>
                                    <a:pt x="2141" y="1514"/>
                                  </a:lnTo>
                                  <a:lnTo>
                                    <a:pt x="2103" y="1439"/>
                                  </a:lnTo>
                                  <a:lnTo>
                                    <a:pt x="2069" y="1362"/>
                                  </a:lnTo>
                                  <a:lnTo>
                                    <a:pt x="2039" y="1286"/>
                                  </a:lnTo>
                                  <a:lnTo>
                                    <a:pt x="2014" y="1207"/>
                                  </a:lnTo>
                                  <a:lnTo>
                                    <a:pt x="1996" y="1130"/>
                                  </a:lnTo>
                                  <a:lnTo>
                                    <a:pt x="1987" y="1050"/>
                                  </a:lnTo>
                                  <a:lnTo>
                                    <a:pt x="1983" y="969"/>
                                  </a:lnTo>
                                  <a:lnTo>
                                    <a:pt x="1990" y="887"/>
                                  </a:lnTo>
                                  <a:lnTo>
                                    <a:pt x="2008" y="804"/>
                                  </a:lnTo>
                                  <a:lnTo>
                                    <a:pt x="2024" y="756"/>
                                  </a:lnTo>
                                  <a:lnTo>
                                    <a:pt x="2046" y="706"/>
                                  </a:lnTo>
                                  <a:lnTo>
                                    <a:pt x="2073" y="656"/>
                                  </a:lnTo>
                                  <a:lnTo>
                                    <a:pt x="2105" y="602"/>
                                  </a:lnTo>
                                  <a:lnTo>
                                    <a:pt x="2089" y="665"/>
                                  </a:lnTo>
                                  <a:lnTo>
                                    <a:pt x="2080" y="729"/>
                                  </a:lnTo>
                                  <a:lnTo>
                                    <a:pt x="2076" y="794"/>
                                  </a:lnTo>
                                  <a:lnTo>
                                    <a:pt x="2082" y="874"/>
                                  </a:lnTo>
                                  <a:lnTo>
                                    <a:pt x="2094" y="951"/>
                                  </a:lnTo>
                                  <a:lnTo>
                                    <a:pt x="2118" y="1027"/>
                                  </a:lnTo>
                                  <a:lnTo>
                                    <a:pt x="2148" y="1098"/>
                                  </a:lnTo>
                                  <a:lnTo>
                                    <a:pt x="2186" y="1166"/>
                                  </a:lnTo>
                                  <a:lnTo>
                                    <a:pt x="2232" y="1229"/>
                                  </a:lnTo>
                                  <a:lnTo>
                                    <a:pt x="2284" y="1284"/>
                                  </a:lnTo>
                                  <a:lnTo>
                                    <a:pt x="2343" y="1336"/>
                                  </a:lnTo>
                                  <a:lnTo>
                                    <a:pt x="2410" y="1381"/>
                                  </a:lnTo>
                                  <a:lnTo>
                                    <a:pt x="2479" y="1417"/>
                                  </a:lnTo>
                                  <a:lnTo>
                                    <a:pt x="2553" y="1446"/>
                                  </a:lnTo>
                                  <a:lnTo>
                                    <a:pt x="2626" y="1464"/>
                                  </a:lnTo>
                                  <a:lnTo>
                                    <a:pt x="2701" y="1474"/>
                                  </a:lnTo>
                                  <a:lnTo>
                                    <a:pt x="2777" y="1476"/>
                                  </a:lnTo>
                                  <a:lnTo>
                                    <a:pt x="2852" y="1471"/>
                                  </a:lnTo>
                                  <a:lnTo>
                                    <a:pt x="2927" y="1455"/>
                                  </a:lnTo>
                                  <a:lnTo>
                                    <a:pt x="3001" y="1431"/>
                                  </a:lnTo>
                                  <a:lnTo>
                                    <a:pt x="3071" y="1401"/>
                                  </a:lnTo>
                                  <a:lnTo>
                                    <a:pt x="3137" y="1362"/>
                                  </a:lnTo>
                                  <a:lnTo>
                                    <a:pt x="3198" y="1315"/>
                                  </a:lnTo>
                                  <a:lnTo>
                                    <a:pt x="3251" y="1263"/>
                                  </a:lnTo>
                                  <a:lnTo>
                                    <a:pt x="3302" y="1206"/>
                                  </a:lnTo>
                                  <a:lnTo>
                                    <a:pt x="3343" y="1141"/>
                                  </a:lnTo>
                                  <a:lnTo>
                                    <a:pt x="3379" y="1071"/>
                                  </a:lnTo>
                                  <a:lnTo>
                                    <a:pt x="3405" y="1005"/>
                                  </a:lnTo>
                                  <a:lnTo>
                                    <a:pt x="3423" y="937"/>
                                  </a:lnTo>
                                  <a:lnTo>
                                    <a:pt x="3434" y="865"/>
                                  </a:lnTo>
                                  <a:lnTo>
                                    <a:pt x="3438" y="79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420" y="636"/>
                                  </a:lnTo>
                                  <a:lnTo>
                                    <a:pt x="3397" y="563"/>
                                  </a:lnTo>
                                  <a:lnTo>
                                    <a:pt x="3366" y="491"/>
                                  </a:lnTo>
                                  <a:lnTo>
                                    <a:pt x="3328" y="423"/>
                                  </a:lnTo>
                                  <a:lnTo>
                                    <a:pt x="3282" y="360"/>
                                  </a:lnTo>
                                  <a:lnTo>
                                    <a:pt x="3230" y="303"/>
                                  </a:lnTo>
                                  <a:lnTo>
                                    <a:pt x="3171" y="253"/>
                                  </a:lnTo>
                                  <a:lnTo>
                                    <a:pt x="3105" y="208"/>
                                  </a:lnTo>
                                  <a:lnTo>
                                    <a:pt x="3035" y="170"/>
                                  </a:lnTo>
                                  <a:lnTo>
                                    <a:pt x="2963" y="143"/>
                                  </a:lnTo>
                                  <a:lnTo>
                                    <a:pt x="2888" y="124"/>
                                  </a:lnTo>
                                  <a:lnTo>
                                    <a:pt x="2814" y="113"/>
                                  </a:lnTo>
                                  <a:lnTo>
                                    <a:pt x="2737" y="111"/>
                                  </a:lnTo>
                                  <a:lnTo>
                                    <a:pt x="2662" y="118"/>
                                  </a:lnTo>
                                  <a:lnTo>
                                    <a:pt x="2589" y="133"/>
                                  </a:lnTo>
                                  <a:lnTo>
                                    <a:pt x="2515" y="156"/>
                                  </a:lnTo>
                                  <a:lnTo>
                                    <a:pt x="2445" y="188"/>
                                  </a:lnTo>
                                  <a:lnTo>
                                    <a:pt x="2542" y="91"/>
                                  </a:lnTo>
                                  <a:lnTo>
                                    <a:pt x="26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4521200" cy="9382125"/>
                            </a:xfrm>
                            <a:custGeom>
                              <a:avLst/>
                              <a:gdLst>
                                <a:gd name="T0" fmla="*/ 2624 w 2848"/>
                                <a:gd name="T1" fmla="*/ 3257 h 5910"/>
                                <a:gd name="T2" fmla="*/ 2732 w 2848"/>
                                <a:gd name="T3" fmla="*/ 3389 h 5910"/>
                                <a:gd name="T4" fmla="*/ 2820 w 2848"/>
                                <a:gd name="T5" fmla="*/ 3543 h 5910"/>
                                <a:gd name="T6" fmla="*/ 2848 w 2848"/>
                                <a:gd name="T7" fmla="*/ 3737 h 5910"/>
                                <a:gd name="T8" fmla="*/ 2832 w 2848"/>
                                <a:gd name="T9" fmla="*/ 3975 h 5910"/>
                                <a:gd name="T10" fmla="*/ 2775 w 2848"/>
                                <a:gd name="T11" fmla="*/ 4242 h 5910"/>
                                <a:gd name="T12" fmla="*/ 2676 w 2848"/>
                                <a:gd name="T13" fmla="*/ 4525 h 5910"/>
                                <a:gd name="T14" fmla="*/ 2538 w 2848"/>
                                <a:gd name="T15" fmla="*/ 4805 h 5910"/>
                                <a:gd name="T16" fmla="*/ 2367 w 2848"/>
                                <a:gd name="T17" fmla="*/ 5068 h 5910"/>
                                <a:gd name="T18" fmla="*/ 2159 w 2848"/>
                                <a:gd name="T19" fmla="*/ 5296 h 5910"/>
                                <a:gd name="T20" fmla="*/ 1863 w 2848"/>
                                <a:gd name="T21" fmla="*/ 5516 h 5910"/>
                                <a:gd name="T22" fmla="*/ 1507 w 2848"/>
                                <a:gd name="T23" fmla="*/ 5693 h 5910"/>
                                <a:gd name="T24" fmla="*/ 1132 w 2848"/>
                                <a:gd name="T25" fmla="*/ 5819 h 5910"/>
                                <a:gd name="T26" fmla="*/ 765 w 2848"/>
                                <a:gd name="T27" fmla="*/ 5899 h 5910"/>
                                <a:gd name="T28" fmla="*/ 18 w 2848"/>
                                <a:gd name="T29" fmla="*/ 5910 h 5910"/>
                                <a:gd name="T30" fmla="*/ 84 w 2848"/>
                                <a:gd name="T31" fmla="*/ 5896 h 5910"/>
                                <a:gd name="T32" fmla="*/ 393 w 2848"/>
                                <a:gd name="T33" fmla="*/ 5826 h 5910"/>
                                <a:gd name="T34" fmla="*/ 0 w 2848"/>
                                <a:gd name="T35" fmla="*/ 4138 h 5910"/>
                                <a:gd name="T36" fmla="*/ 830 w 2848"/>
                                <a:gd name="T37" fmla="*/ 5704 h 5910"/>
                                <a:gd name="T38" fmla="*/ 529 w 2848"/>
                                <a:gd name="T39" fmla="*/ 4056 h 5910"/>
                                <a:gd name="T40" fmla="*/ 1272 w 2848"/>
                                <a:gd name="T41" fmla="*/ 5543 h 5910"/>
                                <a:gd name="T42" fmla="*/ 1500 w 2848"/>
                                <a:gd name="T43" fmla="*/ 5421 h 5910"/>
                                <a:gd name="T44" fmla="*/ 1116 w 2848"/>
                                <a:gd name="T45" fmla="*/ 4036 h 5910"/>
                                <a:gd name="T46" fmla="*/ 1709 w 2848"/>
                                <a:gd name="T47" fmla="*/ 5213 h 5910"/>
                                <a:gd name="T48" fmla="*/ 1799 w 2848"/>
                                <a:gd name="T49" fmla="*/ 5000 h 5910"/>
                                <a:gd name="T50" fmla="*/ 1835 w 2848"/>
                                <a:gd name="T51" fmla="*/ 4767 h 5910"/>
                                <a:gd name="T52" fmla="*/ 1564 w 2848"/>
                                <a:gd name="T53" fmla="*/ 3893 h 5910"/>
                                <a:gd name="T54" fmla="*/ 1824 w 2848"/>
                                <a:gd name="T55" fmla="*/ 4298 h 5910"/>
                                <a:gd name="T56" fmla="*/ 1820 w 2848"/>
                                <a:gd name="T57" fmla="*/ 4006 h 5910"/>
                                <a:gd name="T58" fmla="*/ 1869 w 2848"/>
                                <a:gd name="T59" fmla="*/ 3733 h 5910"/>
                                <a:gd name="T60" fmla="*/ 2150 w 2848"/>
                                <a:gd name="T61" fmla="*/ 3533 h 5910"/>
                                <a:gd name="T62" fmla="*/ 2343 w 2848"/>
                                <a:gd name="T63" fmla="*/ 3443 h 5910"/>
                                <a:gd name="T64" fmla="*/ 2485 w 2848"/>
                                <a:gd name="T65" fmla="*/ 3339 h 5910"/>
                                <a:gd name="T66" fmla="*/ 2565 w 2848"/>
                                <a:gd name="T67" fmla="*/ 3198 h 5910"/>
                                <a:gd name="T68" fmla="*/ 2569 w 2848"/>
                                <a:gd name="T69" fmla="*/ 64 h 5910"/>
                                <a:gd name="T70" fmla="*/ 2361 w 2848"/>
                                <a:gd name="T71" fmla="*/ 276 h 5910"/>
                                <a:gd name="T72" fmla="*/ 2184 w 2848"/>
                                <a:gd name="T73" fmla="*/ 487 h 5910"/>
                                <a:gd name="T74" fmla="*/ 2057 w 2848"/>
                                <a:gd name="T75" fmla="*/ 684 h 5910"/>
                                <a:gd name="T76" fmla="*/ 1990 w 2848"/>
                                <a:gd name="T77" fmla="*/ 887 h 5910"/>
                                <a:gd name="T78" fmla="*/ 1996 w 2848"/>
                                <a:gd name="T79" fmla="*/ 1130 h 5910"/>
                                <a:gd name="T80" fmla="*/ 2069 w 2848"/>
                                <a:gd name="T81" fmla="*/ 1362 h 5910"/>
                                <a:gd name="T82" fmla="*/ 2182 w 2848"/>
                                <a:gd name="T83" fmla="*/ 1589 h 5910"/>
                                <a:gd name="T84" fmla="*/ 2311 w 2848"/>
                                <a:gd name="T85" fmla="*/ 1811 h 5910"/>
                                <a:gd name="T86" fmla="*/ 2427 w 2848"/>
                                <a:gd name="T87" fmla="*/ 2035 h 5910"/>
                                <a:gd name="T88" fmla="*/ 2341 w 2848"/>
                                <a:gd name="T89" fmla="*/ 2270 h 5910"/>
                                <a:gd name="T90" fmla="*/ 2207 w 2848"/>
                                <a:gd name="T91" fmla="*/ 2504 h 5910"/>
                                <a:gd name="T92" fmla="*/ 2130 w 2848"/>
                                <a:gd name="T93" fmla="*/ 2719 h 5910"/>
                                <a:gd name="T94" fmla="*/ 2014 w 2848"/>
                                <a:gd name="T95" fmla="*/ 2564 h 5910"/>
                                <a:gd name="T96" fmla="*/ 1901 w 2848"/>
                                <a:gd name="T97" fmla="*/ 2454 h 5910"/>
                                <a:gd name="T98" fmla="*/ 1706 w 2848"/>
                                <a:gd name="T99" fmla="*/ 2361 h 5910"/>
                                <a:gd name="T100" fmla="*/ 1485 w 2848"/>
                                <a:gd name="T101" fmla="*/ 2306 h 5910"/>
                                <a:gd name="T102" fmla="*/ 1437 w 2848"/>
                                <a:gd name="T103" fmla="*/ 1949 h 5910"/>
                                <a:gd name="T104" fmla="*/ 1439 w 2848"/>
                                <a:gd name="T105" fmla="*/ 1571 h 5910"/>
                                <a:gd name="T106" fmla="*/ 1503 w 2848"/>
                                <a:gd name="T107" fmla="*/ 1198 h 5910"/>
                                <a:gd name="T108" fmla="*/ 1641 w 2848"/>
                                <a:gd name="T109" fmla="*/ 851 h 5910"/>
                                <a:gd name="T110" fmla="*/ 1849 w 2848"/>
                                <a:gd name="T111" fmla="*/ 528 h 5910"/>
                                <a:gd name="T112" fmla="*/ 2100 w 2848"/>
                                <a:gd name="T113" fmla="*/ 244 h 5910"/>
                                <a:gd name="T114" fmla="*/ 2368 w 2848"/>
                                <a:gd name="T115" fmla="*/ 0 h 59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848" h="5910">
                                  <a:moveTo>
                                    <a:pt x="2565" y="3198"/>
                                  </a:moveTo>
                                  <a:lnTo>
                                    <a:pt x="2594" y="3225"/>
                                  </a:lnTo>
                                  <a:lnTo>
                                    <a:pt x="2624" y="3257"/>
                                  </a:lnTo>
                                  <a:lnTo>
                                    <a:pt x="2657" y="3294"/>
                                  </a:lnTo>
                                  <a:lnTo>
                                    <a:pt x="2694" y="3339"/>
                                  </a:lnTo>
                                  <a:lnTo>
                                    <a:pt x="2732" y="3389"/>
                                  </a:lnTo>
                                  <a:lnTo>
                                    <a:pt x="2775" y="3449"/>
                                  </a:lnTo>
                                  <a:lnTo>
                                    <a:pt x="2800" y="3492"/>
                                  </a:lnTo>
                                  <a:lnTo>
                                    <a:pt x="2820" y="3543"/>
                                  </a:lnTo>
                                  <a:lnTo>
                                    <a:pt x="2834" y="3601"/>
                                  </a:lnTo>
                                  <a:lnTo>
                                    <a:pt x="2843" y="3665"/>
                                  </a:lnTo>
                                  <a:lnTo>
                                    <a:pt x="2848" y="3737"/>
                                  </a:lnTo>
                                  <a:lnTo>
                                    <a:pt x="2847" y="3812"/>
                                  </a:lnTo>
                                  <a:lnTo>
                                    <a:pt x="2843" y="3891"/>
                                  </a:lnTo>
                                  <a:lnTo>
                                    <a:pt x="2832" y="3975"/>
                                  </a:lnTo>
                                  <a:lnTo>
                                    <a:pt x="2818" y="4061"/>
                                  </a:lnTo>
                                  <a:lnTo>
                                    <a:pt x="2798" y="4151"/>
                                  </a:lnTo>
                                  <a:lnTo>
                                    <a:pt x="2775" y="4242"/>
                                  </a:lnTo>
                                  <a:lnTo>
                                    <a:pt x="2746" y="4335"/>
                                  </a:lnTo>
                                  <a:lnTo>
                                    <a:pt x="2712" y="4430"/>
                                  </a:lnTo>
                                  <a:lnTo>
                                    <a:pt x="2676" y="4525"/>
                                  </a:lnTo>
                                  <a:lnTo>
                                    <a:pt x="2635" y="4620"/>
                                  </a:lnTo>
                                  <a:lnTo>
                                    <a:pt x="2589" y="4713"/>
                                  </a:lnTo>
                                  <a:lnTo>
                                    <a:pt x="2538" y="4805"/>
                                  </a:lnTo>
                                  <a:lnTo>
                                    <a:pt x="2485" y="4896"/>
                                  </a:lnTo>
                                  <a:lnTo>
                                    <a:pt x="2427" y="4984"/>
                                  </a:lnTo>
                                  <a:lnTo>
                                    <a:pt x="2367" y="5068"/>
                                  </a:lnTo>
                                  <a:lnTo>
                                    <a:pt x="2300" y="5149"/>
                                  </a:lnTo>
                                  <a:lnTo>
                                    <a:pt x="2232" y="5226"/>
                                  </a:lnTo>
                                  <a:lnTo>
                                    <a:pt x="2159" y="5296"/>
                                  </a:lnTo>
                                  <a:lnTo>
                                    <a:pt x="2082" y="5362"/>
                                  </a:lnTo>
                                  <a:lnTo>
                                    <a:pt x="1976" y="5442"/>
                                  </a:lnTo>
                                  <a:lnTo>
                                    <a:pt x="1863" y="5516"/>
                                  </a:lnTo>
                                  <a:lnTo>
                                    <a:pt x="1747" y="5582"/>
                                  </a:lnTo>
                                  <a:lnTo>
                                    <a:pt x="1629" y="5641"/>
                                  </a:lnTo>
                                  <a:lnTo>
                                    <a:pt x="1507" y="5693"/>
                                  </a:lnTo>
                                  <a:lnTo>
                                    <a:pt x="1383" y="5742"/>
                                  </a:lnTo>
                                  <a:lnTo>
                                    <a:pt x="1258" y="5783"/>
                                  </a:lnTo>
                                  <a:lnTo>
                                    <a:pt x="1132" y="5819"/>
                                  </a:lnTo>
                                  <a:lnTo>
                                    <a:pt x="1009" y="5851"/>
                                  </a:lnTo>
                                  <a:lnTo>
                                    <a:pt x="885" y="5876"/>
                                  </a:lnTo>
                                  <a:lnTo>
                                    <a:pt x="765" y="5899"/>
                                  </a:lnTo>
                                  <a:lnTo>
                                    <a:pt x="697" y="5910"/>
                                  </a:lnTo>
                                  <a:lnTo>
                                    <a:pt x="16" y="5910"/>
                                  </a:lnTo>
                                  <a:lnTo>
                                    <a:pt x="18" y="5910"/>
                                  </a:lnTo>
                                  <a:lnTo>
                                    <a:pt x="0" y="5863"/>
                                  </a:lnTo>
                                  <a:lnTo>
                                    <a:pt x="0" y="5677"/>
                                  </a:lnTo>
                                  <a:lnTo>
                                    <a:pt x="84" y="5896"/>
                                  </a:lnTo>
                                  <a:lnTo>
                                    <a:pt x="179" y="5874"/>
                                  </a:lnTo>
                                  <a:lnTo>
                                    <a:pt x="283" y="5851"/>
                                  </a:lnTo>
                                  <a:lnTo>
                                    <a:pt x="393" y="5826"/>
                                  </a:lnTo>
                                  <a:lnTo>
                                    <a:pt x="505" y="5797"/>
                                  </a:lnTo>
                                  <a:lnTo>
                                    <a:pt x="622" y="5765"/>
                                  </a:lnTo>
                                  <a:lnTo>
                                    <a:pt x="0" y="4138"/>
                                  </a:lnTo>
                                  <a:lnTo>
                                    <a:pt x="0" y="3970"/>
                                  </a:lnTo>
                                  <a:lnTo>
                                    <a:pt x="681" y="5749"/>
                                  </a:lnTo>
                                  <a:lnTo>
                                    <a:pt x="830" y="5704"/>
                                  </a:lnTo>
                                  <a:lnTo>
                                    <a:pt x="978" y="5657"/>
                                  </a:lnTo>
                                  <a:lnTo>
                                    <a:pt x="1122" y="5605"/>
                                  </a:lnTo>
                                  <a:lnTo>
                                    <a:pt x="529" y="4056"/>
                                  </a:lnTo>
                                  <a:lnTo>
                                    <a:pt x="604" y="4063"/>
                                  </a:lnTo>
                                  <a:lnTo>
                                    <a:pt x="1182" y="5580"/>
                                  </a:lnTo>
                                  <a:lnTo>
                                    <a:pt x="1272" y="5543"/>
                                  </a:lnTo>
                                  <a:lnTo>
                                    <a:pt x="1354" y="5503"/>
                                  </a:lnTo>
                                  <a:lnTo>
                                    <a:pt x="1431" y="5464"/>
                                  </a:lnTo>
                                  <a:lnTo>
                                    <a:pt x="1500" y="5421"/>
                                  </a:lnTo>
                                  <a:lnTo>
                                    <a:pt x="1560" y="5378"/>
                                  </a:lnTo>
                                  <a:lnTo>
                                    <a:pt x="1612" y="5333"/>
                                  </a:lnTo>
                                  <a:lnTo>
                                    <a:pt x="1116" y="4036"/>
                                  </a:lnTo>
                                  <a:lnTo>
                                    <a:pt x="1182" y="4022"/>
                                  </a:lnTo>
                                  <a:lnTo>
                                    <a:pt x="1663" y="5278"/>
                                  </a:lnTo>
                                  <a:lnTo>
                                    <a:pt x="1709" y="5213"/>
                                  </a:lnTo>
                                  <a:lnTo>
                                    <a:pt x="1747" y="5145"/>
                                  </a:lnTo>
                                  <a:lnTo>
                                    <a:pt x="1775" y="5073"/>
                                  </a:lnTo>
                                  <a:lnTo>
                                    <a:pt x="1799" y="5000"/>
                                  </a:lnTo>
                                  <a:lnTo>
                                    <a:pt x="1815" y="4925"/>
                                  </a:lnTo>
                                  <a:lnTo>
                                    <a:pt x="1827" y="4846"/>
                                  </a:lnTo>
                                  <a:lnTo>
                                    <a:pt x="1835" y="4767"/>
                                  </a:lnTo>
                                  <a:lnTo>
                                    <a:pt x="1836" y="4686"/>
                                  </a:lnTo>
                                  <a:lnTo>
                                    <a:pt x="1836" y="4606"/>
                                  </a:lnTo>
                                  <a:lnTo>
                                    <a:pt x="1564" y="3893"/>
                                  </a:lnTo>
                                  <a:lnTo>
                                    <a:pt x="1625" y="3864"/>
                                  </a:lnTo>
                                  <a:lnTo>
                                    <a:pt x="1827" y="4396"/>
                                  </a:lnTo>
                                  <a:lnTo>
                                    <a:pt x="1824" y="4298"/>
                                  </a:lnTo>
                                  <a:lnTo>
                                    <a:pt x="1818" y="4199"/>
                                  </a:lnTo>
                                  <a:lnTo>
                                    <a:pt x="1818" y="4101"/>
                                  </a:lnTo>
                                  <a:lnTo>
                                    <a:pt x="1820" y="4006"/>
                                  </a:lnTo>
                                  <a:lnTo>
                                    <a:pt x="1829" y="3913"/>
                                  </a:lnTo>
                                  <a:lnTo>
                                    <a:pt x="1843" y="3821"/>
                                  </a:lnTo>
                                  <a:lnTo>
                                    <a:pt x="1869" y="3733"/>
                                  </a:lnTo>
                                  <a:lnTo>
                                    <a:pt x="1969" y="3669"/>
                                  </a:lnTo>
                                  <a:lnTo>
                                    <a:pt x="2062" y="3603"/>
                                  </a:lnTo>
                                  <a:lnTo>
                                    <a:pt x="2150" y="3533"/>
                                  </a:lnTo>
                                  <a:lnTo>
                                    <a:pt x="2230" y="3463"/>
                                  </a:lnTo>
                                  <a:lnTo>
                                    <a:pt x="2288" y="3459"/>
                                  </a:lnTo>
                                  <a:lnTo>
                                    <a:pt x="2343" y="3443"/>
                                  </a:lnTo>
                                  <a:lnTo>
                                    <a:pt x="2395" y="3418"/>
                                  </a:lnTo>
                                  <a:lnTo>
                                    <a:pt x="2442" y="3382"/>
                                  </a:lnTo>
                                  <a:lnTo>
                                    <a:pt x="2485" y="3339"/>
                                  </a:lnTo>
                                  <a:lnTo>
                                    <a:pt x="2522" y="3287"/>
                                  </a:lnTo>
                                  <a:lnTo>
                                    <a:pt x="2553" y="3230"/>
                                  </a:lnTo>
                                  <a:lnTo>
                                    <a:pt x="2565" y="3198"/>
                                  </a:lnTo>
                                  <a:close/>
                                  <a:moveTo>
                                    <a:pt x="2368" y="0"/>
                                  </a:moveTo>
                                  <a:lnTo>
                                    <a:pt x="2635" y="0"/>
                                  </a:lnTo>
                                  <a:lnTo>
                                    <a:pt x="2569" y="64"/>
                                  </a:lnTo>
                                  <a:lnTo>
                                    <a:pt x="2497" y="134"/>
                                  </a:lnTo>
                                  <a:lnTo>
                                    <a:pt x="2427" y="206"/>
                                  </a:lnTo>
                                  <a:lnTo>
                                    <a:pt x="2361" y="276"/>
                                  </a:lnTo>
                                  <a:lnTo>
                                    <a:pt x="2297" y="348"/>
                                  </a:lnTo>
                                  <a:lnTo>
                                    <a:pt x="2238" y="417"/>
                                  </a:lnTo>
                                  <a:lnTo>
                                    <a:pt x="2184" y="487"/>
                                  </a:lnTo>
                                  <a:lnTo>
                                    <a:pt x="2135" y="555"/>
                                  </a:lnTo>
                                  <a:lnTo>
                                    <a:pt x="2092" y="622"/>
                                  </a:lnTo>
                                  <a:lnTo>
                                    <a:pt x="2057" y="684"/>
                                  </a:lnTo>
                                  <a:lnTo>
                                    <a:pt x="2028" y="747"/>
                                  </a:lnTo>
                                  <a:lnTo>
                                    <a:pt x="2008" y="804"/>
                                  </a:lnTo>
                                  <a:lnTo>
                                    <a:pt x="1990" y="887"/>
                                  </a:lnTo>
                                  <a:lnTo>
                                    <a:pt x="1983" y="969"/>
                                  </a:lnTo>
                                  <a:lnTo>
                                    <a:pt x="1987" y="1050"/>
                                  </a:lnTo>
                                  <a:lnTo>
                                    <a:pt x="1996" y="1130"/>
                                  </a:lnTo>
                                  <a:lnTo>
                                    <a:pt x="2014" y="1207"/>
                                  </a:lnTo>
                                  <a:lnTo>
                                    <a:pt x="2039" y="1286"/>
                                  </a:lnTo>
                                  <a:lnTo>
                                    <a:pt x="2069" y="1362"/>
                                  </a:lnTo>
                                  <a:lnTo>
                                    <a:pt x="2103" y="1439"/>
                                  </a:lnTo>
                                  <a:lnTo>
                                    <a:pt x="2141" y="1514"/>
                                  </a:lnTo>
                                  <a:lnTo>
                                    <a:pt x="2182" y="1589"/>
                                  </a:lnTo>
                                  <a:lnTo>
                                    <a:pt x="2225" y="1662"/>
                                  </a:lnTo>
                                  <a:lnTo>
                                    <a:pt x="2268" y="1738"/>
                                  </a:lnTo>
                                  <a:lnTo>
                                    <a:pt x="2311" y="1811"/>
                                  </a:lnTo>
                                  <a:lnTo>
                                    <a:pt x="2352" y="1886"/>
                                  </a:lnTo>
                                  <a:lnTo>
                                    <a:pt x="2392" y="1960"/>
                                  </a:lnTo>
                                  <a:lnTo>
                                    <a:pt x="2427" y="2035"/>
                                  </a:lnTo>
                                  <a:lnTo>
                                    <a:pt x="2460" y="2110"/>
                                  </a:lnTo>
                                  <a:lnTo>
                                    <a:pt x="2397" y="2189"/>
                                  </a:lnTo>
                                  <a:lnTo>
                                    <a:pt x="2341" y="2270"/>
                                  </a:lnTo>
                                  <a:lnTo>
                                    <a:pt x="2291" y="2350"/>
                                  </a:lnTo>
                                  <a:lnTo>
                                    <a:pt x="2245" y="2427"/>
                                  </a:lnTo>
                                  <a:lnTo>
                                    <a:pt x="2207" y="2504"/>
                                  </a:lnTo>
                                  <a:lnTo>
                                    <a:pt x="2173" y="2580"/>
                                  </a:lnTo>
                                  <a:lnTo>
                                    <a:pt x="2148" y="2651"/>
                                  </a:lnTo>
                                  <a:lnTo>
                                    <a:pt x="2130" y="2719"/>
                                  </a:lnTo>
                                  <a:lnTo>
                                    <a:pt x="2091" y="2664"/>
                                  </a:lnTo>
                                  <a:lnTo>
                                    <a:pt x="2051" y="2612"/>
                                  </a:lnTo>
                                  <a:lnTo>
                                    <a:pt x="2014" y="2564"/>
                                  </a:lnTo>
                                  <a:lnTo>
                                    <a:pt x="1974" y="2521"/>
                                  </a:lnTo>
                                  <a:lnTo>
                                    <a:pt x="1937" y="2483"/>
                                  </a:lnTo>
                                  <a:lnTo>
                                    <a:pt x="1901" y="2454"/>
                                  </a:lnTo>
                                  <a:lnTo>
                                    <a:pt x="1840" y="2418"/>
                                  </a:lnTo>
                                  <a:lnTo>
                                    <a:pt x="1774" y="2386"/>
                                  </a:lnTo>
                                  <a:lnTo>
                                    <a:pt x="1706" y="2361"/>
                                  </a:lnTo>
                                  <a:lnTo>
                                    <a:pt x="1634" y="2338"/>
                                  </a:lnTo>
                                  <a:lnTo>
                                    <a:pt x="1560" y="2322"/>
                                  </a:lnTo>
                                  <a:lnTo>
                                    <a:pt x="1485" y="2306"/>
                                  </a:lnTo>
                                  <a:lnTo>
                                    <a:pt x="1464" y="2191"/>
                                  </a:lnTo>
                                  <a:lnTo>
                                    <a:pt x="1448" y="2071"/>
                                  </a:lnTo>
                                  <a:lnTo>
                                    <a:pt x="1437" y="1949"/>
                                  </a:lnTo>
                                  <a:lnTo>
                                    <a:pt x="1431" y="1824"/>
                                  </a:lnTo>
                                  <a:lnTo>
                                    <a:pt x="1431" y="1697"/>
                                  </a:lnTo>
                                  <a:lnTo>
                                    <a:pt x="1439" y="1571"/>
                                  </a:lnTo>
                                  <a:lnTo>
                                    <a:pt x="1453" y="1444"/>
                                  </a:lnTo>
                                  <a:lnTo>
                                    <a:pt x="1474" y="1320"/>
                                  </a:lnTo>
                                  <a:lnTo>
                                    <a:pt x="1503" y="1198"/>
                                  </a:lnTo>
                                  <a:lnTo>
                                    <a:pt x="1541" y="1080"/>
                                  </a:lnTo>
                                  <a:lnTo>
                                    <a:pt x="1586" y="967"/>
                                  </a:lnTo>
                                  <a:lnTo>
                                    <a:pt x="1641" y="851"/>
                                  </a:lnTo>
                                  <a:lnTo>
                                    <a:pt x="1704" y="740"/>
                                  </a:lnTo>
                                  <a:lnTo>
                                    <a:pt x="1774" y="632"/>
                                  </a:lnTo>
                                  <a:lnTo>
                                    <a:pt x="1849" y="528"/>
                                  </a:lnTo>
                                  <a:lnTo>
                                    <a:pt x="1928" y="430"/>
                                  </a:lnTo>
                                  <a:lnTo>
                                    <a:pt x="2012" y="335"/>
                                  </a:lnTo>
                                  <a:lnTo>
                                    <a:pt x="2100" y="244"/>
                                  </a:lnTo>
                                  <a:lnTo>
                                    <a:pt x="2189" y="156"/>
                                  </a:lnTo>
                                  <a:lnTo>
                                    <a:pt x="2281" y="73"/>
                                  </a:lnTo>
                                  <a:lnTo>
                                    <a:pt x="23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 noEditPoints="1"/>
                          </wps:cNvSpPr>
                          <wps:spPr bwMode="auto">
                            <a:xfrm>
                              <a:off x="0" y="750888"/>
                              <a:ext cx="6862763" cy="8631238"/>
                            </a:xfrm>
                            <a:custGeom>
                              <a:avLst/>
                              <a:gdLst>
                                <a:gd name="T0" fmla="*/ 4238 w 4323"/>
                                <a:gd name="T1" fmla="*/ 5324 h 5437"/>
                                <a:gd name="T2" fmla="*/ 4136 w 4323"/>
                                <a:gd name="T3" fmla="*/ 5378 h 5437"/>
                                <a:gd name="T4" fmla="*/ 3611 w 4323"/>
                                <a:gd name="T5" fmla="*/ 5249 h 5437"/>
                                <a:gd name="T6" fmla="*/ 3638 w 4323"/>
                                <a:gd name="T7" fmla="*/ 5437 h 5437"/>
                                <a:gd name="T8" fmla="*/ 3443 w 4323"/>
                                <a:gd name="T9" fmla="*/ 5252 h 5437"/>
                                <a:gd name="T10" fmla="*/ 4050 w 4323"/>
                                <a:gd name="T11" fmla="*/ 5075 h 5437"/>
                                <a:gd name="T12" fmla="*/ 4009 w 4323"/>
                                <a:gd name="T13" fmla="*/ 5283 h 5437"/>
                                <a:gd name="T14" fmla="*/ 3816 w 4323"/>
                                <a:gd name="T15" fmla="*/ 5197 h 5437"/>
                                <a:gd name="T16" fmla="*/ 3943 w 4323"/>
                                <a:gd name="T17" fmla="*/ 5025 h 5437"/>
                                <a:gd name="T18" fmla="*/ 3737 w 4323"/>
                                <a:gd name="T19" fmla="*/ 4821 h 5437"/>
                                <a:gd name="T20" fmla="*/ 3576 w 4323"/>
                                <a:gd name="T21" fmla="*/ 4959 h 5437"/>
                                <a:gd name="T22" fmla="*/ 3477 w 4323"/>
                                <a:gd name="T23" fmla="*/ 4769 h 5437"/>
                                <a:gd name="T24" fmla="*/ 4226 w 4323"/>
                                <a:gd name="T25" fmla="*/ 4608 h 5437"/>
                                <a:gd name="T26" fmla="*/ 4280 w 4323"/>
                                <a:gd name="T27" fmla="*/ 4814 h 5437"/>
                                <a:gd name="T28" fmla="*/ 4066 w 4323"/>
                                <a:gd name="T29" fmla="*/ 4819 h 5437"/>
                                <a:gd name="T30" fmla="*/ 4109 w 4323"/>
                                <a:gd name="T31" fmla="*/ 4611 h 5437"/>
                                <a:gd name="T32" fmla="*/ 3968 w 4323"/>
                                <a:gd name="T33" fmla="*/ 4359 h 5437"/>
                                <a:gd name="T34" fmla="*/ 3882 w 4323"/>
                                <a:gd name="T35" fmla="*/ 4552 h 5437"/>
                                <a:gd name="T36" fmla="*/ 3712 w 4323"/>
                                <a:gd name="T37" fmla="*/ 4427 h 5437"/>
                                <a:gd name="T38" fmla="*/ 4323 w 4323"/>
                                <a:gd name="T39" fmla="*/ 4169 h 5437"/>
                                <a:gd name="T40" fmla="*/ 4192 w 4323"/>
                                <a:gd name="T41" fmla="*/ 4310 h 5437"/>
                                <a:gd name="T42" fmla="*/ 3574 w 4323"/>
                                <a:gd name="T43" fmla="*/ 3921 h 5437"/>
                                <a:gd name="T44" fmla="*/ 3712 w 4323"/>
                                <a:gd name="T45" fmla="*/ 4083 h 5437"/>
                                <a:gd name="T46" fmla="*/ 3524 w 4323"/>
                                <a:gd name="T47" fmla="*/ 4061 h 5437"/>
                                <a:gd name="T48" fmla="*/ 4267 w 4323"/>
                                <a:gd name="T49" fmla="*/ 3997 h 5437"/>
                                <a:gd name="T50" fmla="*/ 4319 w 4323"/>
                                <a:gd name="T51" fmla="*/ 3783 h 5437"/>
                                <a:gd name="T52" fmla="*/ 3982 w 4323"/>
                                <a:gd name="T53" fmla="*/ 3857 h 5437"/>
                                <a:gd name="T54" fmla="*/ 3855 w 4323"/>
                                <a:gd name="T55" fmla="*/ 4029 h 5437"/>
                                <a:gd name="T56" fmla="*/ 3717 w 4323"/>
                                <a:gd name="T57" fmla="*/ 3866 h 5437"/>
                                <a:gd name="T58" fmla="*/ 4136 w 4323"/>
                                <a:gd name="T59" fmla="*/ 3395 h 5437"/>
                                <a:gd name="T60" fmla="*/ 4237 w 4323"/>
                                <a:gd name="T61" fmla="*/ 3583 h 5437"/>
                                <a:gd name="T62" fmla="*/ 4029 w 4323"/>
                                <a:gd name="T63" fmla="*/ 3637 h 5437"/>
                                <a:gd name="T64" fmla="*/ 4025 w 4323"/>
                                <a:gd name="T65" fmla="*/ 3423 h 5437"/>
                                <a:gd name="T66" fmla="*/ 3774 w 4323"/>
                                <a:gd name="T67" fmla="*/ 3393 h 5437"/>
                                <a:gd name="T68" fmla="*/ 3733 w 4323"/>
                                <a:gd name="T69" fmla="*/ 3601 h 5437"/>
                                <a:gd name="T70" fmla="*/ 3538 w 4323"/>
                                <a:gd name="T71" fmla="*/ 3515 h 5437"/>
                                <a:gd name="T72" fmla="*/ 3665 w 4323"/>
                                <a:gd name="T73" fmla="*/ 3343 h 5437"/>
                                <a:gd name="T74" fmla="*/ 3549 w 4323"/>
                                <a:gd name="T75" fmla="*/ 3361 h 5437"/>
                                <a:gd name="T76" fmla="*/ 3380 w 4323"/>
                                <a:gd name="T77" fmla="*/ 3375 h 5437"/>
                                <a:gd name="T78" fmla="*/ 4298 w 4323"/>
                                <a:gd name="T79" fmla="*/ 3146 h 5437"/>
                                <a:gd name="T80" fmla="*/ 4072 w 4323"/>
                                <a:gd name="T81" fmla="*/ 2950 h 5437"/>
                                <a:gd name="T82" fmla="*/ 4077 w 4323"/>
                                <a:gd name="T83" fmla="*/ 3164 h 5437"/>
                                <a:gd name="T84" fmla="*/ 3869 w 4323"/>
                                <a:gd name="T85" fmla="*/ 3121 h 5437"/>
                                <a:gd name="T86" fmla="*/ 3955 w 4323"/>
                                <a:gd name="T87" fmla="*/ 2927 h 5437"/>
                                <a:gd name="T88" fmla="*/ 3984 w 4323"/>
                                <a:gd name="T89" fmla="*/ 2273 h 5437"/>
                                <a:gd name="T90" fmla="*/ 4145 w 4323"/>
                                <a:gd name="T91" fmla="*/ 2904 h 5437"/>
                                <a:gd name="T92" fmla="*/ 3624 w 4323"/>
                                <a:gd name="T93" fmla="*/ 2981 h 5437"/>
                                <a:gd name="T94" fmla="*/ 3436 w 4323"/>
                                <a:gd name="T95" fmla="*/ 3078 h 5437"/>
                                <a:gd name="T96" fmla="*/ 3004 w 4323"/>
                                <a:gd name="T97" fmla="*/ 2707 h 5437"/>
                                <a:gd name="T98" fmla="*/ 3235 w 4323"/>
                                <a:gd name="T99" fmla="*/ 2216 h 5437"/>
                                <a:gd name="T100" fmla="*/ 45 w 4323"/>
                                <a:gd name="T101" fmla="*/ 500 h 5437"/>
                                <a:gd name="T102" fmla="*/ 212 w 4323"/>
                                <a:gd name="T103" fmla="*/ 1265 h 5437"/>
                                <a:gd name="T104" fmla="*/ 622 w 4323"/>
                                <a:gd name="T105" fmla="*/ 1679 h 5437"/>
                                <a:gd name="T106" fmla="*/ 1242 w 4323"/>
                                <a:gd name="T107" fmla="*/ 1800 h 5437"/>
                                <a:gd name="T108" fmla="*/ 1838 w 4323"/>
                                <a:gd name="T109" fmla="*/ 1944 h 5437"/>
                                <a:gd name="T110" fmla="*/ 2091 w 4323"/>
                                <a:gd name="T111" fmla="*/ 2280 h 5437"/>
                                <a:gd name="T112" fmla="*/ 1877 w 4323"/>
                                <a:gd name="T113" fmla="*/ 2624 h 5437"/>
                                <a:gd name="T114" fmla="*/ 1865 w 4323"/>
                                <a:gd name="T115" fmla="*/ 2913 h 5437"/>
                                <a:gd name="T116" fmla="*/ 1270 w 4323"/>
                                <a:gd name="T117" fmla="*/ 2795 h 5437"/>
                                <a:gd name="T118" fmla="*/ 588 w 4323"/>
                                <a:gd name="T119" fmla="*/ 2365 h 5437"/>
                                <a:gd name="T120" fmla="*/ 86 w 4323"/>
                                <a:gd name="T121" fmla="*/ 1671 h 5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323" h="5437">
                                  <a:moveTo>
                                    <a:pt x="3119" y="5378"/>
                                  </a:moveTo>
                                  <a:lnTo>
                                    <a:pt x="3122" y="5380"/>
                                  </a:lnTo>
                                  <a:lnTo>
                                    <a:pt x="3151" y="5396"/>
                                  </a:lnTo>
                                  <a:lnTo>
                                    <a:pt x="3174" y="5419"/>
                                  </a:lnTo>
                                  <a:lnTo>
                                    <a:pt x="3185" y="5437"/>
                                  </a:lnTo>
                                  <a:lnTo>
                                    <a:pt x="3081" y="5437"/>
                                  </a:lnTo>
                                  <a:lnTo>
                                    <a:pt x="3119" y="5378"/>
                                  </a:lnTo>
                                  <a:close/>
                                  <a:moveTo>
                                    <a:pt x="4238" y="5324"/>
                                  </a:moveTo>
                                  <a:lnTo>
                                    <a:pt x="4269" y="5326"/>
                                  </a:lnTo>
                                  <a:lnTo>
                                    <a:pt x="4299" y="5337"/>
                                  </a:lnTo>
                                  <a:lnTo>
                                    <a:pt x="4323" y="5349"/>
                                  </a:lnTo>
                                  <a:lnTo>
                                    <a:pt x="4323" y="5437"/>
                                  </a:lnTo>
                                  <a:lnTo>
                                    <a:pt x="4111" y="5437"/>
                                  </a:lnTo>
                                  <a:lnTo>
                                    <a:pt x="4113" y="5424"/>
                                  </a:lnTo>
                                  <a:lnTo>
                                    <a:pt x="4120" y="5405"/>
                                  </a:lnTo>
                                  <a:lnTo>
                                    <a:pt x="4136" y="5378"/>
                                  </a:lnTo>
                                  <a:lnTo>
                                    <a:pt x="4156" y="5356"/>
                                  </a:lnTo>
                                  <a:lnTo>
                                    <a:pt x="4181" y="5340"/>
                                  </a:lnTo>
                                  <a:lnTo>
                                    <a:pt x="4210" y="5330"/>
                                  </a:lnTo>
                                  <a:lnTo>
                                    <a:pt x="4238" y="5324"/>
                                  </a:lnTo>
                                  <a:close/>
                                  <a:moveTo>
                                    <a:pt x="3525" y="5220"/>
                                  </a:moveTo>
                                  <a:lnTo>
                                    <a:pt x="3556" y="5222"/>
                                  </a:lnTo>
                                  <a:lnTo>
                                    <a:pt x="3585" y="5233"/>
                                  </a:lnTo>
                                  <a:lnTo>
                                    <a:pt x="3611" y="5249"/>
                                  </a:lnTo>
                                  <a:lnTo>
                                    <a:pt x="3635" y="5269"/>
                                  </a:lnTo>
                                  <a:lnTo>
                                    <a:pt x="3651" y="5294"/>
                                  </a:lnTo>
                                  <a:lnTo>
                                    <a:pt x="3662" y="5322"/>
                                  </a:lnTo>
                                  <a:lnTo>
                                    <a:pt x="3665" y="5351"/>
                                  </a:lnTo>
                                  <a:lnTo>
                                    <a:pt x="3663" y="5381"/>
                                  </a:lnTo>
                                  <a:lnTo>
                                    <a:pt x="3654" y="5412"/>
                                  </a:lnTo>
                                  <a:lnTo>
                                    <a:pt x="3644" y="5430"/>
                                  </a:lnTo>
                                  <a:lnTo>
                                    <a:pt x="3638" y="5437"/>
                                  </a:lnTo>
                                  <a:lnTo>
                                    <a:pt x="3422" y="5437"/>
                                  </a:lnTo>
                                  <a:lnTo>
                                    <a:pt x="3409" y="5419"/>
                                  </a:lnTo>
                                  <a:lnTo>
                                    <a:pt x="3398" y="5392"/>
                                  </a:lnTo>
                                  <a:lnTo>
                                    <a:pt x="3395" y="5362"/>
                                  </a:lnTo>
                                  <a:lnTo>
                                    <a:pt x="3397" y="5331"/>
                                  </a:lnTo>
                                  <a:lnTo>
                                    <a:pt x="3405" y="5301"/>
                                  </a:lnTo>
                                  <a:lnTo>
                                    <a:pt x="3422" y="5274"/>
                                  </a:lnTo>
                                  <a:lnTo>
                                    <a:pt x="3443" y="5252"/>
                                  </a:lnTo>
                                  <a:lnTo>
                                    <a:pt x="3468" y="5236"/>
                                  </a:lnTo>
                                  <a:lnTo>
                                    <a:pt x="3495" y="5226"/>
                                  </a:lnTo>
                                  <a:lnTo>
                                    <a:pt x="3525" y="5220"/>
                                  </a:lnTo>
                                  <a:close/>
                                  <a:moveTo>
                                    <a:pt x="3943" y="5025"/>
                                  </a:moveTo>
                                  <a:lnTo>
                                    <a:pt x="3972" y="5029"/>
                                  </a:lnTo>
                                  <a:lnTo>
                                    <a:pt x="4002" y="5038"/>
                                  </a:lnTo>
                                  <a:lnTo>
                                    <a:pt x="4029" y="5054"/>
                                  </a:lnTo>
                                  <a:lnTo>
                                    <a:pt x="4050" y="5075"/>
                                  </a:lnTo>
                                  <a:lnTo>
                                    <a:pt x="4068" y="5100"/>
                                  </a:lnTo>
                                  <a:lnTo>
                                    <a:pt x="4079" y="5127"/>
                                  </a:lnTo>
                                  <a:lnTo>
                                    <a:pt x="4083" y="5158"/>
                                  </a:lnTo>
                                  <a:lnTo>
                                    <a:pt x="4081" y="5188"/>
                                  </a:lnTo>
                                  <a:lnTo>
                                    <a:pt x="4072" y="5217"/>
                                  </a:lnTo>
                                  <a:lnTo>
                                    <a:pt x="4056" y="5245"/>
                                  </a:lnTo>
                                  <a:lnTo>
                                    <a:pt x="4034" y="5267"/>
                                  </a:lnTo>
                                  <a:lnTo>
                                    <a:pt x="4009" y="5283"/>
                                  </a:lnTo>
                                  <a:lnTo>
                                    <a:pt x="3980" y="5294"/>
                                  </a:lnTo>
                                  <a:lnTo>
                                    <a:pt x="3952" y="5299"/>
                                  </a:lnTo>
                                  <a:lnTo>
                                    <a:pt x="3921" y="5295"/>
                                  </a:lnTo>
                                  <a:lnTo>
                                    <a:pt x="3891" y="5287"/>
                                  </a:lnTo>
                                  <a:lnTo>
                                    <a:pt x="3864" y="5270"/>
                                  </a:lnTo>
                                  <a:lnTo>
                                    <a:pt x="3843" y="5249"/>
                                  </a:lnTo>
                                  <a:lnTo>
                                    <a:pt x="3826" y="5224"/>
                                  </a:lnTo>
                                  <a:lnTo>
                                    <a:pt x="3816" y="5197"/>
                                  </a:lnTo>
                                  <a:lnTo>
                                    <a:pt x="3810" y="5166"/>
                                  </a:lnTo>
                                  <a:lnTo>
                                    <a:pt x="3814" y="5136"/>
                                  </a:lnTo>
                                  <a:lnTo>
                                    <a:pt x="3823" y="5106"/>
                                  </a:lnTo>
                                  <a:lnTo>
                                    <a:pt x="3839" y="5079"/>
                                  </a:lnTo>
                                  <a:lnTo>
                                    <a:pt x="3860" y="5057"/>
                                  </a:lnTo>
                                  <a:lnTo>
                                    <a:pt x="3886" y="5041"/>
                                  </a:lnTo>
                                  <a:lnTo>
                                    <a:pt x="3912" y="5030"/>
                                  </a:lnTo>
                                  <a:lnTo>
                                    <a:pt x="3943" y="5025"/>
                                  </a:lnTo>
                                  <a:close/>
                                  <a:moveTo>
                                    <a:pt x="3595" y="4688"/>
                                  </a:moveTo>
                                  <a:lnTo>
                                    <a:pt x="3626" y="4692"/>
                                  </a:lnTo>
                                  <a:lnTo>
                                    <a:pt x="3656" y="4701"/>
                                  </a:lnTo>
                                  <a:lnTo>
                                    <a:pt x="3683" y="4717"/>
                                  </a:lnTo>
                                  <a:lnTo>
                                    <a:pt x="3705" y="4737"/>
                                  </a:lnTo>
                                  <a:lnTo>
                                    <a:pt x="3723" y="4762"/>
                                  </a:lnTo>
                                  <a:lnTo>
                                    <a:pt x="3733" y="4790"/>
                                  </a:lnTo>
                                  <a:lnTo>
                                    <a:pt x="3737" y="4821"/>
                                  </a:lnTo>
                                  <a:lnTo>
                                    <a:pt x="3735" y="4851"/>
                                  </a:lnTo>
                                  <a:lnTo>
                                    <a:pt x="3724" y="4880"/>
                                  </a:lnTo>
                                  <a:lnTo>
                                    <a:pt x="3708" y="4907"/>
                                  </a:lnTo>
                                  <a:lnTo>
                                    <a:pt x="3689" y="4930"/>
                                  </a:lnTo>
                                  <a:lnTo>
                                    <a:pt x="3663" y="4946"/>
                                  </a:lnTo>
                                  <a:lnTo>
                                    <a:pt x="3635" y="4957"/>
                                  </a:lnTo>
                                  <a:lnTo>
                                    <a:pt x="3606" y="4960"/>
                                  </a:lnTo>
                                  <a:lnTo>
                                    <a:pt x="3576" y="4959"/>
                                  </a:lnTo>
                                  <a:lnTo>
                                    <a:pt x="3545" y="4950"/>
                                  </a:lnTo>
                                  <a:lnTo>
                                    <a:pt x="3518" y="4934"/>
                                  </a:lnTo>
                                  <a:lnTo>
                                    <a:pt x="3497" y="4912"/>
                                  </a:lnTo>
                                  <a:lnTo>
                                    <a:pt x="3481" y="4887"/>
                                  </a:lnTo>
                                  <a:lnTo>
                                    <a:pt x="3470" y="4860"/>
                                  </a:lnTo>
                                  <a:lnTo>
                                    <a:pt x="3465" y="4830"/>
                                  </a:lnTo>
                                  <a:lnTo>
                                    <a:pt x="3468" y="4799"/>
                                  </a:lnTo>
                                  <a:lnTo>
                                    <a:pt x="3477" y="4769"/>
                                  </a:lnTo>
                                  <a:lnTo>
                                    <a:pt x="3493" y="4742"/>
                                  </a:lnTo>
                                  <a:lnTo>
                                    <a:pt x="3515" y="4720"/>
                                  </a:lnTo>
                                  <a:lnTo>
                                    <a:pt x="3538" y="4704"/>
                                  </a:lnTo>
                                  <a:lnTo>
                                    <a:pt x="3567" y="4694"/>
                                  </a:lnTo>
                                  <a:lnTo>
                                    <a:pt x="3595" y="4688"/>
                                  </a:lnTo>
                                  <a:close/>
                                  <a:moveTo>
                                    <a:pt x="4167" y="4595"/>
                                  </a:moveTo>
                                  <a:lnTo>
                                    <a:pt x="4197" y="4599"/>
                                  </a:lnTo>
                                  <a:lnTo>
                                    <a:pt x="4226" y="4608"/>
                                  </a:lnTo>
                                  <a:lnTo>
                                    <a:pt x="4253" y="4624"/>
                                  </a:lnTo>
                                  <a:lnTo>
                                    <a:pt x="4276" y="4645"/>
                                  </a:lnTo>
                                  <a:lnTo>
                                    <a:pt x="4292" y="4670"/>
                                  </a:lnTo>
                                  <a:lnTo>
                                    <a:pt x="4303" y="4697"/>
                                  </a:lnTo>
                                  <a:lnTo>
                                    <a:pt x="4307" y="4728"/>
                                  </a:lnTo>
                                  <a:lnTo>
                                    <a:pt x="4305" y="4758"/>
                                  </a:lnTo>
                                  <a:lnTo>
                                    <a:pt x="4296" y="4787"/>
                                  </a:lnTo>
                                  <a:lnTo>
                                    <a:pt x="4280" y="4814"/>
                                  </a:lnTo>
                                  <a:lnTo>
                                    <a:pt x="4258" y="4837"/>
                                  </a:lnTo>
                                  <a:lnTo>
                                    <a:pt x="4233" y="4853"/>
                                  </a:lnTo>
                                  <a:lnTo>
                                    <a:pt x="4206" y="4864"/>
                                  </a:lnTo>
                                  <a:lnTo>
                                    <a:pt x="4176" y="4867"/>
                                  </a:lnTo>
                                  <a:lnTo>
                                    <a:pt x="4145" y="4866"/>
                                  </a:lnTo>
                                  <a:lnTo>
                                    <a:pt x="4117" y="4857"/>
                                  </a:lnTo>
                                  <a:lnTo>
                                    <a:pt x="4090" y="4840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50" y="4794"/>
                                  </a:lnTo>
                                  <a:lnTo>
                                    <a:pt x="4040" y="4767"/>
                                  </a:lnTo>
                                  <a:lnTo>
                                    <a:pt x="4036" y="4737"/>
                                  </a:lnTo>
                                  <a:lnTo>
                                    <a:pt x="4038" y="4706"/>
                                  </a:lnTo>
                                  <a:lnTo>
                                    <a:pt x="4047" y="4676"/>
                                  </a:lnTo>
                                  <a:lnTo>
                                    <a:pt x="4063" y="4649"/>
                                  </a:lnTo>
                                  <a:lnTo>
                                    <a:pt x="4084" y="4627"/>
                                  </a:lnTo>
                                  <a:lnTo>
                                    <a:pt x="4109" y="4611"/>
                                  </a:lnTo>
                                  <a:lnTo>
                                    <a:pt x="4136" y="4600"/>
                                  </a:lnTo>
                                  <a:lnTo>
                                    <a:pt x="4167" y="4595"/>
                                  </a:lnTo>
                                  <a:close/>
                                  <a:moveTo>
                                    <a:pt x="3843" y="4285"/>
                                  </a:moveTo>
                                  <a:lnTo>
                                    <a:pt x="3873" y="4287"/>
                                  </a:lnTo>
                                  <a:lnTo>
                                    <a:pt x="3902" y="4296"/>
                                  </a:lnTo>
                                  <a:lnTo>
                                    <a:pt x="3929" y="4312"/>
                                  </a:lnTo>
                                  <a:lnTo>
                                    <a:pt x="3952" y="4333"/>
                                  </a:lnTo>
                                  <a:lnTo>
                                    <a:pt x="3968" y="4359"/>
                                  </a:lnTo>
                                  <a:lnTo>
                                    <a:pt x="3979" y="4387"/>
                                  </a:lnTo>
                                  <a:lnTo>
                                    <a:pt x="3982" y="4416"/>
                                  </a:lnTo>
                                  <a:lnTo>
                                    <a:pt x="3980" y="4446"/>
                                  </a:lnTo>
                                  <a:lnTo>
                                    <a:pt x="3972" y="4477"/>
                                  </a:lnTo>
                                  <a:lnTo>
                                    <a:pt x="3955" y="4504"/>
                                  </a:lnTo>
                                  <a:lnTo>
                                    <a:pt x="3934" y="4525"/>
                                  </a:lnTo>
                                  <a:lnTo>
                                    <a:pt x="3909" y="4541"/>
                                  </a:lnTo>
                                  <a:lnTo>
                                    <a:pt x="3882" y="4552"/>
                                  </a:lnTo>
                                  <a:lnTo>
                                    <a:pt x="3852" y="4557"/>
                                  </a:lnTo>
                                  <a:lnTo>
                                    <a:pt x="3821" y="4556"/>
                                  </a:lnTo>
                                  <a:lnTo>
                                    <a:pt x="3791" y="4545"/>
                                  </a:lnTo>
                                  <a:lnTo>
                                    <a:pt x="3764" y="4529"/>
                                  </a:lnTo>
                                  <a:lnTo>
                                    <a:pt x="3742" y="4509"/>
                                  </a:lnTo>
                                  <a:lnTo>
                                    <a:pt x="3726" y="4484"/>
                                  </a:lnTo>
                                  <a:lnTo>
                                    <a:pt x="3715" y="4455"/>
                                  </a:lnTo>
                                  <a:lnTo>
                                    <a:pt x="3712" y="4427"/>
                                  </a:lnTo>
                                  <a:lnTo>
                                    <a:pt x="3714" y="4396"/>
                                  </a:lnTo>
                                  <a:lnTo>
                                    <a:pt x="3723" y="4366"/>
                                  </a:lnTo>
                                  <a:lnTo>
                                    <a:pt x="3739" y="4339"/>
                                  </a:lnTo>
                                  <a:lnTo>
                                    <a:pt x="3760" y="4316"/>
                                  </a:lnTo>
                                  <a:lnTo>
                                    <a:pt x="3785" y="4299"/>
                                  </a:lnTo>
                                  <a:lnTo>
                                    <a:pt x="3812" y="4289"/>
                                  </a:lnTo>
                                  <a:lnTo>
                                    <a:pt x="3843" y="4285"/>
                                  </a:lnTo>
                                  <a:close/>
                                  <a:moveTo>
                                    <a:pt x="4323" y="4169"/>
                                  </a:moveTo>
                                  <a:lnTo>
                                    <a:pt x="4323" y="4441"/>
                                  </a:lnTo>
                                  <a:lnTo>
                                    <a:pt x="4301" y="4439"/>
                                  </a:lnTo>
                                  <a:lnTo>
                                    <a:pt x="4272" y="4428"/>
                                  </a:lnTo>
                                  <a:lnTo>
                                    <a:pt x="4246" y="4412"/>
                                  </a:lnTo>
                                  <a:lnTo>
                                    <a:pt x="4224" y="4393"/>
                                  </a:lnTo>
                                  <a:lnTo>
                                    <a:pt x="4208" y="4368"/>
                                  </a:lnTo>
                                  <a:lnTo>
                                    <a:pt x="4197" y="4339"/>
                                  </a:lnTo>
                                  <a:lnTo>
                                    <a:pt x="4192" y="4310"/>
                                  </a:lnTo>
                                  <a:lnTo>
                                    <a:pt x="4195" y="4280"/>
                                  </a:lnTo>
                                  <a:lnTo>
                                    <a:pt x="4204" y="4249"/>
                                  </a:lnTo>
                                  <a:lnTo>
                                    <a:pt x="4221" y="4222"/>
                                  </a:lnTo>
                                  <a:lnTo>
                                    <a:pt x="4240" y="4201"/>
                                  </a:lnTo>
                                  <a:lnTo>
                                    <a:pt x="4265" y="4183"/>
                                  </a:lnTo>
                                  <a:lnTo>
                                    <a:pt x="4294" y="4172"/>
                                  </a:lnTo>
                                  <a:lnTo>
                                    <a:pt x="4323" y="4169"/>
                                  </a:lnTo>
                                  <a:close/>
                                  <a:moveTo>
                                    <a:pt x="3574" y="3921"/>
                                  </a:moveTo>
                                  <a:lnTo>
                                    <a:pt x="3604" y="3923"/>
                                  </a:lnTo>
                                  <a:lnTo>
                                    <a:pt x="3635" y="3934"/>
                                  </a:lnTo>
                                  <a:lnTo>
                                    <a:pt x="3662" y="3950"/>
                                  </a:lnTo>
                                  <a:lnTo>
                                    <a:pt x="3683" y="3970"/>
                                  </a:lnTo>
                                  <a:lnTo>
                                    <a:pt x="3699" y="3995"/>
                                  </a:lnTo>
                                  <a:lnTo>
                                    <a:pt x="3710" y="4024"/>
                                  </a:lnTo>
                                  <a:lnTo>
                                    <a:pt x="3714" y="4052"/>
                                  </a:lnTo>
                                  <a:lnTo>
                                    <a:pt x="3712" y="4083"/>
                                  </a:lnTo>
                                  <a:lnTo>
                                    <a:pt x="3703" y="4113"/>
                                  </a:lnTo>
                                  <a:lnTo>
                                    <a:pt x="3683" y="4144"/>
                                  </a:lnTo>
                                  <a:lnTo>
                                    <a:pt x="3658" y="4169"/>
                                  </a:lnTo>
                                  <a:lnTo>
                                    <a:pt x="3628" y="4185"/>
                                  </a:lnTo>
                                  <a:lnTo>
                                    <a:pt x="3595" y="4194"/>
                                  </a:lnTo>
                                  <a:lnTo>
                                    <a:pt x="3560" y="4192"/>
                                  </a:lnTo>
                                  <a:lnTo>
                                    <a:pt x="3525" y="4183"/>
                                  </a:lnTo>
                                  <a:lnTo>
                                    <a:pt x="3524" y="4061"/>
                                  </a:lnTo>
                                  <a:lnTo>
                                    <a:pt x="3515" y="3938"/>
                                  </a:lnTo>
                                  <a:lnTo>
                                    <a:pt x="3543" y="3927"/>
                                  </a:lnTo>
                                  <a:lnTo>
                                    <a:pt x="3574" y="3921"/>
                                  </a:lnTo>
                                  <a:close/>
                                  <a:moveTo>
                                    <a:pt x="4323" y="3783"/>
                                  </a:moveTo>
                                  <a:lnTo>
                                    <a:pt x="4323" y="4036"/>
                                  </a:lnTo>
                                  <a:lnTo>
                                    <a:pt x="4315" y="4034"/>
                                  </a:lnTo>
                                  <a:lnTo>
                                    <a:pt x="4289" y="4018"/>
                                  </a:lnTo>
                                  <a:lnTo>
                                    <a:pt x="4267" y="3997"/>
                                  </a:lnTo>
                                  <a:lnTo>
                                    <a:pt x="4251" y="3972"/>
                                  </a:lnTo>
                                  <a:lnTo>
                                    <a:pt x="4240" y="3945"/>
                                  </a:lnTo>
                                  <a:lnTo>
                                    <a:pt x="4237" y="3914"/>
                                  </a:lnTo>
                                  <a:lnTo>
                                    <a:pt x="4238" y="3884"/>
                                  </a:lnTo>
                                  <a:lnTo>
                                    <a:pt x="4247" y="3853"/>
                                  </a:lnTo>
                                  <a:lnTo>
                                    <a:pt x="4265" y="3825"/>
                                  </a:lnTo>
                                  <a:lnTo>
                                    <a:pt x="4290" y="3800"/>
                                  </a:lnTo>
                                  <a:lnTo>
                                    <a:pt x="4319" y="3783"/>
                                  </a:lnTo>
                                  <a:lnTo>
                                    <a:pt x="4323" y="3783"/>
                                  </a:lnTo>
                                  <a:close/>
                                  <a:moveTo>
                                    <a:pt x="3846" y="3757"/>
                                  </a:moveTo>
                                  <a:lnTo>
                                    <a:pt x="3877" y="3758"/>
                                  </a:lnTo>
                                  <a:lnTo>
                                    <a:pt x="3905" y="3767"/>
                                  </a:lnTo>
                                  <a:lnTo>
                                    <a:pt x="3932" y="3783"/>
                                  </a:lnTo>
                                  <a:lnTo>
                                    <a:pt x="3955" y="3805"/>
                                  </a:lnTo>
                                  <a:lnTo>
                                    <a:pt x="3972" y="3830"/>
                                  </a:lnTo>
                                  <a:lnTo>
                                    <a:pt x="3982" y="3857"/>
                                  </a:lnTo>
                                  <a:lnTo>
                                    <a:pt x="3986" y="3887"/>
                                  </a:lnTo>
                                  <a:lnTo>
                                    <a:pt x="3984" y="3918"/>
                                  </a:lnTo>
                                  <a:lnTo>
                                    <a:pt x="3975" y="3948"/>
                                  </a:lnTo>
                                  <a:lnTo>
                                    <a:pt x="3959" y="3975"/>
                                  </a:lnTo>
                                  <a:lnTo>
                                    <a:pt x="3937" y="3997"/>
                                  </a:lnTo>
                                  <a:lnTo>
                                    <a:pt x="3912" y="4013"/>
                                  </a:lnTo>
                                  <a:lnTo>
                                    <a:pt x="3886" y="4024"/>
                                  </a:lnTo>
                                  <a:lnTo>
                                    <a:pt x="3855" y="4029"/>
                                  </a:lnTo>
                                  <a:lnTo>
                                    <a:pt x="3825" y="4025"/>
                                  </a:lnTo>
                                  <a:lnTo>
                                    <a:pt x="3796" y="4016"/>
                                  </a:lnTo>
                                  <a:lnTo>
                                    <a:pt x="3769" y="4000"/>
                                  </a:lnTo>
                                  <a:lnTo>
                                    <a:pt x="3746" y="3979"/>
                                  </a:lnTo>
                                  <a:lnTo>
                                    <a:pt x="3730" y="3954"/>
                                  </a:lnTo>
                                  <a:lnTo>
                                    <a:pt x="3719" y="3927"/>
                                  </a:lnTo>
                                  <a:lnTo>
                                    <a:pt x="3715" y="3896"/>
                                  </a:lnTo>
                                  <a:lnTo>
                                    <a:pt x="3717" y="3866"/>
                                  </a:lnTo>
                                  <a:lnTo>
                                    <a:pt x="3726" y="3837"/>
                                  </a:lnTo>
                                  <a:lnTo>
                                    <a:pt x="3742" y="3809"/>
                                  </a:lnTo>
                                  <a:lnTo>
                                    <a:pt x="3764" y="3787"/>
                                  </a:lnTo>
                                  <a:lnTo>
                                    <a:pt x="3789" y="3771"/>
                                  </a:lnTo>
                                  <a:lnTo>
                                    <a:pt x="3816" y="3760"/>
                                  </a:lnTo>
                                  <a:lnTo>
                                    <a:pt x="3846" y="3757"/>
                                  </a:lnTo>
                                  <a:close/>
                                  <a:moveTo>
                                    <a:pt x="4108" y="3391"/>
                                  </a:moveTo>
                                  <a:lnTo>
                                    <a:pt x="4136" y="3395"/>
                                  </a:lnTo>
                                  <a:lnTo>
                                    <a:pt x="4167" y="3404"/>
                                  </a:lnTo>
                                  <a:lnTo>
                                    <a:pt x="4194" y="3420"/>
                                  </a:lnTo>
                                  <a:lnTo>
                                    <a:pt x="4215" y="3441"/>
                                  </a:lnTo>
                                  <a:lnTo>
                                    <a:pt x="4233" y="3466"/>
                                  </a:lnTo>
                                  <a:lnTo>
                                    <a:pt x="4244" y="3493"/>
                                  </a:lnTo>
                                  <a:lnTo>
                                    <a:pt x="4247" y="3524"/>
                                  </a:lnTo>
                                  <a:lnTo>
                                    <a:pt x="4246" y="3554"/>
                                  </a:lnTo>
                                  <a:lnTo>
                                    <a:pt x="4237" y="3583"/>
                                  </a:lnTo>
                                  <a:lnTo>
                                    <a:pt x="4221" y="3612"/>
                                  </a:lnTo>
                                  <a:lnTo>
                                    <a:pt x="4199" y="3633"/>
                                  </a:lnTo>
                                  <a:lnTo>
                                    <a:pt x="4174" y="3649"/>
                                  </a:lnTo>
                                  <a:lnTo>
                                    <a:pt x="4145" y="3660"/>
                                  </a:lnTo>
                                  <a:lnTo>
                                    <a:pt x="4117" y="3663"/>
                                  </a:lnTo>
                                  <a:lnTo>
                                    <a:pt x="4086" y="3662"/>
                                  </a:lnTo>
                                  <a:lnTo>
                                    <a:pt x="4056" y="3653"/>
                                  </a:lnTo>
                                  <a:lnTo>
                                    <a:pt x="4029" y="3637"/>
                                  </a:lnTo>
                                  <a:lnTo>
                                    <a:pt x="4007" y="3615"/>
                                  </a:lnTo>
                                  <a:lnTo>
                                    <a:pt x="3991" y="3590"/>
                                  </a:lnTo>
                                  <a:lnTo>
                                    <a:pt x="3980" y="3563"/>
                                  </a:lnTo>
                                  <a:lnTo>
                                    <a:pt x="3975" y="3533"/>
                                  </a:lnTo>
                                  <a:lnTo>
                                    <a:pt x="3979" y="3502"/>
                                  </a:lnTo>
                                  <a:lnTo>
                                    <a:pt x="3988" y="3472"/>
                                  </a:lnTo>
                                  <a:lnTo>
                                    <a:pt x="4004" y="3445"/>
                                  </a:lnTo>
                                  <a:lnTo>
                                    <a:pt x="4025" y="3423"/>
                                  </a:lnTo>
                                  <a:lnTo>
                                    <a:pt x="4049" y="3407"/>
                                  </a:lnTo>
                                  <a:lnTo>
                                    <a:pt x="4077" y="3397"/>
                                  </a:lnTo>
                                  <a:lnTo>
                                    <a:pt x="4108" y="3391"/>
                                  </a:lnTo>
                                  <a:close/>
                                  <a:moveTo>
                                    <a:pt x="3665" y="3343"/>
                                  </a:moveTo>
                                  <a:lnTo>
                                    <a:pt x="3696" y="3346"/>
                                  </a:lnTo>
                                  <a:lnTo>
                                    <a:pt x="3726" y="3355"/>
                                  </a:lnTo>
                                  <a:lnTo>
                                    <a:pt x="3753" y="3371"/>
                                  </a:lnTo>
                                  <a:lnTo>
                                    <a:pt x="3774" y="3393"/>
                                  </a:lnTo>
                                  <a:lnTo>
                                    <a:pt x="3791" y="3418"/>
                                  </a:lnTo>
                                  <a:lnTo>
                                    <a:pt x="3801" y="3445"/>
                                  </a:lnTo>
                                  <a:lnTo>
                                    <a:pt x="3807" y="3475"/>
                                  </a:lnTo>
                                  <a:lnTo>
                                    <a:pt x="3803" y="3506"/>
                                  </a:lnTo>
                                  <a:lnTo>
                                    <a:pt x="3794" y="3534"/>
                                  </a:lnTo>
                                  <a:lnTo>
                                    <a:pt x="3778" y="3563"/>
                                  </a:lnTo>
                                  <a:lnTo>
                                    <a:pt x="3757" y="3585"/>
                                  </a:lnTo>
                                  <a:lnTo>
                                    <a:pt x="3733" y="3601"/>
                                  </a:lnTo>
                                  <a:lnTo>
                                    <a:pt x="3705" y="3612"/>
                                  </a:lnTo>
                                  <a:lnTo>
                                    <a:pt x="3676" y="3617"/>
                                  </a:lnTo>
                                  <a:lnTo>
                                    <a:pt x="3646" y="3613"/>
                                  </a:lnTo>
                                  <a:lnTo>
                                    <a:pt x="3615" y="3604"/>
                                  </a:lnTo>
                                  <a:lnTo>
                                    <a:pt x="3588" y="3588"/>
                                  </a:lnTo>
                                  <a:lnTo>
                                    <a:pt x="3567" y="3567"/>
                                  </a:lnTo>
                                  <a:lnTo>
                                    <a:pt x="3549" y="3542"/>
                                  </a:lnTo>
                                  <a:lnTo>
                                    <a:pt x="3538" y="3515"/>
                                  </a:lnTo>
                                  <a:lnTo>
                                    <a:pt x="3534" y="3484"/>
                                  </a:lnTo>
                                  <a:lnTo>
                                    <a:pt x="3536" y="3454"/>
                                  </a:lnTo>
                                  <a:lnTo>
                                    <a:pt x="3547" y="3425"/>
                                  </a:lnTo>
                                  <a:lnTo>
                                    <a:pt x="3561" y="3397"/>
                                  </a:lnTo>
                                  <a:lnTo>
                                    <a:pt x="3583" y="3375"/>
                                  </a:lnTo>
                                  <a:lnTo>
                                    <a:pt x="3608" y="3359"/>
                                  </a:lnTo>
                                  <a:lnTo>
                                    <a:pt x="3637" y="3348"/>
                                  </a:lnTo>
                                  <a:lnTo>
                                    <a:pt x="3665" y="3343"/>
                                  </a:lnTo>
                                  <a:close/>
                                  <a:moveTo>
                                    <a:pt x="3398" y="3230"/>
                                  </a:moveTo>
                                  <a:lnTo>
                                    <a:pt x="3432" y="3230"/>
                                  </a:lnTo>
                                  <a:lnTo>
                                    <a:pt x="3468" y="3241"/>
                                  </a:lnTo>
                                  <a:lnTo>
                                    <a:pt x="3495" y="3257"/>
                                  </a:lnTo>
                                  <a:lnTo>
                                    <a:pt x="3517" y="3277"/>
                                  </a:lnTo>
                                  <a:lnTo>
                                    <a:pt x="3534" y="3302"/>
                                  </a:lnTo>
                                  <a:lnTo>
                                    <a:pt x="3545" y="3330"/>
                                  </a:lnTo>
                                  <a:lnTo>
                                    <a:pt x="3549" y="3361"/>
                                  </a:lnTo>
                                  <a:lnTo>
                                    <a:pt x="3547" y="3389"/>
                                  </a:lnTo>
                                  <a:lnTo>
                                    <a:pt x="3536" y="3420"/>
                                  </a:lnTo>
                                  <a:lnTo>
                                    <a:pt x="3522" y="3447"/>
                                  </a:lnTo>
                                  <a:lnTo>
                                    <a:pt x="3502" y="3468"/>
                                  </a:lnTo>
                                  <a:lnTo>
                                    <a:pt x="3479" y="3484"/>
                                  </a:lnTo>
                                  <a:lnTo>
                                    <a:pt x="3452" y="3495"/>
                                  </a:lnTo>
                                  <a:lnTo>
                                    <a:pt x="3423" y="3500"/>
                                  </a:lnTo>
                                  <a:lnTo>
                                    <a:pt x="3380" y="3375"/>
                                  </a:lnTo>
                                  <a:lnTo>
                                    <a:pt x="3334" y="3255"/>
                                  </a:lnTo>
                                  <a:lnTo>
                                    <a:pt x="3364" y="3237"/>
                                  </a:lnTo>
                                  <a:lnTo>
                                    <a:pt x="3398" y="3230"/>
                                  </a:lnTo>
                                  <a:close/>
                                  <a:moveTo>
                                    <a:pt x="4323" y="3062"/>
                                  </a:moveTo>
                                  <a:lnTo>
                                    <a:pt x="4323" y="3221"/>
                                  </a:lnTo>
                                  <a:lnTo>
                                    <a:pt x="4312" y="3203"/>
                                  </a:lnTo>
                                  <a:lnTo>
                                    <a:pt x="4301" y="3176"/>
                                  </a:lnTo>
                                  <a:lnTo>
                                    <a:pt x="4298" y="3146"/>
                                  </a:lnTo>
                                  <a:lnTo>
                                    <a:pt x="4299" y="3115"/>
                                  </a:lnTo>
                                  <a:lnTo>
                                    <a:pt x="4308" y="3085"/>
                                  </a:lnTo>
                                  <a:lnTo>
                                    <a:pt x="4323" y="3062"/>
                                  </a:lnTo>
                                  <a:lnTo>
                                    <a:pt x="4323" y="3062"/>
                                  </a:lnTo>
                                  <a:close/>
                                  <a:moveTo>
                                    <a:pt x="3984" y="2924"/>
                                  </a:moveTo>
                                  <a:lnTo>
                                    <a:pt x="4015" y="2925"/>
                                  </a:lnTo>
                                  <a:lnTo>
                                    <a:pt x="4045" y="2934"/>
                                  </a:lnTo>
                                  <a:lnTo>
                                    <a:pt x="4072" y="2950"/>
                                  </a:lnTo>
                                  <a:lnTo>
                                    <a:pt x="4093" y="2972"/>
                                  </a:lnTo>
                                  <a:lnTo>
                                    <a:pt x="4111" y="2997"/>
                                  </a:lnTo>
                                  <a:lnTo>
                                    <a:pt x="4120" y="3024"/>
                                  </a:lnTo>
                                  <a:lnTo>
                                    <a:pt x="4126" y="3054"/>
                                  </a:lnTo>
                                  <a:lnTo>
                                    <a:pt x="4124" y="3085"/>
                                  </a:lnTo>
                                  <a:lnTo>
                                    <a:pt x="4113" y="3115"/>
                                  </a:lnTo>
                                  <a:lnTo>
                                    <a:pt x="4097" y="3142"/>
                                  </a:lnTo>
                                  <a:lnTo>
                                    <a:pt x="4077" y="3164"/>
                                  </a:lnTo>
                                  <a:lnTo>
                                    <a:pt x="4052" y="3180"/>
                                  </a:lnTo>
                                  <a:lnTo>
                                    <a:pt x="4023" y="3191"/>
                                  </a:lnTo>
                                  <a:lnTo>
                                    <a:pt x="3995" y="3196"/>
                                  </a:lnTo>
                                  <a:lnTo>
                                    <a:pt x="3964" y="3192"/>
                                  </a:lnTo>
                                  <a:lnTo>
                                    <a:pt x="3934" y="3183"/>
                                  </a:lnTo>
                                  <a:lnTo>
                                    <a:pt x="3907" y="3167"/>
                                  </a:lnTo>
                                  <a:lnTo>
                                    <a:pt x="3886" y="3146"/>
                                  </a:lnTo>
                                  <a:lnTo>
                                    <a:pt x="3869" y="3121"/>
                                  </a:lnTo>
                                  <a:lnTo>
                                    <a:pt x="3859" y="3094"/>
                                  </a:lnTo>
                                  <a:lnTo>
                                    <a:pt x="3853" y="3063"/>
                                  </a:lnTo>
                                  <a:lnTo>
                                    <a:pt x="3857" y="3033"/>
                                  </a:lnTo>
                                  <a:lnTo>
                                    <a:pt x="3866" y="3004"/>
                                  </a:lnTo>
                                  <a:lnTo>
                                    <a:pt x="3882" y="2977"/>
                                  </a:lnTo>
                                  <a:lnTo>
                                    <a:pt x="3902" y="2954"/>
                                  </a:lnTo>
                                  <a:lnTo>
                                    <a:pt x="3927" y="2938"/>
                                  </a:lnTo>
                                  <a:lnTo>
                                    <a:pt x="3955" y="2927"/>
                                  </a:lnTo>
                                  <a:lnTo>
                                    <a:pt x="3984" y="2924"/>
                                  </a:lnTo>
                                  <a:close/>
                                  <a:moveTo>
                                    <a:pt x="3296" y="2049"/>
                                  </a:moveTo>
                                  <a:lnTo>
                                    <a:pt x="3411" y="2073"/>
                                  </a:lnTo>
                                  <a:lnTo>
                                    <a:pt x="3527" y="2101"/>
                                  </a:lnTo>
                                  <a:lnTo>
                                    <a:pt x="3644" y="2135"/>
                                  </a:lnTo>
                                  <a:lnTo>
                                    <a:pt x="3758" y="2175"/>
                                  </a:lnTo>
                                  <a:lnTo>
                                    <a:pt x="3873" y="2221"/>
                                  </a:lnTo>
                                  <a:lnTo>
                                    <a:pt x="3984" y="2273"/>
                                  </a:lnTo>
                                  <a:lnTo>
                                    <a:pt x="4093" y="2332"/>
                                  </a:lnTo>
                                  <a:lnTo>
                                    <a:pt x="4195" y="2395"/>
                                  </a:lnTo>
                                  <a:lnTo>
                                    <a:pt x="4294" y="2465"/>
                                  </a:lnTo>
                                  <a:lnTo>
                                    <a:pt x="4323" y="2488"/>
                                  </a:lnTo>
                                  <a:lnTo>
                                    <a:pt x="4323" y="2959"/>
                                  </a:lnTo>
                                  <a:lnTo>
                                    <a:pt x="4308" y="2952"/>
                                  </a:lnTo>
                                  <a:lnTo>
                                    <a:pt x="4228" y="2924"/>
                                  </a:lnTo>
                                  <a:lnTo>
                                    <a:pt x="4145" y="2904"/>
                                  </a:lnTo>
                                  <a:lnTo>
                                    <a:pt x="4061" y="2893"/>
                                  </a:lnTo>
                                  <a:lnTo>
                                    <a:pt x="3975" y="2890"/>
                                  </a:lnTo>
                                  <a:lnTo>
                                    <a:pt x="3889" y="2893"/>
                                  </a:lnTo>
                                  <a:lnTo>
                                    <a:pt x="3801" y="2900"/>
                                  </a:lnTo>
                                  <a:lnTo>
                                    <a:pt x="3714" y="2913"/>
                                  </a:lnTo>
                                  <a:lnTo>
                                    <a:pt x="3626" y="2927"/>
                                  </a:lnTo>
                                  <a:lnTo>
                                    <a:pt x="3628" y="2954"/>
                                  </a:lnTo>
                                  <a:lnTo>
                                    <a:pt x="3624" y="2981"/>
                                  </a:lnTo>
                                  <a:lnTo>
                                    <a:pt x="3615" y="3008"/>
                                  </a:lnTo>
                                  <a:lnTo>
                                    <a:pt x="3599" y="3035"/>
                                  </a:lnTo>
                                  <a:lnTo>
                                    <a:pt x="3579" y="3056"/>
                                  </a:lnTo>
                                  <a:lnTo>
                                    <a:pt x="3554" y="3074"/>
                                  </a:lnTo>
                                  <a:lnTo>
                                    <a:pt x="3525" y="3085"/>
                                  </a:lnTo>
                                  <a:lnTo>
                                    <a:pt x="3497" y="3088"/>
                                  </a:lnTo>
                                  <a:lnTo>
                                    <a:pt x="3466" y="3087"/>
                                  </a:lnTo>
                                  <a:lnTo>
                                    <a:pt x="3436" y="3078"/>
                                  </a:lnTo>
                                  <a:lnTo>
                                    <a:pt x="3407" y="3060"/>
                                  </a:lnTo>
                                  <a:lnTo>
                                    <a:pt x="3386" y="3036"/>
                                  </a:lnTo>
                                  <a:lnTo>
                                    <a:pt x="3368" y="3010"/>
                                  </a:lnTo>
                                  <a:lnTo>
                                    <a:pt x="3359" y="2979"/>
                                  </a:lnTo>
                                  <a:lnTo>
                                    <a:pt x="3210" y="3004"/>
                                  </a:lnTo>
                                  <a:lnTo>
                                    <a:pt x="3144" y="2895"/>
                                  </a:lnTo>
                                  <a:lnTo>
                                    <a:pt x="3076" y="2795"/>
                                  </a:lnTo>
                                  <a:lnTo>
                                    <a:pt x="3004" y="2707"/>
                                  </a:lnTo>
                                  <a:lnTo>
                                    <a:pt x="2933" y="2630"/>
                                  </a:lnTo>
                                  <a:lnTo>
                                    <a:pt x="2979" y="2598"/>
                                  </a:lnTo>
                                  <a:lnTo>
                                    <a:pt x="3017" y="2567"/>
                                  </a:lnTo>
                                  <a:lnTo>
                                    <a:pt x="3071" y="2506"/>
                                  </a:lnTo>
                                  <a:lnTo>
                                    <a:pt x="3119" y="2442"/>
                                  </a:lnTo>
                                  <a:lnTo>
                                    <a:pt x="3162" y="2370"/>
                                  </a:lnTo>
                                  <a:lnTo>
                                    <a:pt x="3199" y="2295"/>
                                  </a:lnTo>
                                  <a:lnTo>
                                    <a:pt x="3235" y="2216"/>
                                  </a:lnTo>
                                  <a:lnTo>
                                    <a:pt x="3266" y="2134"/>
                                  </a:lnTo>
                                  <a:lnTo>
                                    <a:pt x="3296" y="204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6" y="90"/>
                                  </a:lnTo>
                                  <a:lnTo>
                                    <a:pt x="15" y="188"/>
                                  </a:lnTo>
                                  <a:lnTo>
                                    <a:pt x="23" y="290"/>
                                  </a:lnTo>
                                  <a:lnTo>
                                    <a:pt x="34" y="394"/>
                                  </a:lnTo>
                                  <a:lnTo>
                                    <a:pt x="45" y="500"/>
                                  </a:lnTo>
                                  <a:lnTo>
                                    <a:pt x="59" y="605"/>
                                  </a:lnTo>
                                  <a:lnTo>
                                    <a:pt x="75" y="709"/>
                                  </a:lnTo>
                                  <a:lnTo>
                                    <a:pt x="93" y="811"/>
                                  </a:lnTo>
                                  <a:lnTo>
                                    <a:pt x="111" y="912"/>
                                  </a:lnTo>
                                  <a:lnTo>
                                    <a:pt x="135" y="1009"/>
                                  </a:lnTo>
                                  <a:lnTo>
                                    <a:pt x="158" y="1100"/>
                                  </a:lnTo>
                                  <a:lnTo>
                                    <a:pt x="183" y="1186"/>
                                  </a:lnTo>
                                  <a:lnTo>
                                    <a:pt x="212" y="1265"/>
                                  </a:lnTo>
                                  <a:lnTo>
                                    <a:pt x="244" y="1336"/>
                                  </a:lnTo>
                                  <a:lnTo>
                                    <a:pt x="278" y="1399"/>
                                  </a:lnTo>
                                  <a:lnTo>
                                    <a:pt x="314" y="1453"/>
                                  </a:lnTo>
                                  <a:lnTo>
                                    <a:pt x="367" y="1514"/>
                                  </a:lnTo>
                                  <a:lnTo>
                                    <a:pt x="425" y="1566"/>
                                  </a:lnTo>
                                  <a:lnTo>
                                    <a:pt x="487" y="1610"/>
                                  </a:lnTo>
                                  <a:lnTo>
                                    <a:pt x="552" y="1648"/>
                                  </a:lnTo>
                                  <a:lnTo>
                                    <a:pt x="622" y="1679"/>
                                  </a:lnTo>
                                  <a:lnTo>
                                    <a:pt x="693" y="1705"/>
                                  </a:lnTo>
                                  <a:lnTo>
                                    <a:pt x="767" y="1727"/>
                                  </a:lnTo>
                                  <a:lnTo>
                                    <a:pt x="844" y="1745"/>
                                  </a:lnTo>
                                  <a:lnTo>
                                    <a:pt x="921" y="1759"/>
                                  </a:lnTo>
                                  <a:lnTo>
                                    <a:pt x="1000" y="1772"/>
                                  </a:lnTo>
                                  <a:lnTo>
                                    <a:pt x="1080" y="1782"/>
                                  </a:lnTo>
                                  <a:lnTo>
                                    <a:pt x="1161" y="1791"/>
                                  </a:lnTo>
                                  <a:lnTo>
                                    <a:pt x="1242" y="1800"/>
                                  </a:lnTo>
                                  <a:lnTo>
                                    <a:pt x="1320" y="1809"/>
                                  </a:lnTo>
                                  <a:lnTo>
                                    <a:pt x="1401" y="1820"/>
                                  </a:lnTo>
                                  <a:lnTo>
                                    <a:pt x="1478" y="1833"/>
                                  </a:lnTo>
                                  <a:lnTo>
                                    <a:pt x="1555" y="1847"/>
                                  </a:lnTo>
                                  <a:lnTo>
                                    <a:pt x="1630" y="1865"/>
                                  </a:lnTo>
                                  <a:lnTo>
                                    <a:pt x="1702" y="1886"/>
                                  </a:lnTo>
                                  <a:lnTo>
                                    <a:pt x="1772" y="1913"/>
                                  </a:lnTo>
                                  <a:lnTo>
                                    <a:pt x="1838" y="1944"/>
                                  </a:lnTo>
                                  <a:lnTo>
                                    <a:pt x="1901" y="1981"/>
                                  </a:lnTo>
                                  <a:lnTo>
                                    <a:pt x="1938" y="2012"/>
                                  </a:lnTo>
                                  <a:lnTo>
                                    <a:pt x="1978" y="2051"/>
                                  </a:lnTo>
                                  <a:lnTo>
                                    <a:pt x="2019" y="2098"/>
                                  </a:lnTo>
                                  <a:lnTo>
                                    <a:pt x="2060" y="2150"/>
                                  </a:lnTo>
                                  <a:lnTo>
                                    <a:pt x="2101" y="2205"/>
                                  </a:lnTo>
                                  <a:lnTo>
                                    <a:pt x="2141" y="2264"/>
                                  </a:lnTo>
                                  <a:lnTo>
                                    <a:pt x="2091" y="2280"/>
                                  </a:lnTo>
                                  <a:lnTo>
                                    <a:pt x="2044" y="2304"/>
                                  </a:lnTo>
                                  <a:lnTo>
                                    <a:pt x="2001" y="2334"/>
                                  </a:lnTo>
                                  <a:lnTo>
                                    <a:pt x="1962" y="2372"/>
                                  </a:lnTo>
                                  <a:lnTo>
                                    <a:pt x="1928" y="2417"/>
                                  </a:lnTo>
                                  <a:lnTo>
                                    <a:pt x="1901" y="2465"/>
                                  </a:lnTo>
                                  <a:lnTo>
                                    <a:pt x="1885" y="2517"/>
                                  </a:lnTo>
                                  <a:lnTo>
                                    <a:pt x="1876" y="2569"/>
                                  </a:lnTo>
                                  <a:lnTo>
                                    <a:pt x="1877" y="2624"/>
                                  </a:lnTo>
                                  <a:lnTo>
                                    <a:pt x="1886" y="2678"/>
                                  </a:lnTo>
                                  <a:lnTo>
                                    <a:pt x="1903" y="2730"/>
                                  </a:lnTo>
                                  <a:lnTo>
                                    <a:pt x="1926" y="2780"/>
                                  </a:lnTo>
                                  <a:lnTo>
                                    <a:pt x="1955" y="2829"/>
                                  </a:lnTo>
                                  <a:lnTo>
                                    <a:pt x="1990" y="2872"/>
                                  </a:lnTo>
                                  <a:lnTo>
                                    <a:pt x="1965" y="2884"/>
                                  </a:lnTo>
                                  <a:lnTo>
                                    <a:pt x="1919" y="2902"/>
                                  </a:lnTo>
                                  <a:lnTo>
                                    <a:pt x="1865" y="2913"/>
                                  </a:lnTo>
                                  <a:lnTo>
                                    <a:pt x="1804" y="2918"/>
                                  </a:lnTo>
                                  <a:lnTo>
                                    <a:pt x="1740" y="2916"/>
                                  </a:lnTo>
                                  <a:lnTo>
                                    <a:pt x="1670" y="2909"/>
                                  </a:lnTo>
                                  <a:lnTo>
                                    <a:pt x="1596" y="2897"/>
                                  </a:lnTo>
                                  <a:lnTo>
                                    <a:pt x="1519" y="2879"/>
                                  </a:lnTo>
                                  <a:lnTo>
                                    <a:pt x="1439" y="2856"/>
                                  </a:lnTo>
                                  <a:lnTo>
                                    <a:pt x="1354" y="2827"/>
                                  </a:lnTo>
                                  <a:lnTo>
                                    <a:pt x="1270" y="2795"/>
                                  </a:lnTo>
                                  <a:lnTo>
                                    <a:pt x="1184" y="2755"/>
                                  </a:lnTo>
                                  <a:lnTo>
                                    <a:pt x="1096" y="2712"/>
                                  </a:lnTo>
                                  <a:lnTo>
                                    <a:pt x="1009" y="2664"/>
                                  </a:lnTo>
                                  <a:lnTo>
                                    <a:pt x="921" y="2612"/>
                                  </a:lnTo>
                                  <a:lnTo>
                                    <a:pt x="835" y="2556"/>
                                  </a:lnTo>
                                  <a:lnTo>
                                    <a:pt x="751" y="2495"/>
                                  </a:lnTo>
                                  <a:lnTo>
                                    <a:pt x="668" y="2433"/>
                                  </a:lnTo>
                                  <a:lnTo>
                                    <a:pt x="588" y="2365"/>
                                  </a:lnTo>
                                  <a:lnTo>
                                    <a:pt x="511" y="2293"/>
                                  </a:lnTo>
                                  <a:lnTo>
                                    <a:pt x="437" y="2218"/>
                                  </a:lnTo>
                                  <a:lnTo>
                                    <a:pt x="369" y="2141"/>
                                  </a:lnTo>
                                  <a:lnTo>
                                    <a:pt x="305" y="2060"/>
                                  </a:lnTo>
                                  <a:lnTo>
                                    <a:pt x="246" y="1976"/>
                                  </a:lnTo>
                                  <a:lnTo>
                                    <a:pt x="194" y="1890"/>
                                  </a:lnTo>
                                  <a:lnTo>
                                    <a:pt x="136" y="1782"/>
                                  </a:lnTo>
                                  <a:lnTo>
                                    <a:pt x="86" y="1671"/>
                                  </a:lnTo>
                                  <a:lnTo>
                                    <a:pt x="43" y="1557"/>
                                  </a:lnTo>
                                  <a:lnTo>
                                    <a:pt x="6" y="1442"/>
                                  </a:lnTo>
                                  <a:lnTo>
                                    <a:pt x="0" y="14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972347" y="4323271"/>
                              <a:ext cx="2623591" cy="5058854"/>
                              <a:chOff x="2972347" y="4323271"/>
                              <a:chExt cx="2623591" cy="5058854"/>
                            </a:xfrm>
                            <a:solidFill>
                              <a:schemeClr val="accent5">
                                <a:lumMod val="75000"/>
                              </a:schemeClr>
                            </a:solidFill>
                          </wpg:grpSpPr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4038600" y="4632325"/>
                                <a:ext cx="1557338" cy="4749800"/>
                              </a:xfrm>
                              <a:custGeom>
                                <a:avLst/>
                                <a:gdLst>
                                  <a:gd name="T0" fmla="*/ 59 w 981"/>
                                  <a:gd name="T1" fmla="*/ 9 h 2992"/>
                                  <a:gd name="T2" fmla="*/ 177 w 981"/>
                                  <a:gd name="T3" fmla="*/ 34 h 2992"/>
                                  <a:gd name="T4" fmla="*/ 288 w 981"/>
                                  <a:gd name="T5" fmla="*/ 97 h 2992"/>
                                  <a:gd name="T6" fmla="*/ 401 w 981"/>
                                  <a:gd name="T7" fmla="*/ 196 h 2992"/>
                                  <a:gd name="T8" fmla="*/ 516 w 981"/>
                                  <a:gd name="T9" fmla="*/ 328 h 2992"/>
                                  <a:gd name="T10" fmla="*/ 625 w 981"/>
                                  <a:gd name="T11" fmla="*/ 489 h 2992"/>
                                  <a:gd name="T12" fmla="*/ 725 w 981"/>
                                  <a:gd name="T13" fmla="*/ 672 h 2992"/>
                                  <a:gd name="T14" fmla="*/ 815 w 981"/>
                                  <a:gd name="T15" fmla="*/ 873 h 2992"/>
                                  <a:gd name="T16" fmla="*/ 888 w 981"/>
                                  <a:gd name="T17" fmla="*/ 1088 h 2992"/>
                                  <a:gd name="T18" fmla="*/ 944 w 981"/>
                                  <a:gd name="T19" fmla="*/ 1310 h 2992"/>
                                  <a:gd name="T20" fmla="*/ 976 w 981"/>
                                  <a:gd name="T21" fmla="*/ 1536 h 2992"/>
                                  <a:gd name="T22" fmla="*/ 981 w 981"/>
                                  <a:gd name="T23" fmla="*/ 1759 h 2992"/>
                                  <a:gd name="T24" fmla="*/ 951 w 981"/>
                                  <a:gd name="T25" fmla="*/ 2005 h 2992"/>
                                  <a:gd name="T26" fmla="*/ 885 w 981"/>
                                  <a:gd name="T27" fmla="*/ 2272 h 2992"/>
                                  <a:gd name="T28" fmla="*/ 786 w 981"/>
                                  <a:gd name="T29" fmla="*/ 2528 h 2992"/>
                                  <a:gd name="T30" fmla="*/ 668 w 981"/>
                                  <a:gd name="T31" fmla="*/ 2772 h 2992"/>
                                  <a:gd name="T32" fmla="*/ 537 w 981"/>
                                  <a:gd name="T33" fmla="*/ 2992 h 2992"/>
                                  <a:gd name="T34" fmla="*/ 363 w 981"/>
                                  <a:gd name="T35" fmla="*/ 2913 h 2992"/>
                                  <a:gd name="T36" fmla="*/ 448 w 981"/>
                                  <a:gd name="T37" fmla="*/ 2743 h 2992"/>
                                  <a:gd name="T38" fmla="*/ 519 w 981"/>
                                  <a:gd name="T39" fmla="*/ 2576 h 2992"/>
                                  <a:gd name="T40" fmla="*/ 573 w 981"/>
                                  <a:gd name="T41" fmla="*/ 2419 h 2992"/>
                                  <a:gd name="T42" fmla="*/ 607 w 981"/>
                                  <a:gd name="T43" fmla="*/ 2275 h 2992"/>
                                  <a:gd name="T44" fmla="*/ 618 w 981"/>
                                  <a:gd name="T45" fmla="*/ 2152 h 2992"/>
                                  <a:gd name="T46" fmla="*/ 595 w 981"/>
                                  <a:gd name="T47" fmla="*/ 1996 h 2992"/>
                                  <a:gd name="T48" fmla="*/ 541 w 981"/>
                                  <a:gd name="T49" fmla="*/ 1854 h 2992"/>
                                  <a:gd name="T50" fmla="*/ 462 w 981"/>
                                  <a:gd name="T51" fmla="*/ 1725 h 2992"/>
                                  <a:gd name="T52" fmla="*/ 363 w 981"/>
                                  <a:gd name="T53" fmla="*/ 1605 h 2992"/>
                                  <a:gd name="T54" fmla="*/ 254 w 981"/>
                                  <a:gd name="T55" fmla="*/ 1491 h 2992"/>
                                  <a:gd name="T56" fmla="*/ 226 w 981"/>
                                  <a:gd name="T57" fmla="*/ 1340 h 2992"/>
                                  <a:gd name="T58" fmla="*/ 270 w 981"/>
                                  <a:gd name="T59" fmla="*/ 1156 h 2992"/>
                                  <a:gd name="T60" fmla="*/ 297 w 981"/>
                                  <a:gd name="T61" fmla="*/ 982 h 2992"/>
                                  <a:gd name="T62" fmla="*/ 304 w 981"/>
                                  <a:gd name="T63" fmla="*/ 824 h 2992"/>
                                  <a:gd name="T64" fmla="*/ 290 w 981"/>
                                  <a:gd name="T65" fmla="*/ 686 h 2992"/>
                                  <a:gd name="T66" fmla="*/ 256 w 981"/>
                                  <a:gd name="T67" fmla="*/ 575 h 2992"/>
                                  <a:gd name="T68" fmla="*/ 188 w 981"/>
                                  <a:gd name="T69" fmla="*/ 471 h 2992"/>
                                  <a:gd name="T70" fmla="*/ 113 w 981"/>
                                  <a:gd name="T71" fmla="*/ 376 h 2992"/>
                                  <a:gd name="T72" fmla="*/ 50 w 981"/>
                                  <a:gd name="T73" fmla="*/ 307 h 2992"/>
                                  <a:gd name="T74" fmla="*/ 36 w 981"/>
                                  <a:gd name="T75" fmla="*/ 222 h 2992"/>
                                  <a:gd name="T76" fmla="*/ 36 w 981"/>
                                  <a:gd name="T77" fmla="*/ 108 h 2992"/>
                                  <a:gd name="T78" fmla="*/ 0 w 981"/>
                                  <a:gd name="T79" fmla="*/ 0 h 29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981" h="2992">
                                    <a:moveTo>
                                      <a:pt x="0" y="0"/>
                                    </a:moveTo>
                                    <a:lnTo>
                                      <a:pt x="59" y="9"/>
                                    </a:lnTo>
                                    <a:lnTo>
                                      <a:pt x="123" y="20"/>
                                    </a:lnTo>
                                    <a:lnTo>
                                      <a:pt x="177" y="34"/>
                                    </a:lnTo>
                                    <a:lnTo>
                                      <a:pt x="231" y="61"/>
                                    </a:lnTo>
                                    <a:lnTo>
                                      <a:pt x="288" y="97"/>
                                    </a:lnTo>
                                    <a:lnTo>
                                      <a:pt x="344" y="142"/>
                                    </a:lnTo>
                                    <a:lnTo>
                                      <a:pt x="401" y="196"/>
                                    </a:lnTo>
                                    <a:lnTo>
                                      <a:pt x="458" y="258"/>
                                    </a:lnTo>
                                    <a:lnTo>
                                      <a:pt x="516" y="328"/>
                                    </a:lnTo>
                                    <a:lnTo>
                                      <a:pt x="571" y="405"/>
                                    </a:lnTo>
                                    <a:lnTo>
                                      <a:pt x="625" y="489"/>
                                    </a:lnTo>
                                    <a:lnTo>
                                      <a:pt x="677" y="577"/>
                                    </a:lnTo>
                                    <a:lnTo>
                                      <a:pt x="725" y="672"/>
                                    </a:lnTo>
                                    <a:lnTo>
                                      <a:pt x="772" y="771"/>
                                    </a:lnTo>
                                    <a:lnTo>
                                      <a:pt x="815" y="873"/>
                                    </a:lnTo>
                                    <a:lnTo>
                                      <a:pt x="854" y="978"/>
                                    </a:lnTo>
                                    <a:lnTo>
                                      <a:pt x="888" y="1088"/>
                                    </a:lnTo>
                                    <a:lnTo>
                                      <a:pt x="919" y="1197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64" y="1423"/>
                                    </a:lnTo>
                                    <a:lnTo>
                                      <a:pt x="976" y="1536"/>
                                    </a:lnTo>
                                    <a:lnTo>
                                      <a:pt x="981" y="1648"/>
                                    </a:lnTo>
                                    <a:lnTo>
                                      <a:pt x="981" y="1759"/>
                                    </a:lnTo>
                                    <a:lnTo>
                                      <a:pt x="973" y="1869"/>
                                    </a:lnTo>
                                    <a:lnTo>
                                      <a:pt x="951" y="2005"/>
                                    </a:lnTo>
                                    <a:lnTo>
                                      <a:pt x="922" y="2139"/>
                                    </a:lnTo>
                                    <a:lnTo>
                                      <a:pt x="885" y="2272"/>
                                    </a:lnTo>
                                    <a:lnTo>
                                      <a:pt x="838" y="2401"/>
                                    </a:lnTo>
                                    <a:lnTo>
                                      <a:pt x="786" y="2528"/>
                                    </a:lnTo>
                                    <a:lnTo>
                                      <a:pt x="729" y="2652"/>
                                    </a:lnTo>
                                    <a:lnTo>
                                      <a:pt x="668" y="2772"/>
                                    </a:lnTo>
                                    <a:lnTo>
                                      <a:pt x="602" y="2888"/>
                                    </a:lnTo>
                                    <a:lnTo>
                                      <a:pt x="537" y="2992"/>
                                    </a:lnTo>
                                    <a:lnTo>
                                      <a:pt x="322" y="2992"/>
                                    </a:lnTo>
                                    <a:lnTo>
                                      <a:pt x="363" y="2913"/>
                                    </a:lnTo>
                                    <a:lnTo>
                                      <a:pt x="406" y="2827"/>
                                    </a:lnTo>
                                    <a:lnTo>
                                      <a:pt x="448" y="2743"/>
                                    </a:lnTo>
                                    <a:lnTo>
                                      <a:pt x="485" y="2659"/>
                                    </a:lnTo>
                                    <a:lnTo>
                                      <a:pt x="519" y="2576"/>
                                    </a:lnTo>
                                    <a:lnTo>
                                      <a:pt x="548" y="2496"/>
                                    </a:lnTo>
                                    <a:lnTo>
                                      <a:pt x="573" y="2419"/>
                                    </a:lnTo>
                                    <a:lnTo>
                                      <a:pt x="593" y="2345"/>
                                    </a:lnTo>
                                    <a:lnTo>
                                      <a:pt x="607" y="2275"/>
                                    </a:lnTo>
                                    <a:lnTo>
                                      <a:pt x="616" y="2211"/>
                                    </a:lnTo>
                                    <a:lnTo>
                                      <a:pt x="618" y="2152"/>
                                    </a:lnTo>
                                    <a:lnTo>
                                      <a:pt x="609" y="2071"/>
                                    </a:lnTo>
                                    <a:lnTo>
                                      <a:pt x="595" y="1996"/>
                                    </a:lnTo>
                                    <a:lnTo>
                                      <a:pt x="571" y="1924"/>
                                    </a:lnTo>
                                    <a:lnTo>
                                      <a:pt x="541" y="1854"/>
                                    </a:lnTo>
                                    <a:lnTo>
                                      <a:pt x="503" y="1788"/>
                                    </a:lnTo>
                                    <a:lnTo>
                                      <a:pt x="462" y="1725"/>
                                    </a:lnTo>
                                    <a:lnTo>
                                      <a:pt x="415" y="1665"/>
                                    </a:lnTo>
                                    <a:lnTo>
                                      <a:pt x="363" y="1605"/>
                                    </a:lnTo>
                                    <a:lnTo>
                                      <a:pt x="310" y="1548"/>
                                    </a:lnTo>
                                    <a:lnTo>
                                      <a:pt x="254" y="1491"/>
                                    </a:lnTo>
                                    <a:lnTo>
                                      <a:pt x="195" y="1435"/>
                                    </a:lnTo>
                                    <a:lnTo>
                                      <a:pt x="226" y="1340"/>
                                    </a:lnTo>
                                    <a:lnTo>
                                      <a:pt x="251" y="1247"/>
                                    </a:lnTo>
                                    <a:lnTo>
                                      <a:pt x="270" y="1156"/>
                                    </a:lnTo>
                                    <a:lnTo>
                                      <a:pt x="286" y="1068"/>
                                    </a:lnTo>
                                    <a:lnTo>
                                      <a:pt x="297" y="982"/>
                                    </a:lnTo>
                                    <a:lnTo>
                                      <a:pt x="303" y="901"/>
                                    </a:lnTo>
                                    <a:lnTo>
                                      <a:pt x="304" y="824"/>
                                    </a:lnTo>
                                    <a:lnTo>
                                      <a:pt x="299" y="753"/>
                                    </a:lnTo>
                                    <a:lnTo>
                                      <a:pt x="290" y="686"/>
                                    </a:lnTo>
                                    <a:lnTo>
                                      <a:pt x="276" y="627"/>
                                    </a:lnTo>
                                    <a:lnTo>
                                      <a:pt x="256" y="575"/>
                                    </a:lnTo>
                                    <a:lnTo>
                                      <a:pt x="231" y="531"/>
                                    </a:lnTo>
                                    <a:lnTo>
                                      <a:pt x="188" y="471"/>
                                    </a:lnTo>
                                    <a:lnTo>
                                      <a:pt x="150" y="421"/>
                                    </a:lnTo>
                                    <a:lnTo>
                                      <a:pt x="113" y="376"/>
                                    </a:lnTo>
                                    <a:lnTo>
                                      <a:pt x="80" y="339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21" y="280"/>
                                    </a:lnTo>
                                    <a:lnTo>
                                      <a:pt x="36" y="222"/>
                                    </a:lnTo>
                                    <a:lnTo>
                                      <a:pt x="39" y="165"/>
                                    </a:lnTo>
                                    <a:lnTo>
                                      <a:pt x="36" y="108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2972347" y="4323271"/>
                                <a:ext cx="1172068" cy="1180084"/>
                              </a:xfrm>
                              <a:custGeom>
                                <a:avLst/>
                                <a:gdLst>
                                  <a:gd name="T0" fmla="*/ 331 w 731"/>
                                  <a:gd name="T1" fmla="*/ 0 h 736"/>
                                  <a:gd name="T2" fmla="*/ 387 w 731"/>
                                  <a:gd name="T3" fmla="*/ 1 h 736"/>
                                  <a:gd name="T4" fmla="*/ 442 w 731"/>
                                  <a:gd name="T5" fmla="*/ 10 h 736"/>
                                  <a:gd name="T6" fmla="*/ 496 w 731"/>
                                  <a:gd name="T7" fmla="*/ 30 h 736"/>
                                  <a:gd name="T8" fmla="*/ 548 w 731"/>
                                  <a:gd name="T9" fmla="*/ 59 h 736"/>
                                  <a:gd name="T10" fmla="*/ 594 w 731"/>
                                  <a:gd name="T11" fmla="*/ 93 h 736"/>
                                  <a:gd name="T12" fmla="*/ 636 w 731"/>
                                  <a:gd name="T13" fmla="*/ 134 h 736"/>
                                  <a:gd name="T14" fmla="*/ 670 w 731"/>
                                  <a:gd name="T15" fmla="*/ 179 h 736"/>
                                  <a:gd name="T16" fmla="*/ 698 w 731"/>
                                  <a:gd name="T17" fmla="*/ 229 h 736"/>
                                  <a:gd name="T18" fmla="*/ 718 w 731"/>
                                  <a:gd name="T19" fmla="*/ 281 h 736"/>
                                  <a:gd name="T20" fmla="*/ 729 w 731"/>
                                  <a:gd name="T21" fmla="*/ 335 h 736"/>
                                  <a:gd name="T22" fmla="*/ 731 w 731"/>
                                  <a:gd name="T23" fmla="*/ 390 h 736"/>
                                  <a:gd name="T24" fmla="*/ 723 w 731"/>
                                  <a:gd name="T25" fmla="*/ 446 h 736"/>
                                  <a:gd name="T26" fmla="*/ 704 w 731"/>
                                  <a:gd name="T27" fmla="*/ 501 h 736"/>
                                  <a:gd name="T28" fmla="*/ 677 w 731"/>
                                  <a:gd name="T29" fmla="*/ 553 h 736"/>
                                  <a:gd name="T30" fmla="*/ 643 w 731"/>
                                  <a:gd name="T31" fmla="*/ 600 h 736"/>
                                  <a:gd name="T32" fmla="*/ 602 w 731"/>
                                  <a:gd name="T33" fmla="*/ 641 h 736"/>
                                  <a:gd name="T34" fmla="*/ 557 w 731"/>
                                  <a:gd name="T35" fmla="*/ 675 h 736"/>
                                  <a:gd name="T36" fmla="*/ 508 w 731"/>
                                  <a:gd name="T37" fmla="*/ 702 h 736"/>
                                  <a:gd name="T38" fmla="*/ 456 w 731"/>
                                  <a:gd name="T39" fmla="*/ 722 h 736"/>
                                  <a:gd name="T40" fmla="*/ 403 w 731"/>
                                  <a:gd name="T41" fmla="*/ 734 h 736"/>
                                  <a:gd name="T42" fmla="*/ 349 w 731"/>
                                  <a:gd name="T43" fmla="*/ 736 h 736"/>
                                  <a:gd name="T44" fmla="*/ 293 w 731"/>
                                  <a:gd name="T45" fmla="*/ 727 h 736"/>
                                  <a:gd name="T46" fmla="*/ 240 w 731"/>
                                  <a:gd name="T47" fmla="*/ 709 h 736"/>
                                  <a:gd name="T48" fmla="*/ 191 w 731"/>
                                  <a:gd name="T49" fmla="*/ 682 h 736"/>
                                  <a:gd name="T50" fmla="*/ 148 w 731"/>
                                  <a:gd name="T51" fmla="*/ 650 h 736"/>
                                  <a:gd name="T52" fmla="*/ 109 w 731"/>
                                  <a:gd name="T53" fmla="*/ 612 h 736"/>
                                  <a:gd name="T54" fmla="*/ 75 w 731"/>
                                  <a:gd name="T55" fmla="*/ 569 h 736"/>
                                  <a:gd name="T56" fmla="*/ 46 w 731"/>
                                  <a:gd name="T57" fmla="*/ 523 h 736"/>
                                  <a:gd name="T58" fmla="*/ 25 w 731"/>
                                  <a:gd name="T59" fmla="*/ 473 h 736"/>
                                  <a:gd name="T60" fmla="*/ 9 w 731"/>
                                  <a:gd name="T61" fmla="*/ 421 h 736"/>
                                  <a:gd name="T62" fmla="*/ 0 w 731"/>
                                  <a:gd name="T63" fmla="*/ 367 h 736"/>
                                  <a:gd name="T64" fmla="*/ 0 w 731"/>
                                  <a:gd name="T65" fmla="*/ 313 h 736"/>
                                  <a:gd name="T66" fmla="*/ 9 w 731"/>
                                  <a:gd name="T67" fmla="*/ 261 h 736"/>
                                  <a:gd name="T68" fmla="*/ 25 w 731"/>
                                  <a:gd name="T69" fmla="*/ 211 h 736"/>
                                  <a:gd name="T70" fmla="*/ 53 w 731"/>
                                  <a:gd name="T71" fmla="*/ 161 h 736"/>
                                  <a:gd name="T72" fmla="*/ 87 w 731"/>
                                  <a:gd name="T73" fmla="*/ 116 h 736"/>
                                  <a:gd name="T74" fmla="*/ 129 w 731"/>
                                  <a:gd name="T75" fmla="*/ 77 h 736"/>
                                  <a:gd name="T76" fmla="*/ 173 w 731"/>
                                  <a:gd name="T77" fmla="*/ 46 h 736"/>
                                  <a:gd name="T78" fmla="*/ 224 w 731"/>
                                  <a:gd name="T79" fmla="*/ 23 h 736"/>
                                  <a:gd name="T80" fmla="*/ 276 w 731"/>
                                  <a:gd name="T81" fmla="*/ 7 h 736"/>
                                  <a:gd name="T82" fmla="*/ 331 w 731"/>
                                  <a:gd name="T83" fmla="*/ 0 h 7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1" h="736">
                                    <a:moveTo>
                                      <a:pt x="331" y="0"/>
                                    </a:moveTo>
                                    <a:lnTo>
                                      <a:pt x="387" y="1"/>
                                    </a:lnTo>
                                    <a:lnTo>
                                      <a:pt x="442" y="10"/>
                                    </a:lnTo>
                                    <a:lnTo>
                                      <a:pt x="496" y="30"/>
                                    </a:lnTo>
                                    <a:lnTo>
                                      <a:pt x="548" y="59"/>
                                    </a:lnTo>
                                    <a:lnTo>
                                      <a:pt x="594" y="93"/>
                                    </a:lnTo>
                                    <a:lnTo>
                                      <a:pt x="636" y="134"/>
                                    </a:lnTo>
                                    <a:lnTo>
                                      <a:pt x="670" y="179"/>
                                    </a:lnTo>
                                    <a:lnTo>
                                      <a:pt x="698" y="229"/>
                                    </a:lnTo>
                                    <a:lnTo>
                                      <a:pt x="718" y="281"/>
                                    </a:lnTo>
                                    <a:lnTo>
                                      <a:pt x="729" y="335"/>
                                    </a:lnTo>
                                    <a:lnTo>
                                      <a:pt x="731" y="390"/>
                                    </a:lnTo>
                                    <a:lnTo>
                                      <a:pt x="723" y="446"/>
                                    </a:lnTo>
                                    <a:lnTo>
                                      <a:pt x="704" y="501"/>
                                    </a:lnTo>
                                    <a:lnTo>
                                      <a:pt x="677" y="553"/>
                                    </a:lnTo>
                                    <a:lnTo>
                                      <a:pt x="643" y="600"/>
                                    </a:lnTo>
                                    <a:lnTo>
                                      <a:pt x="602" y="641"/>
                                    </a:lnTo>
                                    <a:lnTo>
                                      <a:pt x="557" y="675"/>
                                    </a:lnTo>
                                    <a:lnTo>
                                      <a:pt x="508" y="702"/>
                                    </a:lnTo>
                                    <a:lnTo>
                                      <a:pt x="456" y="722"/>
                                    </a:lnTo>
                                    <a:lnTo>
                                      <a:pt x="403" y="734"/>
                                    </a:lnTo>
                                    <a:lnTo>
                                      <a:pt x="349" y="736"/>
                                    </a:lnTo>
                                    <a:lnTo>
                                      <a:pt x="293" y="727"/>
                                    </a:lnTo>
                                    <a:lnTo>
                                      <a:pt x="240" y="709"/>
                                    </a:lnTo>
                                    <a:lnTo>
                                      <a:pt x="191" y="682"/>
                                    </a:lnTo>
                                    <a:lnTo>
                                      <a:pt x="148" y="650"/>
                                    </a:lnTo>
                                    <a:lnTo>
                                      <a:pt x="109" y="612"/>
                                    </a:lnTo>
                                    <a:lnTo>
                                      <a:pt x="75" y="569"/>
                                    </a:lnTo>
                                    <a:lnTo>
                                      <a:pt x="46" y="523"/>
                                    </a:lnTo>
                                    <a:lnTo>
                                      <a:pt x="25" y="473"/>
                                    </a:lnTo>
                                    <a:lnTo>
                                      <a:pt x="9" y="421"/>
                                    </a:lnTo>
                                    <a:lnTo>
                                      <a:pt x="0" y="367"/>
                                    </a:lnTo>
                                    <a:lnTo>
                                      <a:pt x="0" y="313"/>
                                    </a:lnTo>
                                    <a:lnTo>
                                      <a:pt x="9" y="261"/>
                                    </a:lnTo>
                                    <a:lnTo>
                                      <a:pt x="25" y="211"/>
                                    </a:lnTo>
                                    <a:lnTo>
                                      <a:pt x="53" y="161"/>
                                    </a:lnTo>
                                    <a:lnTo>
                                      <a:pt x="87" y="116"/>
                                    </a:lnTo>
                                    <a:lnTo>
                                      <a:pt x="129" y="77"/>
                                    </a:lnTo>
                                    <a:lnTo>
                                      <a:pt x="173" y="46"/>
                                    </a:lnTo>
                                    <a:lnTo>
                                      <a:pt x="224" y="23"/>
                                    </a:lnTo>
                                    <a:lnTo>
                                      <a:pt x="276" y="7"/>
                                    </a:lnTo>
                                    <a:lnTo>
                                      <a:pt x="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155575" y="6416675"/>
                            <a:ext cx="6554788" cy="2708275"/>
                            <a:chOff x="155575" y="6416675"/>
                            <a:chExt cx="6554788" cy="2708275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155575" y="6416675"/>
                              <a:ext cx="6554788" cy="2708275"/>
                            </a:xfrm>
                            <a:custGeom>
                              <a:avLst/>
                              <a:gdLst>
                                <a:gd name="T0" fmla="*/ 3929 w 4129"/>
                                <a:gd name="T1" fmla="*/ 0 h 1706"/>
                                <a:gd name="T2" fmla="*/ 4038 w 4129"/>
                                <a:gd name="T3" fmla="*/ 10 h 1706"/>
                                <a:gd name="T4" fmla="*/ 4060 w 4129"/>
                                <a:gd name="T5" fmla="*/ 18 h 1706"/>
                                <a:gd name="T6" fmla="*/ 4053 w 4129"/>
                                <a:gd name="T7" fmla="*/ 17 h 1706"/>
                                <a:gd name="T8" fmla="*/ 4044 w 4129"/>
                                <a:gd name="T9" fmla="*/ 17 h 1706"/>
                                <a:gd name="T10" fmla="*/ 4043 w 4129"/>
                                <a:gd name="T11" fmla="*/ 17 h 1706"/>
                                <a:gd name="T12" fmla="*/ 4053 w 4129"/>
                                <a:gd name="T13" fmla="*/ 20 h 1706"/>
                                <a:gd name="T14" fmla="*/ 4082 w 4129"/>
                                <a:gd name="T15" fmla="*/ 30 h 1706"/>
                                <a:gd name="T16" fmla="*/ 4100 w 4129"/>
                                <a:gd name="T17" fmla="*/ 103 h 1706"/>
                                <a:gd name="T18" fmla="*/ 4104 w 4129"/>
                                <a:gd name="T19" fmla="*/ 232 h 1706"/>
                                <a:gd name="T20" fmla="*/ 4100 w 4129"/>
                                <a:gd name="T21" fmla="*/ 384 h 1706"/>
                                <a:gd name="T22" fmla="*/ 4098 w 4129"/>
                                <a:gd name="T23" fmla="*/ 533 h 1706"/>
                                <a:gd name="T24" fmla="*/ 4105 w 4129"/>
                                <a:gd name="T25" fmla="*/ 650 h 1706"/>
                                <a:gd name="T26" fmla="*/ 4129 w 4129"/>
                                <a:gd name="T27" fmla="*/ 868 h 1706"/>
                                <a:gd name="T28" fmla="*/ 4110 w 4129"/>
                                <a:gd name="T29" fmla="*/ 1107 h 1706"/>
                                <a:gd name="T30" fmla="*/ 4107 w 4129"/>
                                <a:gd name="T31" fmla="*/ 1254 h 1706"/>
                                <a:gd name="T32" fmla="*/ 4102 w 4129"/>
                                <a:gd name="T33" fmla="*/ 1400 h 1706"/>
                                <a:gd name="T34" fmla="*/ 4102 w 4129"/>
                                <a:gd name="T35" fmla="*/ 1543 h 1706"/>
                                <a:gd name="T36" fmla="*/ 4073 w 4129"/>
                                <a:gd name="T37" fmla="*/ 1650 h 1706"/>
                                <a:gd name="T38" fmla="*/ 4000 w 4129"/>
                                <a:gd name="T39" fmla="*/ 1682 h 1706"/>
                                <a:gd name="T40" fmla="*/ 3896 w 4129"/>
                                <a:gd name="T41" fmla="*/ 1696 h 1706"/>
                                <a:gd name="T42" fmla="*/ 3742 w 4129"/>
                                <a:gd name="T43" fmla="*/ 1703 h 1706"/>
                                <a:gd name="T44" fmla="*/ 3623 w 4129"/>
                                <a:gd name="T45" fmla="*/ 1703 h 1706"/>
                                <a:gd name="T46" fmla="*/ 3417 w 4129"/>
                                <a:gd name="T47" fmla="*/ 1703 h 1706"/>
                                <a:gd name="T48" fmla="*/ 3148 w 4129"/>
                                <a:gd name="T49" fmla="*/ 1704 h 1706"/>
                                <a:gd name="T50" fmla="*/ 2840 w 4129"/>
                                <a:gd name="T51" fmla="*/ 1704 h 1706"/>
                                <a:gd name="T52" fmla="*/ 2522 w 4129"/>
                                <a:gd name="T53" fmla="*/ 1704 h 1706"/>
                                <a:gd name="T54" fmla="*/ 2214 w 4129"/>
                                <a:gd name="T55" fmla="*/ 1704 h 1706"/>
                                <a:gd name="T56" fmla="*/ 1945 w 4129"/>
                                <a:gd name="T57" fmla="*/ 1706 h 1706"/>
                                <a:gd name="T58" fmla="*/ 1739 w 4129"/>
                                <a:gd name="T59" fmla="*/ 1706 h 1706"/>
                                <a:gd name="T60" fmla="*/ 1620 w 4129"/>
                                <a:gd name="T61" fmla="*/ 1706 h 1706"/>
                                <a:gd name="T62" fmla="*/ 1071 w 4129"/>
                                <a:gd name="T63" fmla="*/ 1691 h 1706"/>
                                <a:gd name="T64" fmla="*/ 227 w 4129"/>
                                <a:gd name="T65" fmla="*/ 1689 h 1706"/>
                                <a:gd name="T66" fmla="*/ 137 w 4129"/>
                                <a:gd name="T67" fmla="*/ 1686 h 1706"/>
                                <a:gd name="T68" fmla="*/ 58 w 4129"/>
                                <a:gd name="T69" fmla="*/ 1669 h 1706"/>
                                <a:gd name="T70" fmla="*/ 17 w 4129"/>
                                <a:gd name="T71" fmla="*/ 1606 h 1706"/>
                                <a:gd name="T72" fmla="*/ 14 w 4129"/>
                                <a:gd name="T73" fmla="*/ 1489 h 1706"/>
                                <a:gd name="T74" fmla="*/ 3 w 4129"/>
                                <a:gd name="T75" fmla="*/ 1073 h 1706"/>
                                <a:gd name="T76" fmla="*/ 22 w 4129"/>
                                <a:gd name="T77" fmla="*/ 856 h 1706"/>
                                <a:gd name="T78" fmla="*/ 17 w 4129"/>
                                <a:gd name="T79" fmla="*/ 706 h 1706"/>
                                <a:gd name="T80" fmla="*/ 5 w 4129"/>
                                <a:gd name="T81" fmla="*/ 450 h 1706"/>
                                <a:gd name="T82" fmla="*/ 0 w 4129"/>
                                <a:gd name="T83" fmla="*/ 282 h 1706"/>
                                <a:gd name="T84" fmla="*/ 20 w 4129"/>
                                <a:gd name="T85" fmla="*/ 155 h 1706"/>
                                <a:gd name="T86" fmla="*/ 39 w 4129"/>
                                <a:gd name="T87" fmla="*/ 91 h 1706"/>
                                <a:gd name="T88" fmla="*/ 49 w 4129"/>
                                <a:gd name="T89" fmla="*/ 44 h 1706"/>
                                <a:gd name="T90" fmla="*/ 113 w 4129"/>
                                <a:gd name="T91" fmla="*/ 13 h 1706"/>
                                <a:gd name="T92" fmla="*/ 213 w 4129"/>
                                <a:gd name="T93" fmla="*/ 7 h 1706"/>
                                <a:gd name="T94" fmla="*/ 308 w 4129"/>
                                <a:gd name="T95" fmla="*/ 8 h 1706"/>
                                <a:gd name="T96" fmla="*/ 873 w 4129"/>
                                <a:gd name="T97" fmla="*/ 3 h 1706"/>
                                <a:gd name="T98" fmla="*/ 1152 w 4129"/>
                                <a:gd name="T99" fmla="*/ 12 h 1706"/>
                                <a:gd name="T100" fmla="*/ 1480 w 4129"/>
                                <a:gd name="T101" fmla="*/ 7 h 1706"/>
                                <a:gd name="T102" fmla="*/ 1710 w 4129"/>
                                <a:gd name="T103" fmla="*/ 0 h 1706"/>
                                <a:gd name="T104" fmla="*/ 1813 w 4129"/>
                                <a:gd name="T105" fmla="*/ 0 h 1706"/>
                                <a:gd name="T106" fmla="*/ 2004 w 4129"/>
                                <a:gd name="T107" fmla="*/ 0 h 1706"/>
                                <a:gd name="T108" fmla="*/ 2258 w 4129"/>
                                <a:gd name="T109" fmla="*/ 0 h 1706"/>
                                <a:gd name="T110" fmla="*/ 2547 w 4129"/>
                                <a:gd name="T111" fmla="*/ 0 h 1706"/>
                                <a:gd name="T112" fmla="*/ 2852 w 4129"/>
                                <a:gd name="T113" fmla="*/ 0 h 1706"/>
                                <a:gd name="T114" fmla="*/ 3143 w 4129"/>
                                <a:gd name="T115" fmla="*/ 0 h 1706"/>
                                <a:gd name="T116" fmla="*/ 3397 w 4129"/>
                                <a:gd name="T117" fmla="*/ 0 h 1706"/>
                                <a:gd name="T118" fmla="*/ 3586 w 4129"/>
                                <a:gd name="T119" fmla="*/ 0 h 1706"/>
                                <a:gd name="T120" fmla="*/ 3689 w 4129"/>
                                <a:gd name="T121" fmla="*/ 0 h 1706"/>
                                <a:gd name="T122" fmla="*/ 3758 w 4129"/>
                                <a:gd name="T123" fmla="*/ 1 h 17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4129" h="1706">
                                  <a:moveTo>
                                    <a:pt x="3841" y="0"/>
                                  </a:moveTo>
                                  <a:lnTo>
                                    <a:pt x="3885" y="0"/>
                                  </a:lnTo>
                                  <a:lnTo>
                                    <a:pt x="3929" y="0"/>
                                  </a:lnTo>
                                  <a:lnTo>
                                    <a:pt x="3970" y="3"/>
                                  </a:lnTo>
                                  <a:lnTo>
                                    <a:pt x="4007" y="5"/>
                                  </a:lnTo>
                                  <a:lnTo>
                                    <a:pt x="4038" y="10"/>
                                  </a:lnTo>
                                  <a:lnTo>
                                    <a:pt x="4061" y="17"/>
                                  </a:lnTo>
                                  <a:lnTo>
                                    <a:pt x="4061" y="18"/>
                                  </a:lnTo>
                                  <a:lnTo>
                                    <a:pt x="4060" y="18"/>
                                  </a:lnTo>
                                  <a:lnTo>
                                    <a:pt x="4058" y="18"/>
                                  </a:lnTo>
                                  <a:lnTo>
                                    <a:pt x="4055" y="17"/>
                                  </a:lnTo>
                                  <a:lnTo>
                                    <a:pt x="4053" y="17"/>
                                  </a:lnTo>
                                  <a:lnTo>
                                    <a:pt x="4049" y="17"/>
                                  </a:lnTo>
                                  <a:lnTo>
                                    <a:pt x="4046" y="17"/>
                                  </a:lnTo>
                                  <a:lnTo>
                                    <a:pt x="4044" y="17"/>
                                  </a:lnTo>
                                  <a:lnTo>
                                    <a:pt x="4043" y="17"/>
                                  </a:lnTo>
                                  <a:lnTo>
                                    <a:pt x="4041" y="17"/>
                                  </a:lnTo>
                                  <a:lnTo>
                                    <a:pt x="4043" y="17"/>
                                  </a:lnTo>
                                  <a:lnTo>
                                    <a:pt x="4044" y="18"/>
                                  </a:lnTo>
                                  <a:lnTo>
                                    <a:pt x="4048" y="18"/>
                                  </a:lnTo>
                                  <a:lnTo>
                                    <a:pt x="4053" y="20"/>
                                  </a:lnTo>
                                  <a:lnTo>
                                    <a:pt x="4061" y="22"/>
                                  </a:lnTo>
                                  <a:lnTo>
                                    <a:pt x="4071" y="23"/>
                                  </a:lnTo>
                                  <a:lnTo>
                                    <a:pt x="4082" y="30"/>
                                  </a:lnTo>
                                  <a:lnTo>
                                    <a:pt x="4090" y="45"/>
                                  </a:lnTo>
                                  <a:lnTo>
                                    <a:pt x="4095" y="71"/>
                                  </a:lnTo>
                                  <a:lnTo>
                                    <a:pt x="4100" y="103"/>
                                  </a:lnTo>
                                  <a:lnTo>
                                    <a:pt x="4102" y="140"/>
                                  </a:lnTo>
                                  <a:lnTo>
                                    <a:pt x="4104" y="184"/>
                                  </a:lnTo>
                                  <a:lnTo>
                                    <a:pt x="4104" y="232"/>
                                  </a:lnTo>
                                  <a:lnTo>
                                    <a:pt x="4102" y="281"/>
                                  </a:lnTo>
                                  <a:lnTo>
                                    <a:pt x="4100" y="332"/>
                                  </a:lnTo>
                                  <a:lnTo>
                                    <a:pt x="4100" y="384"/>
                                  </a:lnTo>
                                  <a:lnTo>
                                    <a:pt x="4098" y="436"/>
                                  </a:lnTo>
                                  <a:lnTo>
                                    <a:pt x="4097" y="486"/>
                                  </a:lnTo>
                                  <a:lnTo>
                                    <a:pt x="4098" y="533"/>
                                  </a:lnTo>
                                  <a:lnTo>
                                    <a:pt x="4098" y="577"/>
                                  </a:lnTo>
                                  <a:lnTo>
                                    <a:pt x="4102" y="616"/>
                                  </a:lnTo>
                                  <a:lnTo>
                                    <a:pt x="4105" y="650"/>
                                  </a:lnTo>
                                  <a:lnTo>
                                    <a:pt x="4117" y="719"/>
                                  </a:lnTo>
                                  <a:lnTo>
                                    <a:pt x="4126" y="789"/>
                                  </a:lnTo>
                                  <a:lnTo>
                                    <a:pt x="4129" y="868"/>
                                  </a:lnTo>
                                  <a:lnTo>
                                    <a:pt x="4126" y="948"/>
                                  </a:lnTo>
                                  <a:lnTo>
                                    <a:pt x="4119" y="1027"/>
                                  </a:lnTo>
                                  <a:lnTo>
                                    <a:pt x="4110" y="1107"/>
                                  </a:lnTo>
                                  <a:lnTo>
                                    <a:pt x="4107" y="1159"/>
                                  </a:lnTo>
                                  <a:lnTo>
                                    <a:pt x="4105" y="1207"/>
                                  </a:lnTo>
                                  <a:lnTo>
                                    <a:pt x="4107" y="1254"/>
                                  </a:lnTo>
                                  <a:lnTo>
                                    <a:pt x="4105" y="1303"/>
                                  </a:lnTo>
                                  <a:lnTo>
                                    <a:pt x="4104" y="1354"/>
                                  </a:lnTo>
                                  <a:lnTo>
                                    <a:pt x="4102" y="1400"/>
                                  </a:lnTo>
                                  <a:lnTo>
                                    <a:pt x="4102" y="1447"/>
                                  </a:lnTo>
                                  <a:lnTo>
                                    <a:pt x="4104" y="1494"/>
                                  </a:lnTo>
                                  <a:lnTo>
                                    <a:pt x="4102" y="1543"/>
                                  </a:lnTo>
                                  <a:lnTo>
                                    <a:pt x="4097" y="1589"/>
                                  </a:lnTo>
                                  <a:lnTo>
                                    <a:pt x="4085" y="1633"/>
                                  </a:lnTo>
                                  <a:lnTo>
                                    <a:pt x="4073" y="1650"/>
                                  </a:lnTo>
                                  <a:lnTo>
                                    <a:pt x="4055" y="1664"/>
                                  </a:lnTo>
                                  <a:lnTo>
                                    <a:pt x="4029" y="1676"/>
                                  </a:lnTo>
                                  <a:lnTo>
                                    <a:pt x="4000" y="1682"/>
                                  </a:lnTo>
                                  <a:lnTo>
                                    <a:pt x="3967" y="1689"/>
                                  </a:lnTo>
                                  <a:lnTo>
                                    <a:pt x="3931" y="1692"/>
                                  </a:lnTo>
                                  <a:lnTo>
                                    <a:pt x="3896" y="1696"/>
                                  </a:lnTo>
                                  <a:lnTo>
                                    <a:pt x="3826" y="1699"/>
                                  </a:lnTo>
                                  <a:lnTo>
                                    <a:pt x="3758" y="1701"/>
                                  </a:lnTo>
                                  <a:lnTo>
                                    <a:pt x="3742" y="1703"/>
                                  </a:lnTo>
                                  <a:lnTo>
                                    <a:pt x="3715" y="1703"/>
                                  </a:lnTo>
                                  <a:lnTo>
                                    <a:pt x="3674" y="1703"/>
                                  </a:lnTo>
                                  <a:lnTo>
                                    <a:pt x="3623" y="1703"/>
                                  </a:lnTo>
                                  <a:lnTo>
                                    <a:pt x="3562" y="1703"/>
                                  </a:lnTo>
                                  <a:lnTo>
                                    <a:pt x="3493" y="1703"/>
                                  </a:lnTo>
                                  <a:lnTo>
                                    <a:pt x="3417" y="1703"/>
                                  </a:lnTo>
                                  <a:lnTo>
                                    <a:pt x="3332" y="1703"/>
                                  </a:lnTo>
                                  <a:lnTo>
                                    <a:pt x="3243" y="1703"/>
                                  </a:lnTo>
                                  <a:lnTo>
                                    <a:pt x="3148" y="1704"/>
                                  </a:lnTo>
                                  <a:lnTo>
                                    <a:pt x="3048" y="1704"/>
                                  </a:lnTo>
                                  <a:lnTo>
                                    <a:pt x="2945" y="1704"/>
                                  </a:lnTo>
                                  <a:lnTo>
                                    <a:pt x="2840" y="1704"/>
                                  </a:lnTo>
                                  <a:lnTo>
                                    <a:pt x="2733" y="1704"/>
                                  </a:lnTo>
                                  <a:lnTo>
                                    <a:pt x="2627" y="1704"/>
                                  </a:lnTo>
                                  <a:lnTo>
                                    <a:pt x="2522" y="1704"/>
                                  </a:lnTo>
                                  <a:lnTo>
                                    <a:pt x="2417" y="1704"/>
                                  </a:lnTo>
                                  <a:lnTo>
                                    <a:pt x="2314" y="1704"/>
                                  </a:lnTo>
                                  <a:lnTo>
                                    <a:pt x="2214" y="1704"/>
                                  </a:lnTo>
                                  <a:lnTo>
                                    <a:pt x="2119" y="1704"/>
                                  </a:lnTo>
                                  <a:lnTo>
                                    <a:pt x="2030" y="1706"/>
                                  </a:lnTo>
                                  <a:lnTo>
                                    <a:pt x="1945" y="1706"/>
                                  </a:lnTo>
                                  <a:lnTo>
                                    <a:pt x="1869" y="1706"/>
                                  </a:lnTo>
                                  <a:lnTo>
                                    <a:pt x="1800" y="1706"/>
                                  </a:lnTo>
                                  <a:lnTo>
                                    <a:pt x="1739" y="1706"/>
                                  </a:lnTo>
                                  <a:lnTo>
                                    <a:pt x="1688" y="1706"/>
                                  </a:lnTo>
                                  <a:lnTo>
                                    <a:pt x="1648" y="1706"/>
                                  </a:lnTo>
                                  <a:lnTo>
                                    <a:pt x="1620" y="1706"/>
                                  </a:lnTo>
                                  <a:lnTo>
                                    <a:pt x="1604" y="1706"/>
                                  </a:lnTo>
                                  <a:lnTo>
                                    <a:pt x="1336" y="1703"/>
                                  </a:lnTo>
                                  <a:lnTo>
                                    <a:pt x="1071" y="1691"/>
                                  </a:lnTo>
                                  <a:lnTo>
                                    <a:pt x="419" y="1691"/>
                                  </a:lnTo>
                                  <a:lnTo>
                                    <a:pt x="254" y="1689"/>
                                  </a:lnTo>
                                  <a:lnTo>
                                    <a:pt x="227" y="1689"/>
                                  </a:lnTo>
                                  <a:lnTo>
                                    <a:pt x="198" y="1687"/>
                                  </a:lnTo>
                                  <a:lnTo>
                                    <a:pt x="167" y="1687"/>
                                  </a:lnTo>
                                  <a:lnTo>
                                    <a:pt x="137" y="1686"/>
                                  </a:lnTo>
                                  <a:lnTo>
                                    <a:pt x="108" y="1681"/>
                                  </a:lnTo>
                                  <a:lnTo>
                                    <a:pt x="81" y="1676"/>
                                  </a:lnTo>
                                  <a:lnTo>
                                    <a:pt x="58" y="1669"/>
                                  </a:lnTo>
                                  <a:lnTo>
                                    <a:pt x="41" y="1657"/>
                                  </a:lnTo>
                                  <a:lnTo>
                                    <a:pt x="30" y="1643"/>
                                  </a:lnTo>
                                  <a:lnTo>
                                    <a:pt x="17" y="1606"/>
                                  </a:lnTo>
                                  <a:lnTo>
                                    <a:pt x="12" y="1567"/>
                                  </a:lnTo>
                                  <a:lnTo>
                                    <a:pt x="12" y="1528"/>
                                  </a:lnTo>
                                  <a:lnTo>
                                    <a:pt x="14" y="1489"/>
                                  </a:lnTo>
                                  <a:lnTo>
                                    <a:pt x="12" y="1351"/>
                                  </a:lnTo>
                                  <a:lnTo>
                                    <a:pt x="7" y="1212"/>
                                  </a:lnTo>
                                  <a:lnTo>
                                    <a:pt x="3" y="1073"/>
                                  </a:lnTo>
                                  <a:lnTo>
                                    <a:pt x="7" y="1000"/>
                                  </a:lnTo>
                                  <a:lnTo>
                                    <a:pt x="14" y="929"/>
                                  </a:lnTo>
                                  <a:lnTo>
                                    <a:pt x="22" y="856"/>
                                  </a:lnTo>
                                  <a:lnTo>
                                    <a:pt x="22" y="805"/>
                                  </a:lnTo>
                                  <a:lnTo>
                                    <a:pt x="20" y="755"/>
                                  </a:lnTo>
                                  <a:lnTo>
                                    <a:pt x="17" y="706"/>
                                  </a:lnTo>
                                  <a:lnTo>
                                    <a:pt x="14" y="607"/>
                                  </a:lnTo>
                                  <a:lnTo>
                                    <a:pt x="7" y="511"/>
                                  </a:lnTo>
                                  <a:lnTo>
                                    <a:pt x="5" y="450"/>
                                  </a:lnTo>
                                  <a:lnTo>
                                    <a:pt x="2" y="392"/>
                                  </a:lnTo>
                                  <a:lnTo>
                                    <a:pt x="0" y="338"/>
                                  </a:lnTo>
                                  <a:lnTo>
                                    <a:pt x="0" y="282"/>
                                  </a:lnTo>
                                  <a:lnTo>
                                    <a:pt x="3" y="220"/>
                                  </a:lnTo>
                                  <a:lnTo>
                                    <a:pt x="10" y="188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37" y="108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39" y="76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9" y="44"/>
                                  </a:lnTo>
                                  <a:lnTo>
                                    <a:pt x="64" y="30"/>
                                  </a:lnTo>
                                  <a:lnTo>
                                    <a:pt x="86" y="20"/>
                                  </a:lnTo>
                                  <a:lnTo>
                                    <a:pt x="113" y="13"/>
                                  </a:lnTo>
                                  <a:lnTo>
                                    <a:pt x="144" y="8"/>
                                  </a:lnTo>
                                  <a:lnTo>
                                    <a:pt x="178" y="7"/>
                                  </a:lnTo>
                                  <a:lnTo>
                                    <a:pt x="213" y="7"/>
                                  </a:lnTo>
                                  <a:lnTo>
                                    <a:pt x="247" y="7"/>
                                  </a:lnTo>
                                  <a:lnTo>
                                    <a:pt x="279" y="8"/>
                                  </a:lnTo>
                                  <a:lnTo>
                                    <a:pt x="308" y="8"/>
                                  </a:lnTo>
                                  <a:lnTo>
                                    <a:pt x="474" y="10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873" y="3"/>
                                  </a:lnTo>
                                  <a:lnTo>
                                    <a:pt x="964" y="5"/>
                                  </a:lnTo>
                                  <a:lnTo>
                                    <a:pt x="1057" y="10"/>
                                  </a:lnTo>
                                  <a:lnTo>
                                    <a:pt x="1152" y="12"/>
                                  </a:lnTo>
                                  <a:lnTo>
                                    <a:pt x="1264" y="12"/>
                                  </a:lnTo>
                                  <a:lnTo>
                                    <a:pt x="1377" y="12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83" y="3"/>
                                  </a:lnTo>
                                  <a:lnTo>
                                    <a:pt x="1700" y="0"/>
                                  </a:lnTo>
                                  <a:lnTo>
                                    <a:pt x="1710" y="0"/>
                                  </a:lnTo>
                                  <a:lnTo>
                                    <a:pt x="1734" y="0"/>
                                  </a:lnTo>
                                  <a:lnTo>
                                    <a:pt x="1768" y="0"/>
                                  </a:lnTo>
                                  <a:lnTo>
                                    <a:pt x="1813" y="0"/>
                                  </a:lnTo>
                                  <a:lnTo>
                                    <a:pt x="1869" y="0"/>
                                  </a:lnTo>
                                  <a:lnTo>
                                    <a:pt x="1932" y="0"/>
                                  </a:lnTo>
                                  <a:lnTo>
                                    <a:pt x="2004" y="0"/>
                                  </a:lnTo>
                                  <a:lnTo>
                                    <a:pt x="2082" y="0"/>
                                  </a:lnTo>
                                  <a:lnTo>
                                    <a:pt x="2167" y="0"/>
                                  </a:lnTo>
                                  <a:lnTo>
                                    <a:pt x="2258" y="0"/>
                                  </a:lnTo>
                                  <a:lnTo>
                                    <a:pt x="2351" y="0"/>
                                  </a:lnTo>
                                  <a:lnTo>
                                    <a:pt x="2449" y="0"/>
                                  </a:lnTo>
                                  <a:lnTo>
                                    <a:pt x="2547" y="0"/>
                                  </a:lnTo>
                                  <a:lnTo>
                                    <a:pt x="2649" y="0"/>
                                  </a:lnTo>
                                  <a:lnTo>
                                    <a:pt x="2750" y="0"/>
                                  </a:lnTo>
                                  <a:lnTo>
                                    <a:pt x="2852" y="0"/>
                                  </a:lnTo>
                                  <a:lnTo>
                                    <a:pt x="2952" y="0"/>
                                  </a:lnTo>
                                  <a:lnTo>
                                    <a:pt x="3048" y="0"/>
                                  </a:lnTo>
                                  <a:lnTo>
                                    <a:pt x="3143" y="0"/>
                                  </a:lnTo>
                                  <a:lnTo>
                                    <a:pt x="3232" y="0"/>
                                  </a:lnTo>
                                  <a:lnTo>
                                    <a:pt x="3317" y="0"/>
                                  </a:lnTo>
                                  <a:lnTo>
                                    <a:pt x="3397" y="0"/>
                                  </a:lnTo>
                                  <a:lnTo>
                                    <a:pt x="3468" y="0"/>
                                  </a:lnTo>
                                  <a:lnTo>
                                    <a:pt x="3532" y="0"/>
                                  </a:lnTo>
                                  <a:lnTo>
                                    <a:pt x="3586" y="0"/>
                                  </a:lnTo>
                                  <a:lnTo>
                                    <a:pt x="3632" y="0"/>
                                  </a:lnTo>
                                  <a:lnTo>
                                    <a:pt x="3667" y="0"/>
                                  </a:lnTo>
                                  <a:lnTo>
                                    <a:pt x="3689" y="0"/>
                                  </a:lnTo>
                                  <a:lnTo>
                                    <a:pt x="3701" y="1"/>
                                  </a:lnTo>
                                  <a:lnTo>
                                    <a:pt x="3726" y="1"/>
                                  </a:lnTo>
                                  <a:lnTo>
                                    <a:pt x="3758" y="1"/>
                                  </a:lnTo>
                                  <a:lnTo>
                                    <a:pt x="3797" y="0"/>
                                  </a:lnTo>
                                  <a:lnTo>
                                    <a:pt x="38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282575" y="6515100"/>
                              <a:ext cx="6310313" cy="2509838"/>
                            </a:xfrm>
                            <a:custGeom>
                              <a:avLst/>
                              <a:gdLst>
                                <a:gd name="T0" fmla="*/ 837 w 3975"/>
                                <a:gd name="T1" fmla="*/ 11 h 1581"/>
                                <a:gd name="T2" fmla="*/ 160 w 3975"/>
                                <a:gd name="T3" fmla="*/ 19 h 1581"/>
                                <a:gd name="T4" fmla="*/ 40 w 3975"/>
                                <a:gd name="T5" fmla="*/ 53 h 1581"/>
                                <a:gd name="T6" fmla="*/ 23 w 3975"/>
                                <a:gd name="T7" fmla="*/ 78 h 1581"/>
                                <a:gd name="T8" fmla="*/ 8 w 3975"/>
                                <a:gd name="T9" fmla="*/ 256 h 1581"/>
                                <a:gd name="T10" fmla="*/ 5 w 3975"/>
                                <a:gd name="T11" fmla="*/ 595 h 1581"/>
                                <a:gd name="T12" fmla="*/ 3 w 3975"/>
                                <a:gd name="T13" fmla="*/ 1358 h 1581"/>
                                <a:gd name="T14" fmla="*/ 16 w 3975"/>
                                <a:gd name="T15" fmla="*/ 1536 h 1581"/>
                                <a:gd name="T16" fmla="*/ 33 w 3975"/>
                                <a:gd name="T17" fmla="*/ 1554 h 1581"/>
                                <a:gd name="T18" fmla="*/ 65 w 3975"/>
                                <a:gd name="T19" fmla="*/ 1561 h 1581"/>
                                <a:gd name="T20" fmla="*/ 64 w 3975"/>
                                <a:gd name="T21" fmla="*/ 1563 h 1581"/>
                                <a:gd name="T22" fmla="*/ 54 w 3975"/>
                                <a:gd name="T23" fmla="*/ 1563 h 1581"/>
                                <a:gd name="T24" fmla="*/ 211 w 3975"/>
                                <a:gd name="T25" fmla="*/ 1576 h 1581"/>
                                <a:gd name="T26" fmla="*/ 2075 w 3975"/>
                                <a:gd name="T27" fmla="*/ 1573 h 1581"/>
                                <a:gd name="T28" fmla="*/ 2584 w 3975"/>
                                <a:gd name="T29" fmla="*/ 1564 h 1581"/>
                                <a:gd name="T30" fmla="*/ 2922 w 3975"/>
                                <a:gd name="T31" fmla="*/ 1564 h 1581"/>
                                <a:gd name="T32" fmla="*/ 3432 w 3975"/>
                                <a:gd name="T33" fmla="*/ 1568 h 1581"/>
                                <a:gd name="T34" fmla="*/ 3770 w 3975"/>
                                <a:gd name="T35" fmla="*/ 1570 h 1581"/>
                                <a:gd name="T36" fmla="*/ 3893 w 3975"/>
                                <a:gd name="T37" fmla="*/ 1551 h 1581"/>
                                <a:gd name="T38" fmla="*/ 3951 w 3975"/>
                                <a:gd name="T39" fmla="*/ 1473 h 1581"/>
                                <a:gd name="T40" fmla="*/ 3969 w 3975"/>
                                <a:gd name="T41" fmla="*/ 1278 h 1581"/>
                                <a:gd name="T42" fmla="*/ 3941 w 3975"/>
                                <a:gd name="T43" fmla="*/ 855 h 1581"/>
                                <a:gd name="T44" fmla="*/ 3951 w 3975"/>
                                <a:gd name="T45" fmla="*/ 517 h 1581"/>
                                <a:gd name="T46" fmla="*/ 3944 w 3975"/>
                                <a:gd name="T47" fmla="*/ 134 h 1581"/>
                                <a:gd name="T48" fmla="*/ 3927 w 3975"/>
                                <a:gd name="T49" fmla="*/ 65 h 1581"/>
                                <a:gd name="T50" fmla="*/ 3887 w 3975"/>
                                <a:gd name="T51" fmla="*/ 38 h 1581"/>
                                <a:gd name="T52" fmla="*/ 3550 w 3975"/>
                                <a:gd name="T53" fmla="*/ 22 h 1581"/>
                                <a:gd name="T54" fmla="*/ 2533 w 3975"/>
                                <a:gd name="T55" fmla="*/ 0 h 1581"/>
                                <a:gd name="T56" fmla="*/ 3719 w 3975"/>
                                <a:gd name="T57" fmla="*/ 16 h 1581"/>
                                <a:gd name="T58" fmla="*/ 3902 w 3975"/>
                                <a:gd name="T59" fmla="*/ 36 h 1581"/>
                                <a:gd name="T60" fmla="*/ 3934 w 3975"/>
                                <a:gd name="T61" fmla="*/ 61 h 1581"/>
                                <a:gd name="T62" fmla="*/ 3951 w 3975"/>
                                <a:gd name="T63" fmla="*/ 134 h 1581"/>
                                <a:gd name="T64" fmla="*/ 3956 w 3975"/>
                                <a:gd name="T65" fmla="*/ 517 h 1581"/>
                                <a:gd name="T66" fmla="*/ 3946 w 3975"/>
                                <a:gd name="T67" fmla="*/ 855 h 1581"/>
                                <a:gd name="T68" fmla="*/ 3975 w 3975"/>
                                <a:gd name="T69" fmla="*/ 1278 h 1581"/>
                                <a:gd name="T70" fmla="*/ 3954 w 3975"/>
                                <a:gd name="T71" fmla="*/ 1475 h 1581"/>
                                <a:gd name="T72" fmla="*/ 3895 w 3975"/>
                                <a:gd name="T73" fmla="*/ 1553 h 1581"/>
                                <a:gd name="T74" fmla="*/ 3770 w 3975"/>
                                <a:gd name="T75" fmla="*/ 1573 h 1581"/>
                                <a:gd name="T76" fmla="*/ 3432 w 3975"/>
                                <a:gd name="T77" fmla="*/ 1571 h 1581"/>
                                <a:gd name="T78" fmla="*/ 2922 w 3975"/>
                                <a:gd name="T79" fmla="*/ 1570 h 1581"/>
                                <a:gd name="T80" fmla="*/ 2584 w 3975"/>
                                <a:gd name="T81" fmla="*/ 1571 h 1581"/>
                                <a:gd name="T82" fmla="*/ 1058 w 3975"/>
                                <a:gd name="T83" fmla="*/ 1581 h 1581"/>
                                <a:gd name="T84" fmla="*/ 84 w 3975"/>
                                <a:gd name="T85" fmla="*/ 1571 h 1581"/>
                                <a:gd name="T86" fmla="*/ 47 w 3975"/>
                                <a:gd name="T87" fmla="*/ 1563 h 1581"/>
                                <a:gd name="T88" fmla="*/ 47 w 3975"/>
                                <a:gd name="T89" fmla="*/ 1559 h 1581"/>
                                <a:gd name="T90" fmla="*/ 33 w 3975"/>
                                <a:gd name="T91" fmla="*/ 1556 h 1581"/>
                                <a:gd name="T92" fmla="*/ 15 w 3975"/>
                                <a:gd name="T93" fmla="*/ 1537 h 1581"/>
                                <a:gd name="T94" fmla="*/ 1 w 3975"/>
                                <a:gd name="T95" fmla="*/ 1358 h 1581"/>
                                <a:gd name="T96" fmla="*/ 3 w 3975"/>
                                <a:gd name="T97" fmla="*/ 595 h 1581"/>
                                <a:gd name="T98" fmla="*/ 5 w 3975"/>
                                <a:gd name="T99" fmla="*/ 256 h 1581"/>
                                <a:gd name="T100" fmla="*/ 20 w 3975"/>
                                <a:gd name="T101" fmla="*/ 77 h 1581"/>
                                <a:gd name="T102" fmla="*/ 37 w 3975"/>
                                <a:gd name="T103" fmla="*/ 49 h 1581"/>
                                <a:gd name="T104" fmla="*/ 159 w 3975"/>
                                <a:gd name="T105" fmla="*/ 16 h 1581"/>
                                <a:gd name="T106" fmla="*/ 837 w 3975"/>
                                <a:gd name="T107" fmla="*/ 2 h 15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975" h="1581">
                                  <a:moveTo>
                                    <a:pt x="2533" y="9"/>
                                  </a:moveTo>
                                  <a:lnTo>
                                    <a:pt x="2193" y="9"/>
                                  </a:lnTo>
                                  <a:lnTo>
                                    <a:pt x="1515" y="11"/>
                                  </a:lnTo>
                                  <a:lnTo>
                                    <a:pt x="837" y="11"/>
                                  </a:lnTo>
                                  <a:lnTo>
                                    <a:pt x="498" y="11"/>
                                  </a:lnTo>
                                  <a:lnTo>
                                    <a:pt x="329" y="11"/>
                                  </a:lnTo>
                                  <a:lnTo>
                                    <a:pt x="245" y="14"/>
                                  </a:lnTo>
                                  <a:lnTo>
                                    <a:pt x="160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77" y="36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40" y="53"/>
                                  </a:lnTo>
                                  <a:lnTo>
                                    <a:pt x="35" y="58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7" y="68"/>
                                  </a:lnTo>
                                  <a:lnTo>
                                    <a:pt x="23" y="78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11" y="129"/>
                                  </a:lnTo>
                                  <a:lnTo>
                                    <a:pt x="8" y="171"/>
                                  </a:lnTo>
                                  <a:lnTo>
                                    <a:pt x="8" y="256"/>
                                  </a:lnTo>
                                  <a:lnTo>
                                    <a:pt x="8" y="298"/>
                                  </a:lnTo>
                                  <a:lnTo>
                                    <a:pt x="6" y="341"/>
                                  </a:lnTo>
                                  <a:lnTo>
                                    <a:pt x="3" y="425"/>
                                  </a:lnTo>
                                  <a:lnTo>
                                    <a:pt x="5" y="595"/>
                                  </a:lnTo>
                                  <a:lnTo>
                                    <a:pt x="11" y="935"/>
                                  </a:lnTo>
                                  <a:lnTo>
                                    <a:pt x="13" y="1104"/>
                                  </a:lnTo>
                                  <a:lnTo>
                                    <a:pt x="8" y="1273"/>
                                  </a:lnTo>
                                  <a:lnTo>
                                    <a:pt x="3" y="1358"/>
                                  </a:lnTo>
                                  <a:lnTo>
                                    <a:pt x="1" y="1443"/>
                                  </a:lnTo>
                                  <a:lnTo>
                                    <a:pt x="5" y="1485"/>
                                  </a:lnTo>
                                  <a:lnTo>
                                    <a:pt x="13" y="1527"/>
                                  </a:lnTo>
                                  <a:lnTo>
                                    <a:pt x="16" y="1536"/>
                                  </a:lnTo>
                                  <a:lnTo>
                                    <a:pt x="21" y="1546"/>
                                  </a:lnTo>
                                  <a:lnTo>
                                    <a:pt x="25" y="1549"/>
                                  </a:lnTo>
                                  <a:lnTo>
                                    <a:pt x="30" y="1553"/>
                                  </a:lnTo>
                                  <a:lnTo>
                                    <a:pt x="33" y="1554"/>
                                  </a:lnTo>
                                  <a:lnTo>
                                    <a:pt x="38" y="1556"/>
                                  </a:lnTo>
                                  <a:lnTo>
                                    <a:pt x="59" y="1559"/>
                                  </a:lnTo>
                                  <a:lnTo>
                                    <a:pt x="62" y="1559"/>
                                  </a:lnTo>
                                  <a:lnTo>
                                    <a:pt x="65" y="1561"/>
                                  </a:lnTo>
                                  <a:lnTo>
                                    <a:pt x="65" y="1563"/>
                                  </a:lnTo>
                                  <a:lnTo>
                                    <a:pt x="64" y="1563"/>
                                  </a:lnTo>
                                  <a:lnTo>
                                    <a:pt x="64" y="1563"/>
                                  </a:lnTo>
                                  <a:lnTo>
                                    <a:pt x="64" y="1563"/>
                                  </a:lnTo>
                                  <a:lnTo>
                                    <a:pt x="62" y="1563"/>
                                  </a:lnTo>
                                  <a:lnTo>
                                    <a:pt x="60" y="1563"/>
                                  </a:lnTo>
                                  <a:lnTo>
                                    <a:pt x="52" y="1563"/>
                                  </a:lnTo>
                                  <a:lnTo>
                                    <a:pt x="54" y="1563"/>
                                  </a:lnTo>
                                  <a:lnTo>
                                    <a:pt x="64" y="1566"/>
                                  </a:lnTo>
                                  <a:lnTo>
                                    <a:pt x="84" y="1570"/>
                                  </a:lnTo>
                                  <a:lnTo>
                                    <a:pt x="126" y="1573"/>
                                  </a:lnTo>
                                  <a:lnTo>
                                    <a:pt x="211" y="1576"/>
                                  </a:lnTo>
                                  <a:lnTo>
                                    <a:pt x="380" y="1575"/>
                                  </a:lnTo>
                                  <a:lnTo>
                                    <a:pt x="1058" y="1575"/>
                                  </a:lnTo>
                                  <a:lnTo>
                                    <a:pt x="1737" y="1573"/>
                                  </a:lnTo>
                                  <a:lnTo>
                                    <a:pt x="2075" y="1573"/>
                                  </a:lnTo>
                                  <a:lnTo>
                                    <a:pt x="2246" y="1573"/>
                                  </a:lnTo>
                                  <a:lnTo>
                                    <a:pt x="2415" y="1571"/>
                                  </a:lnTo>
                                  <a:lnTo>
                                    <a:pt x="2500" y="1570"/>
                                  </a:lnTo>
                                  <a:lnTo>
                                    <a:pt x="2584" y="1564"/>
                                  </a:lnTo>
                                  <a:lnTo>
                                    <a:pt x="2669" y="1563"/>
                                  </a:lnTo>
                                  <a:lnTo>
                                    <a:pt x="2753" y="1563"/>
                                  </a:lnTo>
                                  <a:lnTo>
                                    <a:pt x="2838" y="1563"/>
                                  </a:lnTo>
                                  <a:lnTo>
                                    <a:pt x="2922" y="1564"/>
                                  </a:lnTo>
                                  <a:lnTo>
                                    <a:pt x="3009" y="1570"/>
                                  </a:lnTo>
                                  <a:lnTo>
                                    <a:pt x="3093" y="1571"/>
                                  </a:lnTo>
                                  <a:lnTo>
                                    <a:pt x="3262" y="1571"/>
                                  </a:lnTo>
                                  <a:lnTo>
                                    <a:pt x="3432" y="1568"/>
                                  </a:lnTo>
                                  <a:lnTo>
                                    <a:pt x="3516" y="1566"/>
                                  </a:lnTo>
                                  <a:lnTo>
                                    <a:pt x="3601" y="1568"/>
                                  </a:lnTo>
                                  <a:lnTo>
                                    <a:pt x="3685" y="1568"/>
                                  </a:lnTo>
                                  <a:lnTo>
                                    <a:pt x="3770" y="1570"/>
                                  </a:lnTo>
                                  <a:lnTo>
                                    <a:pt x="3812" y="1568"/>
                                  </a:lnTo>
                                  <a:lnTo>
                                    <a:pt x="3854" y="1563"/>
                                  </a:lnTo>
                                  <a:lnTo>
                                    <a:pt x="3875" y="1558"/>
                                  </a:lnTo>
                                  <a:lnTo>
                                    <a:pt x="3893" y="1551"/>
                                  </a:lnTo>
                                  <a:lnTo>
                                    <a:pt x="3910" y="1537"/>
                                  </a:lnTo>
                                  <a:lnTo>
                                    <a:pt x="3925" y="1522"/>
                                  </a:lnTo>
                                  <a:lnTo>
                                    <a:pt x="3941" y="1498"/>
                                  </a:lnTo>
                                  <a:lnTo>
                                    <a:pt x="3951" y="1473"/>
                                  </a:lnTo>
                                  <a:lnTo>
                                    <a:pt x="3959" y="1446"/>
                                  </a:lnTo>
                                  <a:lnTo>
                                    <a:pt x="3966" y="1405"/>
                                  </a:lnTo>
                                  <a:lnTo>
                                    <a:pt x="3969" y="1363"/>
                                  </a:lnTo>
                                  <a:lnTo>
                                    <a:pt x="3969" y="1278"/>
                                  </a:lnTo>
                                  <a:lnTo>
                                    <a:pt x="3964" y="1194"/>
                                  </a:lnTo>
                                  <a:lnTo>
                                    <a:pt x="3951" y="1024"/>
                                  </a:lnTo>
                                  <a:lnTo>
                                    <a:pt x="3944" y="940"/>
                                  </a:lnTo>
                                  <a:lnTo>
                                    <a:pt x="3941" y="855"/>
                                  </a:lnTo>
                                  <a:lnTo>
                                    <a:pt x="3944" y="771"/>
                                  </a:lnTo>
                                  <a:lnTo>
                                    <a:pt x="3949" y="686"/>
                                  </a:lnTo>
                                  <a:lnTo>
                                    <a:pt x="3953" y="601"/>
                                  </a:lnTo>
                                  <a:lnTo>
                                    <a:pt x="3951" y="517"/>
                                  </a:lnTo>
                                  <a:lnTo>
                                    <a:pt x="3944" y="346"/>
                                  </a:lnTo>
                                  <a:lnTo>
                                    <a:pt x="3942" y="261"/>
                                  </a:lnTo>
                                  <a:lnTo>
                                    <a:pt x="3944" y="176"/>
                                  </a:lnTo>
                                  <a:lnTo>
                                    <a:pt x="3944" y="134"/>
                                  </a:lnTo>
                                  <a:lnTo>
                                    <a:pt x="3937" y="93"/>
                                  </a:lnTo>
                                  <a:lnTo>
                                    <a:pt x="3936" y="83"/>
                                  </a:lnTo>
                                  <a:lnTo>
                                    <a:pt x="3932" y="73"/>
                                  </a:lnTo>
                                  <a:lnTo>
                                    <a:pt x="3927" y="65"/>
                                  </a:lnTo>
                                  <a:lnTo>
                                    <a:pt x="3925" y="60"/>
                                  </a:lnTo>
                                  <a:lnTo>
                                    <a:pt x="3922" y="56"/>
                                  </a:lnTo>
                                  <a:lnTo>
                                    <a:pt x="3905" y="44"/>
                                  </a:lnTo>
                                  <a:lnTo>
                                    <a:pt x="3887" y="38"/>
                                  </a:lnTo>
                                  <a:lnTo>
                                    <a:pt x="3846" y="29"/>
                                  </a:lnTo>
                                  <a:lnTo>
                                    <a:pt x="3804" y="26"/>
                                  </a:lnTo>
                                  <a:lnTo>
                                    <a:pt x="3719" y="24"/>
                                  </a:lnTo>
                                  <a:lnTo>
                                    <a:pt x="3550" y="22"/>
                                  </a:lnTo>
                                  <a:lnTo>
                                    <a:pt x="3210" y="19"/>
                                  </a:lnTo>
                                  <a:lnTo>
                                    <a:pt x="2872" y="14"/>
                                  </a:lnTo>
                                  <a:lnTo>
                                    <a:pt x="2533" y="9"/>
                                  </a:lnTo>
                                  <a:close/>
                                  <a:moveTo>
                                    <a:pt x="2533" y="0"/>
                                  </a:moveTo>
                                  <a:lnTo>
                                    <a:pt x="2872" y="4"/>
                                  </a:lnTo>
                                  <a:lnTo>
                                    <a:pt x="3210" y="11"/>
                                  </a:lnTo>
                                  <a:lnTo>
                                    <a:pt x="3550" y="14"/>
                                  </a:lnTo>
                                  <a:lnTo>
                                    <a:pt x="3719" y="16"/>
                                  </a:lnTo>
                                  <a:lnTo>
                                    <a:pt x="3804" y="19"/>
                                  </a:lnTo>
                                  <a:lnTo>
                                    <a:pt x="3846" y="22"/>
                                  </a:lnTo>
                                  <a:lnTo>
                                    <a:pt x="3888" y="31"/>
                                  </a:lnTo>
                                  <a:lnTo>
                                    <a:pt x="3902" y="36"/>
                                  </a:lnTo>
                                  <a:lnTo>
                                    <a:pt x="3915" y="43"/>
                                  </a:lnTo>
                                  <a:lnTo>
                                    <a:pt x="3927" y="51"/>
                                  </a:lnTo>
                                  <a:lnTo>
                                    <a:pt x="3931" y="56"/>
                                  </a:lnTo>
                                  <a:lnTo>
                                    <a:pt x="3934" y="61"/>
                                  </a:lnTo>
                                  <a:lnTo>
                                    <a:pt x="3937" y="71"/>
                                  </a:lnTo>
                                  <a:lnTo>
                                    <a:pt x="3942" y="82"/>
                                  </a:lnTo>
                                  <a:lnTo>
                                    <a:pt x="3944" y="92"/>
                                  </a:lnTo>
                                  <a:lnTo>
                                    <a:pt x="3951" y="134"/>
                                  </a:lnTo>
                                  <a:lnTo>
                                    <a:pt x="3951" y="176"/>
                                  </a:lnTo>
                                  <a:lnTo>
                                    <a:pt x="3949" y="261"/>
                                  </a:lnTo>
                                  <a:lnTo>
                                    <a:pt x="3951" y="346"/>
                                  </a:lnTo>
                                  <a:lnTo>
                                    <a:pt x="3956" y="517"/>
                                  </a:lnTo>
                                  <a:lnTo>
                                    <a:pt x="3959" y="601"/>
                                  </a:lnTo>
                                  <a:lnTo>
                                    <a:pt x="3956" y="686"/>
                                  </a:lnTo>
                                  <a:lnTo>
                                    <a:pt x="3949" y="771"/>
                                  </a:lnTo>
                                  <a:lnTo>
                                    <a:pt x="3946" y="855"/>
                                  </a:lnTo>
                                  <a:lnTo>
                                    <a:pt x="3949" y="940"/>
                                  </a:lnTo>
                                  <a:lnTo>
                                    <a:pt x="3956" y="1024"/>
                                  </a:lnTo>
                                  <a:lnTo>
                                    <a:pt x="3969" y="1194"/>
                                  </a:lnTo>
                                  <a:lnTo>
                                    <a:pt x="3975" y="1278"/>
                                  </a:lnTo>
                                  <a:lnTo>
                                    <a:pt x="3975" y="1363"/>
                                  </a:lnTo>
                                  <a:lnTo>
                                    <a:pt x="3969" y="1405"/>
                                  </a:lnTo>
                                  <a:lnTo>
                                    <a:pt x="3963" y="1448"/>
                                  </a:lnTo>
                                  <a:lnTo>
                                    <a:pt x="3954" y="1475"/>
                                  </a:lnTo>
                                  <a:lnTo>
                                    <a:pt x="3942" y="1500"/>
                                  </a:lnTo>
                                  <a:lnTo>
                                    <a:pt x="3927" y="1524"/>
                                  </a:lnTo>
                                  <a:lnTo>
                                    <a:pt x="3914" y="1541"/>
                                  </a:lnTo>
                                  <a:lnTo>
                                    <a:pt x="3895" y="1553"/>
                                  </a:lnTo>
                                  <a:lnTo>
                                    <a:pt x="3876" y="1561"/>
                                  </a:lnTo>
                                  <a:lnTo>
                                    <a:pt x="3854" y="1566"/>
                                  </a:lnTo>
                                  <a:lnTo>
                                    <a:pt x="3812" y="1571"/>
                                  </a:lnTo>
                                  <a:lnTo>
                                    <a:pt x="3770" y="1573"/>
                                  </a:lnTo>
                                  <a:lnTo>
                                    <a:pt x="3685" y="1571"/>
                                  </a:lnTo>
                                  <a:lnTo>
                                    <a:pt x="3601" y="1571"/>
                                  </a:lnTo>
                                  <a:lnTo>
                                    <a:pt x="3516" y="1570"/>
                                  </a:lnTo>
                                  <a:lnTo>
                                    <a:pt x="3432" y="1571"/>
                                  </a:lnTo>
                                  <a:lnTo>
                                    <a:pt x="3262" y="1575"/>
                                  </a:lnTo>
                                  <a:lnTo>
                                    <a:pt x="3093" y="1578"/>
                                  </a:lnTo>
                                  <a:lnTo>
                                    <a:pt x="3007" y="1575"/>
                                  </a:lnTo>
                                  <a:lnTo>
                                    <a:pt x="2922" y="1570"/>
                                  </a:lnTo>
                                  <a:lnTo>
                                    <a:pt x="2838" y="1570"/>
                                  </a:lnTo>
                                  <a:lnTo>
                                    <a:pt x="2753" y="1570"/>
                                  </a:lnTo>
                                  <a:lnTo>
                                    <a:pt x="2669" y="1570"/>
                                  </a:lnTo>
                                  <a:lnTo>
                                    <a:pt x="2584" y="1571"/>
                                  </a:lnTo>
                                  <a:lnTo>
                                    <a:pt x="2500" y="1576"/>
                                  </a:lnTo>
                                  <a:lnTo>
                                    <a:pt x="2415" y="1580"/>
                                  </a:lnTo>
                                  <a:lnTo>
                                    <a:pt x="1737" y="1581"/>
                                  </a:lnTo>
                                  <a:lnTo>
                                    <a:pt x="1058" y="1581"/>
                                  </a:lnTo>
                                  <a:lnTo>
                                    <a:pt x="380" y="1578"/>
                                  </a:lnTo>
                                  <a:lnTo>
                                    <a:pt x="211" y="1580"/>
                                  </a:lnTo>
                                  <a:lnTo>
                                    <a:pt x="126" y="1576"/>
                                  </a:lnTo>
                                  <a:lnTo>
                                    <a:pt x="84" y="1571"/>
                                  </a:lnTo>
                                  <a:lnTo>
                                    <a:pt x="64" y="1568"/>
                                  </a:lnTo>
                                  <a:lnTo>
                                    <a:pt x="52" y="1564"/>
                                  </a:lnTo>
                                  <a:lnTo>
                                    <a:pt x="47" y="1563"/>
                                  </a:lnTo>
                                  <a:lnTo>
                                    <a:pt x="47" y="1563"/>
                                  </a:lnTo>
                                  <a:lnTo>
                                    <a:pt x="47" y="1563"/>
                                  </a:lnTo>
                                  <a:lnTo>
                                    <a:pt x="45" y="1563"/>
                                  </a:lnTo>
                                  <a:lnTo>
                                    <a:pt x="45" y="1563"/>
                                  </a:lnTo>
                                  <a:lnTo>
                                    <a:pt x="47" y="1559"/>
                                  </a:lnTo>
                                  <a:lnTo>
                                    <a:pt x="49" y="1559"/>
                                  </a:lnTo>
                                  <a:lnTo>
                                    <a:pt x="52" y="1561"/>
                                  </a:lnTo>
                                  <a:lnTo>
                                    <a:pt x="38" y="1558"/>
                                  </a:lnTo>
                                  <a:lnTo>
                                    <a:pt x="33" y="1556"/>
                                  </a:lnTo>
                                  <a:lnTo>
                                    <a:pt x="28" y="1554"/>
                                  </a:lnTo>
                                  <a:lnTo>
                                    <a:pt x="23" y="1551"/>
                                  </a:lnTo>
                                  <a:lnTo>
                                    <a:pt x="20" y="1546"/>
                                  </a:lnTo>
                                  <a:lnTo>
                                    <a:pt x="15" y="1537"/>
                                  </a:lnTo>
                                  <a:lnTo>
                                    <a:pt x="11" y="1527"/>
                                  </a:lnTo>
                                  <a:lnTo>
                                    <a:pt x="3" y="1485"/>
                                  </a:lnTo>
                                  <a:lnTo>
                                    <a:pt x="0" y="1443"/>
                                  </a:lnTo>
                                  <a:lnTo>
                                    <a:pt x="1" y="1358"/>
                                  </a:lnTo>
                                  <a:lnTo>
                                    <a:pt x="8" y="1273"/>
                                  </a:lnTo>
                                  <a:lnTo>
                                    <a:pt x="11" y="1104"/>
                                  </a:lnTo>
                                  <a:lnTo>
                                    <a:pt x="10" y="935"/>
                                  </a:lnTo>
                                  <a:lnTo>
                                    <a:pt x="3" y="595"/>
                                  </a:lnTo>
                                  <a:lnTo>
                                    <a:pt x="0" y="425"/>
                                  </a:lnTo>
                                  <a:lnTo>
                                    <a:pt x="3" y="341"/>
                                  </a:lnTo>
                                  <a:lnTo>
                                    <a:pt x="5" y="298"/>
                                  </a:lnTo>
                                  <a:lnTo>
                                    <a:pt x="5" y="256"/>
                                  </a:lnTo>
                                  <a:lnTo>
                                    <a:pt x="5" y="171"/>
                                  </a:lnTo>
                                  <a:lnTo>
                                    <a:pt x="8" y="129"/>
                                  </a:lnTo>
                                  <a:lnTo>
                                    <a:pt x="16" y="87"/>
                                  </a:lnTo>
                                  <a:lnTo>
                                    <a:pt x="20" y="77"/>
                                  </a:lnTo>
                                  <a:lnTo>
                                    <a:pt x="23" y="66"/>
                                  </a:lnTo>
                                  <a:lnTo>
                                    <a:pt x="27" y="60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7" y="49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76" y="31"/>
                                  </a:lnTo>
                                  <a:lnTo>
                                    <a:pt x="118" y="21"/>
                                  </a:lnTo>
                                  <a:lnTo>
                                    <a:pt x="159" y="16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329" y="5"/>
                                  </a:lnTo>
                                  <a:lnTo>
                                    <a:pt x="498" y="4"/>
                                  </a:lnTo>
                                  <a:lnTo>
                                    <a:pt x="837" y="2"/>
                                  </a:lnTo>
                                  <a:lnTo>
                                    <a:pt x="1515" y="0"/>
                                  </a:lnTo>
                                  <a:lnTo>
                                    <a:pt x="2193" y="0"/>
                                  </a:lnTo>
                                  <a:lnTo>
                                    <a:pt x="2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155575" y="3342482"/>
                            <a:ext cx="6554788" cy="2708275"/>
                            <a:chOff x="155575" y="3342482"/>
                            <a:chExt cx="6554788" cy="2708275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55575" y="3342482"/>
                              <a:ext cx="6554788" cy="2708275"/>
                            </a:xfrm>
                            <a:custGeom>
                              <a:avLst/>
                              <a:gdLst>
                                <a:gd name="T0" fmla="*/ 3929 w 4129"/>
                                <a:gd name="T1" fmla="*/ 0 h 1706"/>
                                <a:gd name="T2" fmla="*/ 4038 w 4129"/>
                                <a:gd name="T3" fmla="*/ 10 h 1706"/>
                                <a:gd name="T4" fmla="*/ 4060 w 4129"/>
                                <a:gd name="T5" fmla="*/ 17 h 1706"/>
                                <a:gd name="T6" fmla="*/ 4053 w 4129"/>
                                <a:gd name="T7" fmla="*/ 17 h 1706"/>
                                <a:gd name="T8" fmla="*/ 4044 w 4129"/>
                                <a:gd name="T9" fmla="*/ 17 h 1706"/>
                                <a:gd name="T10" fmla="*/ 4043 w 4129"/>
                                <a:gd name="T11" fmla="*/ 17 h 1706"/>
                                <a:gd name="T12" fmla="*/ 4053 w 4129"/>
                                <a:gd name="T13" fmla="*/ 20 h 1706"/>
                                <a:gd name="T14" fmla="*/ 4082 w 4129"/>
                                <a:gd name="T15" fmla="*/ 29 h 1706"/>
                                <a:gd name="T16" fmla="*/ 4100 w 4129"/>
                                <a:gd name="T17" fmla="*/ 103 h 1706"/>
                                <a:gd name="T18" fmla="*/ 4104 w 4129"/>
                                <a:gd name="T19" fmla="*/ 230 h 1706"/>
                                <a:gd name="T20" fmla="*/ 4100 w 4129"/>
                                <a:gd name="T21" fmla="*/ 384 h 1706"/>
                                <a:gd name="T22" fmla="*/ 4098 w 4129"/>
                                <a:gd name="T23" fmla="*/ 533 h 1706"/>
                                <a:gd name="T24" fmla="*/ 4105 w 4129"/>
                                <a:gd name="T25" fmla="*/ 650 h 1706"/>
                                <a:gd name="T26" fmla="*/ 4129 w 4129"/>
                                <a:gd name="T27" fmla="*/ 868 h 1706"/>
                                <a:gd name="T28" fmla="*/ 4110 w 4129"/>
                                <a:gd name="T29" fmla="*/ 1107 h 1706"/>
                                <a:gd name="T30" fmla="*/ 4107 w 4129"/>
                                <a:gd name="T31" fmla="*/ 1254 h 1706"/>
                                <a:gd name="T32" fmla="*/ 4102 w 4129"/>
                                <a:gd name="T33" fmla="*/ 1400 h 1706"/>
                                <a:gd name="T34" fmla="*/ 4102 w 4129"/>
                                <a:gd name="T35" fmla="*/ 1542 h 1706"/>
                                <a:gd name="T36" fmla="*/ 4073 w 4129"/>
                                <a:gd name="T37" fmla="*/ 1650 h 1706"/>
                                <a:gd name="T38" fmla="*/ 4000 w 4129"/>
                                <a:gd name="T39" fmla="*/ 1683 h 1706"/>
                                <a:gd name="T40" fmla="*/ 3896 w 4129"/>
                                <a:gd name="T41" fmla="*/ 1696 h 1706"/>
                                <a:gd name="T42" fmla="*/ 3742 w 4129"/>
                                <a:gd name="T43" fmla="*/ 1701 h 1706"/>
                                <a:gd name="T44" fmla="*/ 3623 w 4129"/>
                                <a:gd name="T45" fmla="*/ 1703 h 1706"/>
                                <a:gd name="T46" fmla="*/ 3417 w 4129"/>
                                <a:gd name="T47" fmla="*/ 1703 h 1706"/>
                                <a:gd name="T48" fmla="*/ 3148 w 4129"/>
                                <a:gd name="T49" fmla="*/ 1703 h 1706"/>
                                <a:gd name="T50" fmla="*/ 2840 w 4129"/>
                                <a:gd name="T51" fmla="*/ 1705 h 1706"/>
                                <a:gd name="T52" fmla="*/ 2522 w 4129"/>
                                <a:gd name="T53" fmla="*/ 1705 h 1706"/>
                                <a:gd name="T54" fmla="*/ 2214 w 4129"/>
                                <a:gd name="T55" fmla="*/ 1705 h 1706"/>
                                <a:gd name="T56" fmla="*/ 1945 w 4129"/>
                                <a:gd name="T57" fmla="*/ 1705 h 1706"/>
                                <a:gd name="T58" fmla="*/ 1739 w 4129"/>
                                <a:gd name="T59" fmla="*/ 1706 h 1706"/>
                                <a:gd name="T60" fmla="*/ 1620 w 4129"/>
                                <a:gd name="T61" fmla="*/ 1706 h 1706"/>
                                <a:gd name="T62" fmla="*/ 1071 w 4129"/>
                                <a:gd name="T63" fmla="*/ 1691 h 1706"/>
                                <a:gd name="T64" fmla="*/ 227 w 4129"/>
                                <a:gd name="T65" fmla="*/ 1689 h 1706"/>
                                <a:gd name="T66" fmla="*/ 137 w 4129"/>
                                <a:gd name="T67" fmla="*/ 1684 h 1706"/>
                                <a:gd name="T68" fmla="*/ 58 w 4129"/>
                                <a:gd name="T69" fmla="*/ 1667 h 1706"/>
                                <a:gd name="T70" fmla="*/ 17 w 4129"/>
                                <a:gd name="T71" fmla="*/ 1605 h 1706"/>
                                <a:gd name="T72" fmla="*/ 14 w 4129"/>
                                <a:gd name="T73" fmla="*/ 1490 h 1706"/>
                                <a:gd name="T74" fmla="*/ 3 w 4129"/>
                                <a:gd name="T75" fmla="*/ 1073 h 1706"/>
                                <a:gd name="T76" fmla="*/ 22 w 4129"/>
                                <a:gd name="T77" fmla="*/ 856 h 1706"/>
                                <a:gd name="T78" fmla="*/ 17 w 4129"/>
                                <a:gd name="T79" fmla="*/ 706 h 1706"/>
                                <a:gd name="T80" fmla="*/ 5 w 4129"/>
                                <a:gd name="T81" fmla="*/ 449 h 1706"/>
                                <a:gd name="T82" fmla="*/ 0 w 4129"/>
                                <a:gd name="T83" fmla="*/ 283 h 1706"/>
                                <a:gd name="T84" fmla="*/ 20 w 4129"/>
                                <a:gd name="T85" fmla="*/ 156 h 1706"/>
                                <a:gd name="T86" fmla="*/ 39 w 4129"/>
                                <a:gd name="T87" fmla="*/ 91 h 1706"/>
                                <a:gd name="T88" fmla="*/ 49 w 4129"/>
                                <a:gd name="T89" fmla="*/ 44 h 1706"/>
                                <a:gd name="T90" fmla="*/ 113 w 4129"/>
                                <a:gd name="T91" fmla="*/ 13 h 1706"/>
                                <a:gd name="T92" fmla="*/ 213 w 4129"/>
                                <a:gd name="T93" fmla="*/ 7 h 1706"/>
                                <a:gd name="T94" fmla="*/ 308 w 4129"/>
                                <a:gd name="T95" fmla="*/ 8 h 1706"/>
                                <a:gd name="T96" fmla="*/ 873 w 4129"/>
                                <a:gd name="T97" fmla="*/ 3 h 1706"/>
                                <a:gd name="T98" fmla="*/ 1152 w 4129"/>
                                <a:gd name="T99" fmla="*/ 12 h 1706"/>
                                <a:gd name="T100" fmla="*/ 1480 w 4129"/>
                                <a:gd name="T101" fmla="*/ 7 h 1706"/>
                                <a:gd name="T102" fmla="*/ 1710 w 4129"/>
                                <a:gd name="T103" fmla="*/ 0 h 1706"/>
                                <a:gd name="T104" fmla="*/ 1813 w 4129"/>
                                <a:gd name="T105" fmla="*/ 0 h 1706"/>
                                <a:gd name="T106" fmla="*/ 2004 w 4129"/>
                                <a:gd name="T107" fmla="*/ 0 h 1706"/>
                                <a:gd name="T108" fmla="*/ 2258 w 4129"/>
                                <a:gd name="T109" fmla="*/ 0 h 1706"/>
                                <a:gd name="T110" fmla="*/ 2547 w 4129"/>
                                <a:gd name="T111" fmla="*/ 0 h 1706"/>
                                <a:gd name="T112" fmla="*/ 2852 w 4129"/>
                                <a:gd name="T113" fmla="*/ 0 h 1706"/>
                                <a:gd name="T114" fmla="*/ 3143 w 4129"/>
                                <a:gd name="T115" fmla="*/ 0 h 1706"/>
                                <a:gd name="T116" fmla="*/ 3397 w 4129"/>
                                <a:gd name="T117" fmla="*/ 0 h 1706"/>
                                <a:gd name="T118" fmla="*/ 3586 w 4129"/>
                                <a:gd name="T119" fmla="*/ 0 h 1706"/>
                                <a:gd name="T120" fmla="*/ 3689 w 4129"/>
                                <a:gd name="T121" fmla="*/ 0 h 1706"/>
                                <a:gd name="T122" fmla="*/ 3758 w 4129"/>
                                <a:gd name="T123" fmla="*/ 0 h 17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4129" h="1706">
                                  <a:moveTo>
                                    <a:pt x="3841" y="0"/>
                                  </a:moveTo>
                                  <a:lnTo>
                                    <a:pt x="3885" y="0"/>
                                  </a:lnTo>
                                  <a:lnTo>
                                    <a:pt x="3929" y="0"/>
                                  </a:lnTo>
                                  <a:lnTo>
                                    <a:pt x="3970" y="2"/>
                                  </a:lnTo>
                                  <a:lnTo>
                                    <a:pt x="4007" y="5"/>
                                  </a:lnTo>
                                  <a:lnTo>
                                    <a:pt x="4038" y="10"/>
                                  </a:lnTo>
                                  <a:lnTo>
                                    <a:pt x="4061" y="17"/>
                                  </a:lnTo>
                                  <a:lnTo>
                                    <a:pt x="4061" y="17"/>
                                  </a:lnTo>
                                  <a:lnTo>
                                    <a:pt x="4060" y="17"/>
                                  </a:lnTo>
                                  <a:lnTo>
                                    <a:pt x="4058" y="17"/>
                                  </a:lnTo>
                                  <a:lnTo>
                                    <a:pt x="4055" y="17"/>
                                  </a:lnTo>
                                  <a:lnTo>
                                    <a:pt x="4053" y="17"/>
                                  </a:lnTo>
                                  <a:lnTo>
                                    <a:pt x="4049" y="17"/>
                                  </a:lnTo>
                                  <a:lnTo>
                                    <a:pt x="4046" y="17"/>
                                  </a:lnTo>
                                  <a:lnTo>
                                    <a:pt x="4044" y="17"/>
                                  </a:lnTo>
                                  <a:lnTo>
                                    <a:pt x="4043" y="17"/>
                                  </a:lnTo>
                                  <a:lnTo>
                                    <a:pt x="4041" y="17"/>
                                  </a:lnTo>
                                  <a:lnTo>
                                    <a:pt x="4043" y="17"/>
                                  </a:lnTo>
                                  <a:lnTo>
                                    <a:pt x="4044" y="19"/>
                                  </a:lnTo>
                                  <a:lnTo>
                                    <a:pt x="4048" y="19"/>
                                  </a:lnTo>
                                  <a:lnTo>
                                    <a:pt x="4053" y="20"/>
                                  </a:lnTo>
                                  <a:lnTo>
                                    <a:pt x="4061" y="20"/>
                                  </a:lnTo>
                                  <a:lnTo>
                                    <a:pt x="4071" y="22"/>
                                  </a:lnTo>
                                  <a:lnTo>
                                    <a:pt x="4082" y="29"/>
                                  </a:lnTo>
                                  <a:lnTo>
                                    <a:pt x="4090" y="46"/>
                                  </a:lnTo>
                                  <a:lnTo>
                                    <a:pt x="4095" y="71"/>
                                  </a:lnTo>
                                  <a:lnTo>
                                    <a:pt x="4100" y="103"/>
                                  </a:lnTo>
                                  <a:lnTo>
                                    <a:pt x="4102" y="140"/>
                                  </a:lnTo>
                                  <a:lnTo>
                                    <a:pt x="4104" y="184"/>
                                  </a:lnTo>
                                  <a:lnTo>
                                    <a:pt x="4104" y="230"/>
                                  </a:lnTo>
                                  <a:lnTo>
                                    <a:pt x="4102" y="281"/>
                                  </a:lnTo>
                                  <a:lnTo>
                                    <a:pt x="4100" y="332"/>
                                  </a:lnTo>
                                  <a:lnTo>
                                    <a:pt x="4100" y="384"/>
                                  </a:lnTo>
                                  <a:lnTo>
                                    <a:pt x="4098" y="437"/>
                                  </a:lnTo>
                                  <a:lnTo>
                                    <a:pt x="4097" y="486"/>
                                  </a:lnTo>
                                  <a:lnTo>
                                    <a:pt x="4098" y="533"/>
                                  </a:lnTo>
                                  <a:lnTo>
                                    <a:pt x="4098" y="577"/>
                                  </a:lnTo>
                                  <a:lnTo>
                                    <a:pt x="4102" y="616"/>
                                  </a:lnTo>
                                  <a:lnTo>
                                    <a:pt x="4105" y="650"/>
                                  </a:lnTo>
                                  <a:lnTo>
                                    <a:pt x="4117" y="718"/>
                                  </a:lnTo>
                                  <a:lnTo>
                                    <a:pt x="4126" y="787"/>
                                  </a:lnTo>
                                  <a:lnTo>
                                    <a:pt x="4129" y="868"/>
                                  </a:lnTo>
                                  <a:lnTo>
                                    <a:pt x="4126" y="948"/>
                                  </a:lnTo>
                                  <a:lnTo>
                                    <a:pt x="4119" y="1027"/>
                                  </a:lnTo>
                                  <a:lnTo>
                                    <a:pt x="4110" y="1107"/>
                                  </a:lnTo>
                                  <a:lnTo>
                                    <a:pt x="4107" y="1158"/>
                                  </a:lnTo>
                                  <a:lnTo>
                                    <a:pt x="4105" y="1207"/>
                                  </a:lnTo>
                                  <a:lnTo>
                                    <a:pt x="4107" y="1254"/>
                                  </a:lnTo>
                                  <a:lnTo>
                                    <a:pt x="4105" y="1303"/>
                                  </a:lnTo>
                                  <a:lnTo>
                                    <a:pt x="4104" y="1354"/>
                                  </a:lnTo>
                                  <a:lnTo>
                                    <a:pt x="4102" y="1400"/>
                                  </a:lnTo>
                                  <a:lnTo>
                                    <a:pt x="4102" y="1446"/>
                                  </a:lnTo>
                                  <a:lnTo>
                                    <a:pt x="4104" y="1495"/>
                                  </a:lnTo>
                                  <a:lnTo>
                                    <a:pt x="4102" y="1542"/>
                                  </a:lnTo>
                                  <a:lnTo>
                                    <a:pt x="4097" y="1589"/>
                                  </a:lnTo>
                                  <a:lnTo>
                                    <a:pt x="4085" y="1633"/>
                                  </a:lnTo>
                                  <a:lnTo>
                                    <a:pt x="4073" y="1650"/>
                                  </a:lnTo>
                                  <a:lnTo>
                                    <a:pt x="4055" y="1664"/>
                                  </a:lnTo>
                                  <a:lnTo>
                                    <a:pt x="4029" y="1674"/>
                                  </a:lnTo>
                                  <a:lnTo>
                                    <a:pt x="4000" y="1683"/>
                                  </a:lnTo>
                                  <a:lnTo>
                                    <a:pt x="3967" y="1689"/>
                                  </a:lnTo>
                                  <a:lnTo>
                                    <a:pt x="3931" y="1693"/>
                                  </a:lnTo>
                                  <a:lnTo>
                                    <a:pt x="3896" y="1696"/>
                                  </a:lnTo>
                                  <a:lnTo>
                                    <a:pt x="3826" y="1699"/>
                                  </a:lnTo>
                                  <a:lnTo>
                                    <a:pt x="3758" y="1701"/>
                                  </a:lnTo>
                                  <a:lnTo>
                                    <a:pt x="3742" y="1701"/>
                                  </a:lnTo>
                                  <a:lnTo>
                                    <a:pt x="3715" y="1701"/>
                                  </a:lnTo>
                                  <a:lnTo>
                                    <a:pt x="3674" y="1703"/>
                                  </a:lnTo>
                                  <a:lnTo>
                                    <a:pt x="3623" y="1703"/>
                                  </a:lnTo>
                                  <a:lnTo>
                                    <a:pt x="3562" y="1703"/>
                                  </a:lnTo>
                                  <a:lnTo>
                                    <a:pt x="3493" y="1703"/>
                                  </a:lnTo>
                                  <a:lnTo>
                                    <a:pt x="3417" y="1703"/>
                                  </a:lnTo>
                                  <a:lnTo>
                                    <a:pt x="3332" y="1703"/>
                                  </a:lnTo>
                                  <a:lnTo>
                                    <a:pt x="3243" y="1703"/>
                                  </a:lnTo>
                                  <a:lnTo>
                                    <a:pt x="3148" y="1703"/>
                                  </a:lnTo>
                                  <a:lnTo>
                                    <a:pt x="3048" y="1703"/>
                                  </a:lnTo>
                                  <a:lnTo>
                                    <a:pt x="2945" y="1705"/>
                                  </a:lnTo>
                                  <a:lnTo>
                                    <a:pt x="2840" y="1705"/>
                                  </a:lnTo>
                                  <a:lnTo>
                                    <a:pt x="2733" y="1705"/>
                                  </a:lnTo>
                                  <a:lnTo>
                                    <a:pt x="2627" y="1705"/>
                                  </a:lnTo>
                                  <a:lnTo>
                                    <a:pt x="2522" y="1705"/>
                                  </a:lnTo>
                                  <a:lnTo>
                                    <a:pt x="2417" y="1705"/>
                                  </a:lnTo>
                                  <a:lnTo>
                                    <a:pt x="2314" y="1705"/>
                                  </a:lnTo>
                                  <a:lnTo>
                                    <a:pt x="2214" y="1705"/>
                                  </a:lnTo>
                                  <a:lnTo>
                                    <a:pt x="2119" y="1705"/>
                                  </a:lnTo>
                                  <a:lnTo>
                                    <a:pt x="2030" y="1705"/>
                                  </a:lnTo>
                                  <a:lnTo>
                                    <a:pt x="1945" y="1705"/>
                                  </a:lnTo>
                                  <a:lnTo>
                                    <a:pt x="1869" y="1705"/>
                                  </a:lnTo>
                                  <a:lnTo>
                                    <a:pt x="1800" y="1705"/>
                                  </a:lnTo>
                                  <a:lnTo>
                                    <a:pt x="1739" y="1706"/>
                                  </a:lnTo>
                                  <a:lnTo>
                                    <a:pt x="1688" y="1706"/>
                                  </a:lnTo>
                                  <a:lnTo>
                                    <a:pt x="1648" y="1706"/>
                                  </a:lnTo>
                                  <a:lnTo>
                                    <a:pt x="1620" y="1706"/>
                                  </a:lnTo>
                                  <a:lnTo>
                                    <a:pt x="1604" y="1706"/>
                                  </a:lnTo>
                                  <a:lnTo>
                                    <a:pt x="1336" y="1701"/>
                                  </a:lnTo>
                                  <a:lnTo>
                                    <a:pt x="1071" y="1691"/>
                                  </a:lnTo>
                                  <a:lnTo>
                                    <a:pt x="419" y="1691"/>
                                  </a:lnTo>
                                  <a:lnTo>
                                    <a:pt x="254" y="1689"/>
                                  </a:lnTo>
                                  <a:lnTo>
                                    <a:pt x="227" y="1689"/>
                                  </a:lnTo>
                                  <a:lnTo>
                                    <a:pt x="198" y="1688"/>
                                  </a:lnTo>
                                  <a:lnTo>
                                    <a:pt x="167" y="1688"/>
                                  </a:lnTo>
                                  <a:lnTo>
                                    <a:pt x="137" y="1684"/>
                                  </a:lnTo>
                                  <a:lnTo>
                                    <a:pt x="108" y="1681"/>
                                  </a:lnTo>
                                  <a:lnTo>
                                    <a:pt x="81" y="1676"/>
                                  </a:lnTo>
                                  <a:lnTo>
                                    <a:pt x="58" y="1667"/>
                                  </a:lnTo>
                                  <a:lnTo>
                                    <a:pt x="41" y="1657"/>
                                  </a:lnTo>
                                  <a:lnTo>
                                    <a:pt x="30" y="1644"/>
                                  </a:lnTo>
                                  <a:lnTo>
                                    <a:pt x="17" y="1605"/>
                                  </a:lnTo>
                                  <a:lnTo>
                                    <a:pt x="12" y="1567"/>
                                  </a:lnTo>
                                  <a:lnTo>
                                    <a:pt x="12" y="1528"/>
                                  </a:lnTo>
                                  <a:lnTo>
                                    <a:pt x="14" y="1490"/>
                                  </a:lnTo>
                                  <a:lnTo>
                                    <a:pt x="12" y="1351"/>
                                  </a:lnTo>
                                  <a:lnTo>
                                    <a:pt x="7" y="1212"/>
                                  </a:lnTo>
                                  <a:lnTo>
                                    <a:pt x="3" y="1073"/>
                                  </a:lnTo>
                                  <a:lnTo>
                                    <a:pt x="7" y="1000"/>
                                  </a:lnTo>
                                  <a:lnTo>
                                    <a:pt x="14" y="928"/>
                                  </a:lnTo>
                                  <a:lnTo>
                                    <a:pt x="22" y="856"/>
                                  </a:lnTo>
                                  <a:lnTo>
                                    <a:pt x="22" y="806"/>
                                  </a:lnTo>
                                  <a:lnTo>
                                    <a:pt x="20" y="755"/>
                                  </a:lnTo>
                                  <a:lnTo>
                                    <a:pt x="17" y="706"/>
                                  </a:lnTo>
                                  <a:lnTo>
                                    <a:pt x="14" y="608"/>
                                  </a:lnTo>
                                  <a:lnTo>
                                    <a:pt x="7" y="511"/>
                                  </a:lnTo>
                                  <a:lnTo>
                                    <a:pt x="5" y="449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38"/>
                                  </a:lnTo>
                                  <a:lnTo>
                                    <a:pt x="0" y="283"/>
                                  </a:lnTo>
                                  <a:lnTo>
                                    <a:pt x="3" y="220"/>
                                  </a:lnTo>
                                  <a:lnTo>
                                    <a:pt x="10" y="188"/>
                                  </a:lnTo>
                                  <a:lnTo>
                                    <a:pt x="20" y="156"/>
                                  </a:lnTo>
                                  <a:lnTo>
                                    <a:pt x="34" y="124"/>
                                  </a:lnTo>
                                  <a:lnTo>
                                    <a:pt x="37" y="108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39" y="74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9" y="44"/>
                                  </a:lnTo>
                                  <a:lnTo>
                                    <a:pt x="64" y="2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113" y="13"/>
                                  </a:lnTo>
                                  <a:lnTo>
                                    <a:pt x="144" y="8"/>
                                  </a:lnTo>
                                  <a:lnTo>
                                    <a:pt x="178" y="7"/>
                                  </a:lnTo>
                                  <a:lnTo>
                                    <a:pt x="213" y="7"/>
                                  </a:lnTo>
                                  <a:lnTo>
                                    <a:pt x="247" y="7"/>
                                  </a:lnTo>
                                  <a:lnTo>
                                    <a:pt x="279" y="8"/>
                                  </a:lnTo>
                                  <a:lnTo>
                                    <a:pt x="308" y="8"/>
                                  </a:lnTo>
                                  <a:lnTo>
                                    <a:pt x="474" y="10"/>
                                  </a:lnTo>
                                  <a:lnTo>
                                    <a:pt x="783" y="3"/>
                                  </a:lnTo>
                                  <a:lnTo>
                                    <a:pt x="873" y="3"/>
                                  </a:lnTo>
                                  <a:lnTo>
                                    <a:pt x="964" y="5"/>
                                  </a:lnTo>
                                  <a:lnTo>
                                    <a:pt x="1057" y="10"/>
                                  </a:lnTo>
                                  <a:lnTo>
                                    <a:pt x="1152" y="12"/>
                                  </a:lnTo>
                                  <a:lnTo>
                                    <a:pt x="1264" y="12"/>
                                  </a:lnTo>
                                  <a:lnTo>
                                    <a:pt x="1377" y="12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700" y="0"/>
                                  </a:lnTo>
                                  <a:lnTo>
                                    <a:pt x="1710" y="0"/>
                                  </a:lnTo>
                                  <a:lnTo>
                                    <a:pt x="1734" y="0"/>
                                  </a:lnTo>
                                  <a:lnTo>
                                    <a:pt x="1768" y="0"/>
                                  </a:lnTo>
                                  <a:lnTo>
                                    <a:pt x="1813" y="0"/>
                                  </a:lnTo>
                                  <a:lnTo>
                                    <a:pt x="1869" y="0"/>
                                  </a:lnTo>
                                  <a:lnTo>
                                    <a:pt x="1932" y="0"/>
                                  </a:lnTo>
                                  <a:lnTo>
                                    <a:pt x="2004" y="0"/>
                                  </a:lnTo>
                                  <a:lnTo>
                                    <a:pt x="2082" y="0"/>
                                  </a:lnTo>
                                  <a:lnTo>
                                    <a:pt x="2167" y="0"/>
                                  </a:lnTo>
                                  <a:lnTo>
                                    <a:pt x="2258" y="0"/>
                                  </a:lnTo>
                                  <a:lnTo>
                                    <a:pt x="2351" y="0"/>
                                  </a:lnTo>
                                  <a:lnTo>
                                    <a:pt x="2449" y="0"/>
                                  </a:lnTo>
                                  <a:lnTo>
                                    <a:pt x="2547" y="0"/>
                                  </a:lnTo>
                                  <a:lnTo>
                                    <a:pt x="2649" y="0"/>
                                  </a:lnTo>
                                  <a:lnTo>
                                    <a:pt x="2750" y="0"/>
                                  </a:lnTo>
                                  <a:lnTo>
                                    <a:pt x="2852" y="0"/>
                                  </a:lnTo>
                                  <a:lnTo>
                                    <a:pt x="2952" y="0"/>
                                  </a:lnTo>
                                  <a:lnTo>
                                    <a:pt x="3048" y="0"/>
                                  </a:lnTo>
                                  <a:lnTo>
                                    <a:pt x="3143" y="0"/>
                                  </a:lnTo>
                                  <a:lnTo>
                                    <a:pt x="3232" y="0"/>
                                  </a:lnTo>
                                  <a:lnTo>
                                    <a:pt x="3317" y="0"/>
                                  </a:lnTo>
                                  <a:lnTo>
                                    <a:pt x="3397" y="0"/>
                                  </a:lnTo>
                                  <a:lnTo>
                                    <a:pt x="3468" y="0"/>
                                  </a:lnTo>
                                  <a:lnTo>
                                    <a:pt x="3532" y="0"/>
                                  </a:lnTo>
                                  <a:lnTo>
                                    <a:pt x="3586" y="0"/>
                                  </a:lnTo>
                                  <a:lnTo>
                                    <a:pt x="3632" y="0"/>
                                  </a:lnTo>
                                  <a:lnTo>
                                    <a:pt x="3667" y="0"/>
                                  </a:lnTo>
                                  <a:lnTo>
                                    <a:pt x="3689" y="0"/>
                                  </a:lnTo>
                                  <a:lnTo>
                                    <a:pt x="3701" y="0"/>
                                  </a:lnTo>
                                  <a:lnTo>
                                    <a:pt x="3726" y="0"/>
                                  </a:lnTo>
                                  <a:lnTo>
                                    <a:pt x="3758" y="0"/>
                                  </a:lnTo>
                                  <a:lnTo>
                                    <a:pt x="3797" y="0"/>
                                  </a:lnTo>
                                  <a:lnTo>
                                    <a:pt x="38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282575" y="3431382"/>
                              <a:ext cx="6310313" cy="2511425"/>
                            </a:xfrm>
                            <a:custGeom>
                              <a:avLst/>
                              <a:gdLst>
                                <a:gd name="T0" fmla="*/ 837 w 3975"/>
                                <a:gd name="T1" fmla="*/ 12 h 1582"/>
                                <a:gd name="T2" fmla="*/ 160 w 3975"/>
                                <a:gd name="T3" fmla="*/ 20 h 1582"/>
                                <a:gd name="T4" fmla="*/ 40 w 3975"/>
                                <a:gd name="T5" fmla="*/ 54 h 1582"/>
                                <a:gd name="T6" fmla="*/ 23 w 3975"/>
                                <a:gd name="T7" fmla="*/ 78 h 1582"/>
                                <a:gd name="T8" fmla="*/ 8 w 3975"/>
                                <a:gd name="T9" fmla="*/ 257 h 1582"/>
                                <a:gd name="T10" fmla="*/ 5 w 3975"/>
                                <a:gd name="T11" fmla="*/ 596 h 1582"/>
                                <a:gd name="T12" fmla="*/ 3 w 3975"/>
                                <a:gd name="T13" fmla="*/ 1359 h 1582"/>
                                <a:gd name="T14" fmla="*/ 16 w 3975"/>
                                <a:gd name="T15" fmla="*/ 1537 h 1582"/>
                                <a:gd name="T16" fmla="*/ 33 w 3975"/>
                                <a:gd name="T17" fmla="*/ 1555 h 1582"/>
                                <a:gd name="T18" fmla="*/ 65 w 3975"/>
                                <a:gd name="T19" fmla="*/ 1560 h 1582"/>
                                <a:gd name="T20" fmla="*/ 64 w 3975"/>
                                <a:gd name="T21" fmla="*/ 1564 h 1582"/>
                                <a:gd name="T22" fmla="*/ 54 w 3975"/>
                                <a:gd name="T23" fmla="*/ 1564 h 1582"/>
                                <a:gd name="T24" fmla="*/ 211 w 3975"/>
                                <a:gd name="T25" fmla="*/ 1576 h 1582"/>
                                <a:gd name="T26" fmla="*/ 2075 w 3975"/>
                                <a:gd name="T27" fmla="*/ 1574 h 1582"/>
                                <a:gd name="T28" fmla="*/ 2584 w 3975"/>
                                <a:gd name="T29" fmla="*/ 1566 h 1582"/>
                                <a:gd name="T30" fmla="*/ 2922 w 3975"/>
                                <a:gd name="T31" fmla="*/ 1566 h 1582"/>
                                <a:gd name="T32" fmla="*/ 3432 w 3975"/>
                                <a:gd name="T33" fmla="*/ 1567 h 1582"/>
                                <a:gd name="T34" fmla="*/ 3770 w 3975"/>
                                <a:gd name="T35" fmla="*/ 1571 h 1582"/>
                                <a:gd name="T36" fmla="*/ 3893 w 3975"/>
                                <a:gd name="T37" fmla="*/ 1550 h 1582"/>
                                <a:gd name="T38" fmla="*/ 3951 w 3975"/>
                                <a:gd name="T39" fmla="*/ 1474 h 1582"/>
                                <a:gd name="T40" fmla="*/ 3969 w 3975"/>
                                <a:gd name="T41" fmla="*/ 1278 h 1582"/>
                                <a:gd name="T42" fmla="*/ 3941 w 3975"/>
                                <a:gd name="T43" fmla="*/ 855 h 1582"/>
                                <a:gd name="T44" fmla="*/ 3951 w 3975"/>
                                <a:gd name="T45" fmla="*/ 516 h 1582"/>
                                <a:gd name="T46" fmla="*/ 3944 w 3975"/>
                                <a:gd name="T47" fmla="*/ 135 h 1582"/>
                                <a:gd name="T48" fmla="*/ 3927 w 3975"/>
                                <a:gd name="T49" fmla="*/ 64 h 1582"/>
                                <a:gd name="T50" fmla="*/ 3887 w 3975"/>
                                <a:gd name="T51" fmla="*/ 39 h 1582"/>
                                <a:gd name="T52" fmla="*/ 3550 w 3975"/>
                                <a:gd name="T53" fmla="*/ 23 h 1582"/>
                                <a:gd name="T54" fmla="*/ 2533 w 3975"/>
                                <a:gd name="T55" fmla="*/ 0 h 1582"/>
                                <a:gd name="T56" fmla="*/ 3719 w 3975"/>
                                <a:gd name="T57" fmla="*/ 17 h 1582"/>
                                <a:gd name="T58" fmla="*/ 3902 w 3975"/>
                                <a:gd name="T59" fmla="*/ 35 h 1582"/>
                                <a:gd name="T60" fmla="*/ 3934 w 3975"/>
                                <a:gd name="T61" fmla="*/ 61 h 1582"/>
                                <a:gd name="T62" fmla="*/ 3951 w 3975"/>
                                <a:gd name="T63" fmla="*/ 135 h 1582"/>
                                <a:gd name="T64" fmla="*/ 3956 w 3975"/>
                                <a:gd name="T65" fmla="*/ 516 h 1582"/>
                                <a:gd name="T66" fmla="*/ 3946 w 3975"/>
                                <a:gd name="T67" fmla="*/ 855 h 1582"/>
                                <a:gd name="T68" fmla="*/ 3975 w 3975"/>
                                <a:gd name="T69" fmla="*/ 1278 h 1582"/>
                                <a:gd name="T70" fmla="*/ 3954 w 3975"/>
                                <a:gd name="T71" fmla="*/ 1474 h 1582"/>
                                <a:gd name="T72" fmla="*/ 3895 w 3975"/>
                                <a:gd name="T73" fmla="*/ 1554 h 1582"/>
                                <a:gd name="T74" fmla="*/ 3770 w 3975"/>
                                <a:gd name="T75" fmla="*/ 1572 h 1582"/>
                                <a:gd name="T76" fmla="*/ 3432 w 3975"/>
                                <a:gd name="T77" fmla="*/ 1572 h 1582"/>
                                <a:gd name="T78" fmla="*/ 2922 w 3975"/>
                                <a:gd name="T79" fmla="*/ 1571 h 1582"/>
                                <a:gd name="T80" fmla="*/ 2584 w 3975"/>
                                <a:gd name="T81" fmla="*/ 1572 h 1582"/>
                                <a:gd name="T82" fmla="*/ 1058 w 3975"/>
                                <a:gd name="T83" fmla="*/ 1581 h 1582"/>
                                <a:gd name="T84" fmla="*/ 84 w 3975"/>
                                <a:gd name="T85" fmla="*/ 1572 h 1582"/>
                                <a:gd name="T86" fmla="*/ 47 w 3975"/>
                                <a:gd name="T87" fmla="*/ 1564 h 1582"/>
                                <a:gd name="T88" fmla="*/ 47 w 3975"/>
                                <a:gd name="T89" fmla="*/ 1560 h 1582"/>
                                <a:gd name="T90" fmla="*/ 33 w 3975"/>
                                <a:gd name="T91" fmla="*/ 1557 h 1582"/>
                                <a:gd name="T92" fmla="*/ 15 w 3975"/>
                                <a:gd name="T93" fmla="*/ 1537 h 1582"/>
                                <a:gd name="T94" fmla="*/ 1 w 3975"/>
                                <a:gd name="T95" fmla="*/ 1359 h 1582"/>
                                <a:gd name="T96" fmla="*/ 3 w 3975"/>
                                <a:gd name="T97" fmla="*/ 596 h 1582"/>
                                <a:gd name="T98" fmla="*/ 5 w 3975"/>
                                <a:gd name="T99" fmla="*/ 257 h 1582"/>
                                <a:gd name="T100" fmla="*/ 20 w 3975"/>
                                <a:gd name="T101" fmla="*/ 78 h 1582"/>
                                <a:gd name="T102" fmla="*/ 37 w 3975"/>
                                <a:gd name="T103" fmla="*/ 51 h 1582"/>
                                <a:gd name="T104" fmla="*/ 159 w 3975"/>
                                <a:gd name="T105" fmla="*/ 15 h 1582"/>
                                <a:gd name="T106" fmla="*/ 837 w 3975"/>
                                <a:gd name="T107" fmla="*/ 3 h 1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975" h="1582">
                                  <a:moveTo>
                                    <a:pt x="2533" y="10"/>
                                  </a:moveTo>
                                  <a:lnTo>
                                    <a:pt x="2193" y="10"/>
                                  </a:lnTo>
                                  <a:lnTo>
                                    <a:pt x="1515" y="12"/>
                                  </a:lnTo>
                                  <a:lnTo>
                                    <a:pt x="837" y="12"/>
                                  </a:lnTo>
                                  <a:lnTo>
                                    <a:pt x="498" y="10"/>
                                  </a:lnTo>
                                  <a:lnTo>
                                    <a:pt x="329" y="12"/>
                                  </a:lnTo>
                                  <a:lnTo>
                                    <a:pt x="245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18" y="25"/>
                                  </a:lnTo>
                                  <a:lnTo>
                                    <a:pt x="77" y="35"/>
                                  </a:lnTo>
                                  <a:lnTo>
                                    <a:pt x="57" y="44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35" y="57"/>
                                  </a:lnTo>
                                  <a:lnTo>
                                    <a:pt x="30" y="62"/>
                                  </a:lnTo>
                                  <a:lnTo>
                                    <a:pt x="27" y="69"/>
                                  </a:lnTo>
                                  <a:lnTo>
                                    <a:pt x="23" y="78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11" y="130"/>
                                  </a:lnTo>
                                  <a:lnTo>
                                    <a:pt x="8" y="171"/>
                                  </a:lnTo>
                                  <a:lnTo>
                                    <a:pt x="8" y="257"/>
                                  </a:lnTo>
                                  <a:lnTo>
                                    <a:pt x="8" y="299"/>
                                  </a:lnTo>
                                  <a:lnTo>
                                    <a:pt x="6" y="342"/>
                                  </a:lnTo>
                                  <a:lnTo>
                                    <a:pt x="3" y="426"/>
                                  </a:lnTo>
                                  <a:lnTo>
                                    <a:pt x="5" y="596"/>
                                  </a:lnTo>
                                  <a:lnTo>
                                    <a:pt x="11" y="934"/>
                                  </a:lnTo>
                                  <a:lnTo>
                                    <a:pt x="13" y="1105"/>
                                  </a:lnTo>
                                  <a:lnTo>
                                    <a:pt x="8" y="1274"/>
                                  </a:lnTo>
                                  <a:lnTo>
                                    <a:pt x="3" y="1359"/>
                                  </a:lnTo>
                                  <a:lnTo>
                                    <a:pt x="1" y="1444"/>
                                  </a:lnTo>
                                  <a:lnTo>
                                    <a:pt x="5" y="1486"/>
                                  </a:lnTo>
                                  <a:lnTo>
                                    <a:pt x="13" y="1527"/>
                                  </a:lnTo>
                                  <a:lnTo>
                                    <a:pt x="16" y="1537"/>
                                  </a:lnTo>
                                  <a:lnTo>
                                    <a:pt x="21" y="1545"/>
                                  </a:lnTo>
                                  <a:lnTo>
                                    <a:pt x="25" y="1550"/>
                                  </a:lnTo>
                                  <a:lnTo>
                                    <a:pt x="30" y="1552"/>
                                  </a:lnTo>
                                  <a:lnTo>
                                    <a:pt x="33" y="1555"/>
                                  </a:lnTo>
                                  <a:lnTo>
                                    <a:pt x="38" y="1555"/>
                                  </a:lnTo>
                                  <a:lnTo>
                                    <a:pt x="59" y="1559"/>
                                  </a:lnTo>
                                  <a:lnTo>
                                    <a:pt x="62" y="1560"/>
                                  </a:lnTo>
                                  <a:lnTo>
                                    <a:pt x="65" y="1560"/>
                                  </a:lnTo>
                                  <a:lnTo>
                                    <a:pt x="65" y="1562"/>
                                  </a:lnTo>
                                  <a:lnTo>
                                    <a:pt x="64" y="1564"/>
                                  </a:lnTo>
                                  <a:lnTo>
                                    <a:pt x="64" y="1564"/>
                                  </a:lnTo>
                                  <a:lnTo>
                                    <a:pt x="64" y="1564"/>
                                  </a:lnTo>
                                  <a:lnTo>
                                    <a:pt x="62" y="1564"/>
                                  </a:lnTo>
                                  <a:lnTo>
                                    <a:pt x="60" y="1564"/>
                                  </a:lnTo>
                                  <a:lnTo>
                                    <a:pt x="52" y="1562"/>
                                  </a:lnTo>
                                  <a:lnTo>
                                    <a:pt x="54" y="1564"/>
                                  </a:lnTo>
                                  <a:lnTo>
                                    <a:pt x="64" y="1566"/>
                                  </a:lnTo>
                                  <a:lnTo>
                                    <a:pt x="84" y="1569"/>
                                  </a:lnTo>
                                  <a:lnTo>
                                    <a:pt x="126" y="1574"/>
                                  </a:lnTo>
                                  <a:lnTo>
                                    <a:pt x="211" y="1576"/>
                                  </a:lnTo>
                                  <a:lnTo>
                                    <a:pt x="380" y="1576"/>
                                  </a:lnTo>
                                  <a:lnTo>
                                    <a:pt x="1058" y="1576"/>
                                  </a:lnTo>
                                  <a:lnTo>
                                    <a:pt x="1737" y="1574"/>
                                  </a:lnTo>
                                  <a:lnTo>
                                    <a:pt x="2075" y="1574"/>
                                  </a:lnTo>
                                  <a:lnTo>
                                    <a:pt x="2246" y="1574"/>
                                  </a:lnTo>
                                  <a:lnTo>
                                    <a:pt x="2415" y="1572"/>
                                  </a:lnTo>
                                  <a:lnTo>
                                    <a:pt x="2500" y="1569"/>
                                  </a:lnTo>
                                  <a:lnTo>
                                    <a:pt x="2584" y="1566"/>
                                  </a:lnTo>
                                  <a:lnTo>
                                    <a:pt x="2669" y="1564"/>
                                  </a:lnTo>
                                  <a:lnTo>
                                    <a:pt x="2753" y="1564"/>
                                  </a:lnTo>
                                  <a:lnTo>
                                    <a:pt x="2838" y="1564"/>
                                  </a:lnTo>
                                  <a:lnTo>
                                    <a:pt x="2922" y="1566"/>
                                  </a:lnTo>
                                  <a:lnTo>
                                    <a:pt x="3009" y="1569"/>
                                  </a:lnTo>
                                  <a:lnTo>
                                    <a:pt x="3093" y="1572"/>
                                  </a:lnTo>
                                  <a:lnTo>
                                    <a:pt x="3262" y="1571"/>
                                  </a:lnTo>
                                  <a:lnTo>
                                    <a:pt x="3432" y="1567"/>
                                  </a:lnTo>
                                  <a:lnTo>
                                    <a:pt x="3516" y="1566"/>
                                  </a:lnTo>
                                  <a:lnTo>
                                    <a:pt x="3601" y="1567"/>
                                  </a:lnTo>
                                  <a:lnTo>
                                    <a:pt x="3685" y="1569"/>
                                  </a:lnTo>
                                  <a:lnTo>
                                    <a:pt x="3770" y="1571"/>
                                  </a:lnTo>
                                  <a:lnTo>
                                    <a:pt x="3812" y="1569"/>
                                  </a:lnTo>
                                  <a:lnTo>
                                    <a:pt x="3854" y="1564"/>
                                  </a:lnTo>
                                  <a:lnTo>
                                    <a:pt x="3875" y="1559"/>
                                  </a:lnTo>
                                  <a:lnTo>
                                    <a:pt x="3893" y="1550"/>
                                  </a:lnTo>
                                  <a:lnTo>
                                    <a:pt x="3910" y="1538"/>
                                  </a:lnTo>
                                  <a:lnTo>
                                    <a:pt x="3925" y="1523"/>
                                  </a:lnTo>
                                  <a:lnTo>
                                    <a:pt x="3941" y="1500"/>
                                  </a:lnTo>
                                  <a:lnTo>
                                    <a:pt x="3951" y="1474"/>
                                  </a:lnTo>
                                  <a:lnTo>
                                    <a:pt x="3959" y="1447"/>
                                  </a:lnTo>
                                  <a:lnTo>
                                    <a:pt x="3966" y="1405"/>
                                  </a:lnTo>
                                  <a:lnTo>
                                    <a:pt x="3969" y="1362"/>
                                  </a:lnTo>
                                  <a:lnTo>
                                    <a:pt x="3969" y="1278"/>
                                  </a:lnTo>
                                  <a:lnTo>
                                    <a:pt x="3964" y="1193"/>
                                  </a:lnTo>
                                  <a:lnTo>
                                    <a:pt x="3951" y="1024"/>
                                  </a:lnTo>
                                  <a:lnTo>
                                    <a:pt x="3944" y="939"/>
                                  </a:lnTo>
                                  <a:lnTo>
                                    <a:pt x="3941" y="855"/>
                                  </a:lnTo>
                                  <a:lnTo>
                                    <a:pt x="3944" y="770"/>
                                  </a:lnTo>
                                  <a:lnTo>
                                    <a:pt x="3949" y="685"/>
                                  </a:lnTo>
                                  <a:lnTo>
                                    <a:pt x="3953" y="601"/>
                                  </a:lnTo>
                                  <a:lnTo>
                                    <a:pt x="3951" y="516"/>
                                  </a:lnTo>
                                  <a:lnTo>
                                    <a:pt x="3944" y="347"/>
                                  </a:lnTo>
                                  <a:lnTo>
                                    <a:pt x="3942" y="262"/>
                                  </a:lnTo>
                                  <a:lnTo>
                                    <a:pt x="3944" y="178"/>
                                  </a:lnTo>
                                  <a:lnTo>
                                    <a:pt x="3944" y="135"/>
                                  </a:lnTo>
                                  <a:lnTo>
                                    <a:pt x="3937" y="93"/>
                                  </a:lnTo>
                                  <a:lnTo>
                                    <a:pt x="3936" y="84"/>
                                  </a:lnTo>
                                  <a:lnTo>
                                    <a:pt x="3932" y="74"/>
                                  </a:lnTo>
                                  <a:lnTo>
                                    <a:pt x="3927" y="64"/>
                                  </a:lnTo>
                                  <a:lnTo>
                                    <a:pt x="3925" y="61"/>
                                  </a:lnTo>
                                  <a:lnTo>
                                    <a:pt x="3922" y="57"/>
                                  </a:lnTo>
                                  <a:lnTo>
                                    <a:pt x="3905" y="45"/>
                                  </a:lnTo>
                                  <a:lnTo>
                                    <a:pt x="3887" y="39"/>
                                  </a:lnTo>
                                  <a:lnTo>
                                    <a:pt x="3846" y="30"/>
                                  </a:lnTo>
                                  <a:lnTo>
                                    <a:pt x="3804" y="27"/>
                                  </a:lnTo>
                                  <a:lnTo>
                                    <a:pt x="3719" y="23"/>
                                  </a:lnTo>
                                  <a:lnTo>
                                    <a:pt x="3550" y="23"/>
                                  </a:lnTo>
                                  <a:lnTo>
                                    <a:pt x="3210" y="20"/>
                                  </a:lnTo>
                                  <a:lnTo>
                                    <a:pt x="2872" y="13"/>
                                  </a:lnTo>
                                  <a:lnTo>
                                    <a:pt x="2533" y="10"/>
                                  </a:lnTo>
                                  <a:close/>
                                  <a:moveTo>
                                    <a:pt x="2533" y="0"/>
                                  </a:moveTo>
                                  <a:lnTo>
                                    <a:pt x="2872" y="5"/>
                                  </a:lnTo>
                                  <a:lnTo>
                                    <a:pt x="3210" y="10"/>
                                  </a:lnTo>
                                  <a:lnTo>
                                    <a:pt x="3550" y="15"/>
                                  </a:lnTo>
                                  <a:lnTo>
                                    <a:pt x="3719" y="17"/>
                                  </a:lnTo>
                                  <a:lnTo>
                                    <a:pt x="3804" y="18"/>
                                  </a:lnTo>
                                  <a:lnTo>
                                    <a:pt x="3846" y="22"/>
                                  </a:lnTo>
                                  <a:lnTo>
                                    <a:pt x="3888" y="30"/>
                                  </a:lnTo>
                                  <a:lnTo>
                                    <a:pt x="3902" y="35"/>
                                  </a:lnTo>
                                  <a:lnTo>
                                    <a:pt x="3915" y="42"/>
                                  </a:lnTo>
                                  <a:lnTo>
                                    <a:pt x="3927" y="52"/>
                                  </a:lnTo>
                                  <a:lnTo>
                                    <a:pt x="3931" y="56"/>
                                  </a:lnTo>
                                  <a:lnTo>
                                    <a:pt x="3934" y="61"/>
                                  </a:lnTo>
                                  <a:lnTo>
                                    <a:pt x="3937" y="71"/>
                                  </a:lnTo>
                                  <a:lnTo>
                                    <a:pt x="3942" y="81"/>
                                  </a:lnTo>
                                  <a:lnTo>
                                    <a:pt x="3944" y="91"/>
                                  </a:lnTo>
                                  <a:lnTo>
                                    <a:pt x="3951" y="135"/>
                                  </a:lnTo>
                                  <a:lnTo>
                                    <a:pt x="3951" y="178"/>
                                  </a:lnTo>
                                  <a:lnTo>
                                    <a:pt x="3949" y="262"/>
                                  </a:lnTo>
                                  <a:lnTo>
                                    <a:pt x="3951" y="347"/>
                                  </a:lnTo>
                                  <a:lnTo>
                                    <a:pt x="3956" y="516"/>
                                  </a:lnTo>
                                  <a:lnTo>
                                    <a:pt x="3959" y="601"/>
                                  </a:lnTo>
                                  <a:lnTo>
                                    <a:pt x="3956" y="685"/>
                                  </a:lnTo>
                                  <a:lnTo>
                                    <a:pt x="3949" y="770"/>
                                  </a:lnTo>
                                  <a:lnTo>
                                    <a:pt x="3946" y="855"/>
                                  </a:lnTo>
                                  <a:lnTo>
                                    <a:pt x="3949" y="939"/>
                                  </a:lnTo>
                                  <a:lnTo>
                                    <a:pt x="3956" y="1024"/>
                                  </a:lnTo>
                                  <a:lnTo>
                                    <a:pt x="3969" y="1193"/>
                                  </a:lnTo>
                                  <a:lnTo>
                                    <a:pt x="3975" y="1278"/>
                                  </a:lnTo>
                                  <a:lnTo>
                                    <a:pt x="3975" y="1362"/>
                                  </a:lnTo>
                                  <a:lnTo>
                                    <a:pt x="3969" y="1405"/>
                                  </a:lnTo>
                                  <a:lnTo>
                                    <a:pt x="3963" y="1447"/>
                                  </a:lnTo>
                                  <a:lnTo>
                                    <a:pt x="3954" y="1474"/>
                                  </a:lnTo>
                                  <a:lnTo>
                                    <a:pt x="3942" y="1501"/>
                                  </a:lnTo>
                                  <a:lnTo>
                                    <a:pt x="3927" y="1525"/>
                                  </a:lnTo>
                                  <a:lnTo>
                                    <a:pt x="3914" y="1540"/>
                                  </a:lnTo>
                                  <a:lnTo>
                                    <a:pt x="3895" y="1554"/>
                                  </a:lnTo>
                                  <a:lnTo>
                                    <a:pt x="3876" y="1562"/>
                                  </a:lnTo>
                                  <a:lnTo>
                                    <a:pt x="3854" y="1567"/>
                                  </a:lnTo>
                                  <a:lnTo>
                                    <a:pt x="3812" y="1572"/>
                                  </a:lnTo>
                                  <a:lnTo>
                                    <a:pt x="3770" y="1572"/>
                                  </a:lnTo>
                                  <a:lnTo>
                                    <a:pt x="3685" y="1572"/>
                                  </a:lnTo>
                                  <a:lnTo>
                                    <a:pt x="3601" y="1571"/>
                                  </a:lnTo>
                                  <a:lnTo>
                                    <a:pt x="3516" y="1571"/>
                                  </a:lnTo>
                                  <a:lnTo>
                                    <a:pt x="3432" y="1572"/>
                                  </a:lnTo>
                                  <a:lnTo>
                                    <a:pt x="3262" y="1576"/>
                                  </a:lnTo>
                                  <a:lnTo>
                                    <a:pt x="3093" y="1577"/>
                                  </a:lnTo>
                                  <a:lnTo>
                                    <a:pt x="3007" y="1576"/>
                                  </a:lnTo>
                                  <a:lnTo>
                                    <a:pt x="2922" y="1571"/>
                                  </a:lnTo>
                                  <a:lnTo>
                                    <a:pt x="2838" y="1569"/>
                                  </a:lnTo>
                                  <a:lnTo>
                                    <a:pt x="2753" y="1571"/>
                                  </a:lnTo>
                                  <a:lnTo>
                                    <a:pt x="2669" y="1571"/>
                                  </a:lnTo>
                                  <a:lnTo>
                                    <a:pt x="2584" y="1572"/>
                                  </a:lnTo>
                                  <a:lnTo>
                                    <a:pt x="2500" y="1576"/>
                                  </a:lnTo>
                                  <a:lnTo>
                                    <a:pt x="2415" y="1579"/>
                                  </a:lnTo>
                                  <a:lnTo>
                                    <a:pt x="1737" y="1582"/>
                                  </a:lnTo>
                                  <a:lnTo>
                                    <a:pt x="1058" y="1581"/>
                                  </a:lnTo>
                                  <a:lnTo>
                                    <a:pt x="380" y="1579"/>
                                  </a:lnTo>
                                  <a:lnTo>
                                    <a:pt x="211" y="1579"/>
                                  </a:lnTo>
                                  <a:lnTo>
                                    <a:pt x="126" y="1576"/>
                                  </a:lnTo>
                                  <a:lnTo>
                                    <a:pt x="84" y="1572"/>
                                  </a:lnTo>
                                  <a:lnTo>
                                    <a:pt x="64" y="1569"/>
                                  </a:lnTo>
                                  <a:lnTo>
                                    <a:pt x="52" y="1566"/>
                                  </a:lnTo>
                                  <a:lnTo>
                                    <a:pt x="47" y="1564"/>
                                  </a:lnTo>
                                  <a:lnTo>
                                    <a:pt x="47" y="1564"/>
                                  </a:lnTo>
                                  <a:lnTo>
                                    <a:pt x="47" y="1564"/>
                                  </a:lnTo>
                                  <a:lnTo>
                                    <a:pt x="45" y="1564"/>
                                  </a:lnTo>
                                  <a:lnTo>
                                    <a:pt x="45" y="1562"/>
                                  </a:lnTo>
                                  <a:lnTo>
                                    <a:pt x="47" y="1560"/>
                                  </a:lnTo>
                                  <a:lnTo>
                                    <a:pt x="49" y="1560"/>
                                  </a:lnTo>
                                  <a:lnTo>
                                    <a:pt x="52" y="1560"/>
                                  </a:lnTo>
                                  <a:lnTo>
                                    <a:pt x="38" y="1559"/>
                                  </a:lnTo>
                                  <a:lnTo>
                                    <a:pt x="33" y="1557"/>
                                  </a:lnTo>
                                  <a:lnTo>
                                    <a:pt x="28" y="1554"/>
                                  </a:lnTo>
                                  <a:lnTo>
                                    <a:pt x="23" y="1550"/>
                                  </a:lnTo>
                                  <a:lnTo>
                                    <a:pt x="20" y="1547"/>
                                  </a:lnTo>
                                  <a:lnTo>
                                    <a:pt x="15" y="1537"/>
                                  </a:lnTo>
                                  <a:lnTo>
                                    <a:pt x="11" y="1527"/>
                                  </a:lnTo>
                                  <a:lnTo>
                                    <a:pt x="3" y="1486"/>
                                  </a:lnTo>
                                  <a:lnTo>
                                    <a:pt x="0" y="1444"/>
                                  </a:lnTo>
                                  <a:lnTo>
                                    <a:pt x="1" y="1359"/>
                                  </a:lnTo>
                                  <a:lnTo>
                                    <a:pt x="8" y="1274"/>
                                  </a:lnTo>
                                  <a:lnTo>
                                    <a:pt x="11" y="1105"/>
                                  </a:lnTo>
                                  <a:lnTo>
                                    <a:pt x="10" y="934"/>
                                  </a:lnTo>
                                  <a:lnTo>
                                    <a:pt x="3" y="596"/>
                                  </a:lnTo>
                                  <a:lnTo>
                                    <a:pt x="0" y="426"/>
                                  </a:lnTo>
                                  <a:lnTo>
                                    <a:pt x="3" y="342"/>
                                  </a:lnTo>
                                  <a:lnTo>
                                    <a:pt x="5" y="299"/>
                                  </a:lnTo>
                                  <a:lnTo>
                                    <a:pt x="5" y="257"/>
                                  </a:lnTo>
                                  <a:lnTo>
                                    <a:pt x="5" y="171"/>
                                  </a:lnTo>
                                  <a:lnTo>
                                    <a:pt x="8" y="128"/>
                                  </a:lnTo>
                                  <a:lnTo>
                                    <a:pt x="16" y="88"/>
                                  </a:lnTo>
                                  <a:lnTo>
                                    <a:pt x="20" y="78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27" y="61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5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76" y="32"/>
                                  </a:lnTo>
                                  <a:lnTo>
                                    <a:pt x="118" y="22"/>
                                  </a:lnTo>
                                  <a:lnTo>
                                    <a:pt x="159" y="15"/>
                                  </a:lnTo>
                                  <a:lnTo>
                                    <a:pt x="245" y="10"/>
                                  </a:lnTo>
                                  <a:lnTo>
                                    <a:pt x="329" y="7"/>
                                  </a:lnTo>
                                  <a:lnTo>
                                    <a:pt x="498" y="5"/>
                                  </a:lnTo>
                                  <a:lnTo>
                                    <a:pt x="837" y="3"/>
                                  </a:lnTo>
                                  <a:lnTo>
                                    <a:pt x="1515" y="1"/>
                                  </a:lnTo>
                                  <a:lnTo>
                                    <a:pt x="2193" y="0"/>
                                  </a:lnTo>
                                  <a:lnTo>
                                    <a:pt x="2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55575" y="268288"/>
                            <a:ext cx="6554788" cy="2708275"/>
                            <a:chOff x="155575" y="268288"/>
                            <a:chExt cx="6554788" cy="2708275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155575" y="268288"/>
                              <a:ext cx="6554788" cy="2708275"/>
                            </a:xfrm>
                            <a:custGeom>
                              <a:avLst/>
                              <a:gdLst>
                                <a:gd name="T0" fmla="*/ 3929 w 4129"/>
                                <a:gd name="T1" fmla="*/ 1 h 1706"/>
                                <a:gd name="T2" fmla="*/ 4038 w 4129"/>
                                <a:gd name="T3" fmla="*/ 12 h 1706"/>
                                <a:gd name="T4" fmla="*/ 4060 w 4129"/>
                                <a:gd name="T5" fmla="*/ 18 h 1706"/>
                                <a:gd name="T6" fmla="*/ 4053 w 4129"/>
                                <a:gd name="T7" fmla="*/ 18 h 1706"/>
                                <a:gd name="T8" fmla="*/ 4044 w 4129"/>
                                <a:gd name="T9" fmla="*/ 17 h 1706"/>
                                <a:gd name="T10" fmla="*/ 4043 w 4129"/>
                                <a:gd name="T11" fmla="*/ 18 h 1706"/>
                                <a:gd name="T12" fmla="*/ 4053 w 4129"/>
                                <a:gd name="T13" fmla="*/ 20 h 1706"/>
                                <a:gd name="T14" fmla="*/ 4082 w 4129"/>
                                <a:gd name="T15" fmla="*/ 30 h 1706"/>
                                <a:gd name="T16" fmla="*/ 4100 w 4129"/>
                                <a:gd name="T17" fmla="*/ 103 h 1706"/>
                                <a:gd name="T18" fmla="*/ 4104 w 4129"/>
                                <a:gd name="T19" fmla="*/ 232 h 1706"/>
                                <a:gd name="T20" fmla="*/ 4100 w 4129"/>
                                <a:gd name="T21" fmla="*/ 386 h 1706"/>
                                <a:gd name="T22" fmla="*/ 4098 w 4129"/>
                                <a:gd name="T23" fmla="*/ 535 h 1706"/>
                                <a:gd name="T24" fmla="*/ 4105 w 4129"/>
                                <a:gd name="T25" fmla="*/ 650 h 1706"/>
                                <a:gd name="T26" fmla="*/ 4129 w 4129"/>
                                <a:gd name="T27" fmla="*/ 868 h 1706"/>
                                <a:gd name="T28" fmla="*/ 4110 w 4129"/>
                                <a:gd name="T29" fmla="*/ 1109 h 1706"/>
                                <a:gd name="T30" fmla="*/ 4107 w 4129"/>
                                <a:gd name="T31" fmla="*/ 1256 h 1706"/>
                                <a:gd name="T32" fmla="*/ 4102 w 4129"/>
                                <a:gd name="T33" fmla="*/ 1400 h 1706"/>
                                <a:gd name="T34" fmla="*/ 4102 w 4129"/>
                                <a:gd name="T35" fmla="*/ 1544 h 1706"/>
                                <a:gd name="T36" fmla="*/ 4073 w 4129"/>
                                <a:gd name="T37" fmla="*/ 1652 h 1706"/>
                                <a:gd name="T38" fmla="*/ 4000 w 4129"/>
                                <a:gd name="T39" fmla="*/ 1684 h 1706"/>
                                <a:gd name="T40" fmla="*/ 3896 w 4129"/>
                                <a:gd name="T41" fmla="*/ 1698 h 1706"/>
                                <a:gd name="T42" fmla="*/ 3742 w 4129"/>
                                <a:gd name="T43" fmla="*/ 1703 h 1706"/>
                                <a:gd name="T44" fmla="*/ 3623 w 4129"/>
                                <a:gd name="T45" fmla="*/ 1703 h 1706"/>
                                <a:gd name="T46" fmla="*/ 3417 w 4129"/>
                                <a:gd name="T47" fmla="*/ 1704 h 1706"/>
                                <a:gd name="T48" fmla="*/ 3148 w 4129"/>
                                <a:gd name="T49" fmla="*/ 1704 h 1706"/>
                                <a:gd name="T50" fmla="*/ 2840 w 4129"/>
                                <a:gd name="T51" fmla="*/ 1704 h 1706"/>
                                <a:gd name="T52" fmla="*/ 2522 w 4129"/>
                                <a:gd name="T53" fmla="*/ 1704 h 1706"/>
                                <a:gd name="T54" fmla="*/ 2214 w 4129"/>
                                <a:gd name="T55" fmla="*/ 1706 h 1706"/>
                                <a:gd name="T56" fmla="*/ 1945 w 4129"/>
                                <a:gd name="T57" fmla="*/ 1706 h 1706"/>
                                <a:gd name="T58" fmla="*/ 1739 w 4129"/>
                                <a:gd name="T59" fmla="*/ 1706 h 1706"/>
                                <a:gd name="T60" fmla="*/ 1620 w 4129"/>
                                <a:gd name="T61" fmla="*/ 1706 h 1706"/>
                                <a:gd name="T62" fmla="*/ 1071 w 4129"/>
                                <a:gd name="T63" fmla="*/ 1691 h 1706"/>
                                <a:gd name="T64" fmla="*/ 227 w 4129"/>
                                <a:gd name="T65" fmla="*/ 1689 h 1706"/>
                                <a:gd name="T66" fmla="*/ 137 w 4129"/>
                                <a:gd name="T67" fmla="*/ 1686 h 1706"/>
                                <a:gd name="T68" fmla="*/ 58 w 4129"/>
                                <a:gd name="T69" fmla="*/ 1669 h 1706"/>
                                <a:gd name="T70" fmla="*/ 17 w 4129"/>
                                <a:gd name="T71" fmla="*/ 1606 h 1706"/>
                                <a:gd name="T72" fmla="*/ 14 w 4129"/>
                                <a:gd name="T73" fmla="*/ 1491 h 1706"/>
                                <a:gd name="T74" fmla="*/ 3 w 4129"/>
                                <a:gd name="T75" fmla="*/ 1073 h 1706"/>
                                <a:gd name="T76" fmla="*/ 22 w 4129"/>
                                <a:gd name="T77" fmla="*/ 856 h 1706"/>
                                <a:gd name="T78" fmla="*/ 17 w 4129"/>
                                <a:gd name="T79" fmla="*/ 706 h 1706"/>
                                <a:gd name="T80" fmla="*/ 5 w 4129"/>
                                <a:gd name="T81" fmla="*/ 450 h 1706"/>
                                <a:gd name="T82" fmla="*/ 0 w 4129"/>
                                <a:gd name="T83" fmla="*/ 282 h 1706"/>
                                <a:gd name="T84" fmla="*/ 20 w 4129"/>
                                <a:gd name="T85" fmla="*/ 157 h 1706"/>
                                <a:gd name="T86" fmla="*/ 39 w 4129"/>
                                <a:gd name="T87" fmla="*/ 93 h 1706"/>
                                <a:gd name="T88" fmla="*/ 49 w 4129"/>
                                <a:gd name="T89" fmla="*/ 44 h 1706"/>
                                <a:gd name="T90" fmla="*/ 113 w 4129"/>
                                <a:gd name="T91" fmla="*/ 13 h 1706"/>
                                <a:gd name="T92" fmla="*/ 213 w 4129"/>
                                <a:gd name="T93" fmla="*/ 7 h 1706"/>
                                <a:gd name="T94" fmla="*/ 308 w 4129"/>
                                <a:gd name="T95" fmla="*/ 10 h 1706"/>
                                <a:gd name="T96" fmla="*/ 873 w 4129"/>
                                <a:gd name="T97" fmla="*/ 3 h 1706"/>
                                <a:gd name="T98" fmla="*/ 1152 w 4129"/>
                                <a:gd name="T99" fmla="*/ 13 h 1706"/>
                                <a:gd name="T100" fmla="*/ 1480 w 4129"/>
                                <a:gd name="T101" fmla="*/ 8 h 1706"/>
                                <a:gd name="T102" fmla="*/ 1710 w 4129"/>
                                <a:gd name="T103" fmla="*/ 1 h 1706"/>
                                <a:gd name="T104" fmla="*/ 1813 w 4129"/>
                                <a:gd name="T105" fmla="*/ 0 h 1706"/>
                                <a:gd name="T106" fmla="*/ 2004 w 4129"/>
                                <a:gd name="T107" fmla="*/ 0 h 1706"/>
                                <a:gd name="T108" fmla="*/ 2258 w 4129"/>
                                <a:gd name="T109" fmla="*/ 0 h 1706"/>
                                <a:gd name="T110" fmla="*/ 2547 w 4129"/>
                                <a:gd name="T111" fmla="*/ 0 h 1706"/>
                                <a:gd name="T112" fmla="*/ 2852 w 4129"/>
                                <a:gd name="T113" fmla="*/ 0 h 1706"/>
                                <a:gd name="T114" fmla="*/ 3143 w 4129"/>
                                <a:gd name="T115" fmla="*/ 0 h 1706"/>
                                <a:gd name="T116" fmla="*/ 3397 w 4129"/>
                                <a:gd name="T117" fmla="*/ 1 h 1706"/>
                                <a:gd name="T118" fmla="*/ 3586 w 4129"/>
                                <a:gd name="T119" fmla="*/ 1 h 1706"/>
                                <a:gd name="T120" fmla="*/ 3689 w 4129"/>
                                <a:gd name="T121" fmla="*/ 1 h 1706"/>
                                <a:gd name="T122" fmla="*/ 3758 w 4129"/>
                                <a:gd name="T123" fmla="*/ 1 h 17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4129" h="1706">
                                  <a:moveTo>
                                    <a:pt x="3841" y="0"/>
                                  </a:moveTo>
                                  <a:lnTo>
                                    <a:pt x="3885" y="0"/>
                                  </a:lnTo>
                                  <a:lnTo>
                                    <a:pt x="3929" y="1"/>
                                  </a:lnTo>
                                  <a:lnTo>
                                    <a:pt x="3970" y="3"/>
                                  </a:lnTo>
                                  <a:lnTo>
                                    <a:pt x="4007" y="7"/>
                                  </a:lnTo>
                                  <a:lnTo>
                                    <a:pt x="4038" y="12"/>
                                  </a:lnTo>
                                  <a:lnTo>
                                    <a:pt x="4061" y="18"/>
                                  </a:lnTo>
                                  <a:lnTo>
                                    <a:pt x="4061" y="18"/>
                                  </a:lnTo>
                                  <a:lnTo>
                                    <a:pt x="4060" y="18"/>
                                  </a:lnTo>
                                  <a:lnTo>
                                    <a:pt x="4058" y="18"/>
                                  </a:lnTo>
                                  <a:lnTo>
                                    <a:pt x="4055" y="18"/>
                                  </a:lnTo>
                                  <a:lnTo>
                                    <a:pt x="4053" y="18"/>
                                  </a:lnTo>
                                  <a:lnTo>
                                    <a:pt x="4049" y="18"/>
                                  </a:lnTo>
                                  <a:lnTo>
                                    <a:pt x="4046" y="18"/>
                                  </a:lnTo>
                                  <a:lnTo>
                                    <a:pt x="4044" y="17"/>
                                  </a:lnTo>
                                  <a:lnTo>
                                    <a:pt x="4043" y="18"/>
                                  </a:lnTo>
                                  <a:lnTo>
                                    <a:pt x="4041" y="18"/>
                                  </a:lnTo>
                                  <a:lnTo>
                                    <a:pt x="4043" y="18"/>
                                  </a:lnTo>
                                  <a:lnTo>
                                    <a:pt x="4044" y="18"/>
                                  </a:lnTo>
                                  <a:lnTo>
                                    <a:pt x="4048" y="20"/>
                                  </a:lnTo>
                                  <a:lnTo>
                                    <a:pt x="4053" y="20"/>
                                  </a:lnTo>
                                  <a:lnTo>
                                    <a:pt x="4061" y="22"/>
                                  </a:lnTo>
                                  <a:lnTo>
                                    <a:pt x="4071" y="23"/>
                                  </a:lnTo>
                                  <a:lnTo>
                                    <a:pt x="4082" y="30"/>
                                  </a:lnTo>
                                  <a:lnTo>
                                    <a:pt x="4090" y="47"/>
                                  </a:lnTo>
                                  <a:lnTo>
                                    <a:pt x="4095" y="71"/>
                                  </a:lnTo>
                                  <a:lnTo>
                                    <a:pt x="4100" y="103"/>
                                  </a:lnTo>
                                  <a:lnTo>
                                    <a:pt x="4102" y="142"/>
                                  </a:lnTo>
                                  <a:lnTo>
                                    <a:pt x="4104" y="184"/>
                                  </a:lnTo>
                                  <a:lnTo>
                                    <a:pt x="4104" y="232"/>
                                  </a:lnTo>
                                  <a:lnTo>
                                    <a:pt x="4102" y="281"/>
                                  </a:lnTo>
                                  <a:lnTo>
                                    <a:pt x="4100" y="333"/>
                                  </a:lnTo>
                                  <a:lnTo>
                                    <a:pt x="4100" y="386"/>
                                  </a:lnTo>
                                  <a:lnTo>
                                    <a:pt x="4098" y="436"/>
                                  </a:lnTo>
                                  <a:lnTo>
                                    <a:pt x="4097" y="487"/>
                                  </a:lnTo>
                                  <a:lnTo>
                                    <a:pt x="4098" y="535"/>
                                  </a:lnTo>
                                  <a:lnTo>
                                    <a:pt x="4098" y="579"/>
                                  </a:lnTo>
                                  <a:lnTo>
                                    <a:pt x="4102" y="618"/>
                                  </a:lnTo>
                                  <a:lnTo>
                                    <a:pt x="4105" y="650"/>
                                  </a:lnTo>
                                  <a:lnTo>
                                    <a:pt x="4117" y="719"/>
                                  </a:lnTo>
                                  <a:lnTo>
                                    <a:pt x="4126" y="789"/>
                                  </a:lnTo>
                                  <a:lnTo>
                                    <a:pt x="4129" y="868"/>
                                  </a:lnTo>
                                  <a:lnTo>
                                    <a:pt x="4126" y="948"/>
                                  </a:lnTo>
                                  <a:lnTo>
                                    <a:pt x="4119" y="1027"/>
                                  </a:lnTo>
                                  <a:lnTo>
                                    <a:pt x="4110" y="1109"/>
                                  </a:lnTo>
                                  <a:lnTo>
                                    <a:pt x="4107" y="1159"/>
                                  </a:lnTo>
                                  <a:lnTo>
                                    <a:pt x="4105" y="1208"/>
                                  </a:lnTo>
                                  <a:lnTo>
                                    <a:pt x="4107" y="1256"/>
                                  </a:lnTo>
                                  <a:lnTo>
                                    <a:pt x="4105" y="1303"/>
                                  </a:lnTo>
                                  <a:lnTo>
                                    <a:pt x="4104" y="1356"/>
                                  </a:lnTo>
                                  <a:lnTo>
                                    <a:pt x="4102" y="1400"/>
                                  </a:lnTo>
                                  <a:lnTo>
                                    <a:pt x="4102" y="1447"/>
                                  </a:lnTo>
                                  <a:lnTo>
                                    <a:pt x="4104" y="1496"/>
                                  </a:lnTo>
                                  <a:lnTo>
                                    <a:pt x="4102" y="1544"/>
                                  </a:lnTo>
                                  <a:lnTo>
                                    <a:pt x="4097" y="1591"/>
                                  </a:lnTo>
                                  <a:lnTo>
                                    <a:pt x="4085" y="1635"/>
                                  </a:lnTo>
                                  <a:lnTo>
                                    <a:pt x="4073" y="1652"/>
                                  </a:lnTo>
                                  <a:lnTo>
                                    <a:pt x="4055" y="1665"/>
                                  </a:lnTo>
                                  <a:lnTo>
                                    <a:pt x="4029" y="1676"/>
                                  </a:lnTo>
                                  <a:lnTo>
                                    <a:pt x="4000" y="1684"/>
                                  </a:lnTo>
                                  <a:lnTo>
                                    <a:pt x="3967" y="1689"/>
                                  </a:lnTo>
                                  <a:lnTo>
                                    <a:pt x="3931" y="1694"/>
                                  </a:lnTo>
                                  <a:lnTo>
                                    <a:pt x="3896" y="1698"/>
                                  </a:lnTo>
                                  <a:lnTo>
                                    <a:pt x="3826" y="1701"/>
                                  </a:lnTo>
                                  <a:lnTo>
                                    <a:pt x="3758" y="1703"/>
                                  </a:lnTo>
                                  <a:lnTo>
                                    <a:pt x="3742" y="1703"/>
                                  </a:lnTo>
                                  <a:lnTo>
                                    <a:pt x="3715" y="1703"/>
                                  </a:lnTo>
                                  <a:lnTo>
                                    <a:pt x="3674" y="1703"/>
                                  </a:lnTo>
                                  <a:lnTo>
                                    <a:pt x="3623" y="1703"/>
                                  </a:lnTo>
                                  <a:lnTo>
                                    <a:pt x="3562" y="1703"/>
                                  </a:lnTo>
                                  <a:lnTo>
                                    <a:pt x="3493" y="1704"/>
                                  </a:lnTo>
                                  <a:lnTo>
                                    <a:pt x="3417" y="1704"/>
                                  </a:lnTo>
                                  <a:lnTo>
                                    <a:pt x="3332" y="1704"/>
                                  </a:lnTo>
                                  <a:lnTo>
                                    <a:pt x="3243" y="1704"/>
                                  </a:lnTo>
                                  <a:lnTo>
                                    <a:pt x="3148" y="1704"/>
                                  </a:lnTo>
                                  <a:lnTo>
                                    <a:pt x="3048" y="1704"/>
                                  </a:lnTo>
                                  <a:lnTo>
                                    <a:pt x="2945" y="1704"/>
                                  </a:lnTo>
                                  <a:lnTo>
                                    <a:pt x="2840" y="1704"/>
                                  </a:lnTo>
                                  <a:lnTo>
                                    <a:pt x="2733" y="1704"/>
                                  </a:lnTo>
                                  <a:lnTo>
                                    <a:pt x="2627" y="1704"/>
                                  </a:lnTo>
                                  <a:lnTo>
                                    <a:pt x="2522" y="1704"/>
                                  </a:lnTo>
                                  <a:lnTo>
                                    <a:pt x="2417" y="1706"/>
                                  </a:lnTo>
                                  <a:lnTo>
                                    <a:pt x="2314" y="1706"/>
                                  </a:lnTo>
                                  <a:lnTo>
                                    <a:pt x="2214" y="1706"/>
                                  </a:lnTo>
                                  <a:lnTo>
                                    <a:pt x="2119" y="1706"/>
                                  </a:lnTo>
                                  <a:lnTo>
                                    <a:pt x="2030" y="1706"/>
                                  </a:lnTo>
                                  <a:lnTo>
                                    <a:pt x="1945" y="1706"/>
                                  </a:lnTo>
                                  <a:lnTo>
                                    <a:pt x="1869" y="1706"/>
                                  </a:lnTo>
                                  <a:lnTo>
                                    <a:pt x="1800" y="1706"/>
                                  </a:lnTo>
                                  <a:lnTo>
                                    <a:pt x="1739" y="1706"/>
                                  </a:lnTo>
                                  <a:lnTo>
                                    <a:pt x="1688" y="1706"/>
                                  </a:lnTo>
                                  <a:lnTo>
                                    <a:pt x="1648" y="1706"/>
                                  </a:lnTo>
                                  <a:lnTo>
                                    <a:pt x="1620" y="1706"/>
                                  </a:lnTo>
                                  <a:lnTo>
                                    <a:pt x="1604" y="1706"/>
                                  </a:lnTo>
                                  <a:lnTo>
                                    <a:pt x="1336" y="1703"/>
                                  </a:lnTo>
                                  <a:lnTo>
                                    <a:pt x="1071" y="1691"/>
                                  </a:lnTo>
                                  <a:lnTo>
                                    <a:pt x="419" y="1691"/>
                                  </a:lnTo>
                                  <a:lnTo>
                                    <a:pt x="254" y="1689"/>
                                  </a:lnTo>
                                  <a:lnTo>
                                    <a:pt x="227" y="1689"/>
                                  </a:lnTo>
                                  <a:lnTo>
                                    <a:pt x="198" y="1689"/>
                                  </a:lnTo>
                                  <a:lnTo>
                                    <a:pt x="167" y="1687"/>
                                  </a:lnTo>
                                  <a:lnTo>
                                    <a:pt x="137" y="1686"/>
                                  </a:lnTo>
                                  <a:lnTo>
                                    <a:pt x="108" y="1682"/>
                                  </a:lnTo>
                                  <a:lnTo>
                                    <a:pt x="81" y="1676"/>
                                  </a:lnTo>
                                  <a:lnTo>
                                    <a:pt x="58" y="1669"/>
                                  </a:lnTo>
                                  <a:lnTo>
                                    <a:pt x="41" y="1659"/>
                                  </a:lnTo>
                                  <a:lnTo>
                                    <a:pt x="30" y="1643"/>
                                  </a:lnTo>
                                  <a:lnTo>
                                    <a:pt x="17" y="1606"/>
                                  </a:lnTo>
                                  <a:lnTo>
                                    <a:pt x="12" y="1567"/>
                                  </a:lnTo>
                                  <a:lnTo>
                                    <a:pt x="12" y="1528"/>
                                  </a:lnTo>
                                  <a:lnTo>
                                    <a:pt x="14" y="1491"/>
                                  </a:lnTo>
                                  <a:lnTo>
                                    <a:pt x="12" y="1352"/>
                                  </a:lnTo>
                                  <a:lnTo>
                                    <a:pt x="7" y="1212"/>
                                  </a:lnTo>
                                  <a:lnTo>
                                    <a:pt x="3" y="1073"/>
                                  </a:lnTo>
                                  <a:lnTo>
                                    <a:pt x="7" y="1002"/>
                                  </a:lnTo>
                                  <a:lnTo>
                                    <a:pt x="14" y="929"/>
                                  </a:lnTo>
                                  <a:lnTo>
                                    <a:pt x="22" y="856"/>
                                  </a:lnTo>
                                  <a:lnTo>
                                    <a:pt x="22" y="807"/>
                                  </a:lnTo>
                                  <a:lnTo>
                                    <a:pt x="20" y="756"/>
                                  </a:lnTo>
                                  <a:lnTo>
                                    <a:pt x="17" y="706"/>
                                  </a:lnTo>
                                  <a:lnTo>
                                    <a:pt x="14" y="609"/>
                                  </a:lnTo>
                                  <a:lnTo>
                                    <a:pt x="7" y="511"/>
                                  </a:lnTo>
                                  <a:lnTo>
                                    <a:pt x="5" y="450"/>
                                  </a:lnTo>
                                  <a:lnTo>
                                    <a:pt x="2" y="394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0" y="282"/>
                                  </a:lnTo>
                                  <a:lnTo>
                                    <a:pt x="3" y="222"/>
                                  </a:lnTo>
                                  <a:lnTo>
                                    <a:pt x="10" y="189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7" y="108"/>
                                  </a:lnTo>
                                  <a:lnTo>
                                    <a:pt x="39" y="93"/>
                                  </a:lnTo>
                                  <a:lnTo>
                                    <a:pt x="39" y="76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9" y="44"/>
                                  </a:lnTo>
                                  <a:lnTo>
                                    <a:pt x="64" y="30"/>
                                  </a:lnTo>
                                  <a:lnTo>
                                    <a:pt x="86" y="20"/>
                                  </a:lnTo>
                                  <a:lnTo>
                                    <a:pt x="113" y="13"/>
                                  </a:lnTo>
                                  <a:lnTo>
                                    <a:pt x="144" y="10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213" y="7"/>
                                  </a:lnTo>
                                  <a:lnTo>
                                    <a:pt x="247" y="8"/>
                                  </a:lnTo>
                                  <a:lnTo>
                                    <a:pt x="279" y="8"/>
                                  </a:lnTo>
                                  <a:lnTo>
                                    <a:pt x="308" y="10"/>
                                  </a:lnTo>
                                  <a:lnTo>
                                    <a:pt x="474" y="12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873" y="3"/>
                                  </a:lnTo>
                                  <a:lnTo>
                                    <a:pt x="964" y="5"/>
                                  </a:lnTo>
                                  <a:lnTo>
                                    <a:pt x="1057" y="10"/>
                                  </a:lnTo>
                                  <a:lnTo>
                                    <a:pt x="1152" y="13"/>
                                  </a:lnTo>
                                  <a:lnTo>
                                    <a:pt x="1264" y="12"/>
                                  </a:lnTo>
                                  <a:lnTo>
                                    <a:pt x="1377" y="12"/>
                                  </a:lnTo>
                                  <a:lnTo>
                                    <a:pt x="1480" y="8"/>
                                  </a:lnTo>
                                  <a:lnTo>
                                    <a:pt x="1583" y="3"/>
                                  </a:lnTo>
                                  <a:lnTo>
                                    <a:pt x="1700" y="1"/>
                                  </a:lnTo>
                                  <a:lnTo>
                                    <a:pt x="1710" y="1"/>
                                  </a:lnTo>
                                  <a:lnTo>
                                    <a:pt x="1734" y="1"/>
                                  </a:lnTo>
                                  <a:lnTo>
                                    <a:pt x="1768" y="1"/>
                                  </a:lnTo>
                                  <a:lnTo>
                                    <a:pt x="1813" y="0"/>
                                  </a:lnTo>
                                  <a:lnTo>
                                    <a:pt x="1869" y="0"/>
                                  </a:lnTo>
                                  <a:lnTo>
                                    <a:pt x="1932" y="0"/>
                                  </a:lnTo>
                                  <a:lnTo>
                                    <a:pt x="2004" y="0"/>
                                  </a:lnTo>
                                  <a:lnTo>
                                    <a:pt x="2082" y="0"/>
                                  </a:lnTo>
                                  <a:lnTo>
                                    <a:pt x="2167" y="0"/>
                                  </a:lnTo>
                                  <a:lnTo>
                                    <a:pt x="2258" y="0"/>
                                  </a:lnTo>
                                  <a:lnTo>
                                    <a:pt x="2351" y="0"/>
                                  </a:lnTo>
                                  <a:lnTo>
                                    <a:pt x="2449" y="0"/>
                                  </a:lnTo>
                                  <a:lnTo>
                                    <a:pt x="2547" y="0"/>
                                  </a:lnTo>
                                  <a:lnTo>
                                    <a:pt x="2649" y="0"/>
                                  </a:lnTo>
                                  <a:lnTo>
                                    <a:pt x="2750" y="0"/>
                                  </a:lnTo>
                                  <a:lnTo>
                                    <a:pt x="2852" y="0"/>
                                  </a:lnTo>
                                  <a:lnTo>
                                    <a:pt x="2952" y="0"/>
                                  </a:lnTo>
                                  <a:lnTo>
                                    <a:pt x="3048" y="0"/>
                                  </a:lnTo>
                                  <a:lnTo>
                                    <a:pt x="3143" y="0"/>
                                  </a:lnTo>
                                  <a:lnTo>
                                    <a:pt x="3232" y="0"/>
                                  </a:lnTo>
                                  <a:lnTo>
                                    <a:pt x="3317" y="0"/>
                                  </a:lnTo>
                                  <a:lnTo>
                                    <a:pt x="3397" y="1"/>
                                  </a:lnTo>
                                  <a:lnTo>
                                    <a:pt x="3468" y="1"/>
                                  </a:lnTo>
                                  <a:lnTo>
                                    <a:pt x="3532" y="1"/>
                                  </a:lnTo>
                                  <a:lnTo>
                                    <a:pt x="3586" y="1"/>
                                  </a:lnTo>
                                  <a:lnTo>
                                    <a:pt x="3632" y="1"/>
                                  </a:lnTo>
                                  <a:lnTo>
                                    <a:pt x="3667" y="1"/>
                                  </a:lnTo>
                                  <a:lnTo>
                                    <a:pt x="3689" y="1"/>
                                  </a:lnTo>
                                  <a:lnTo>
                                    <a:pt x="3701" y="1"/>
                                  </a:lnTo>
                                  <a:lnTo>
                                    <a:pt x="3726" y="1"/>
                                  </a:lnTo>
                                  <a:lnTo>
                                    <a:pt x="3758" y="1"/>
                                  </a:lnTo>
                                  <a:lnTo>
                                    <a:pt x="3797" y="1"/>
                                  </a:lnTo>
                                  <a:lnTo>
                                    <a:pt x="38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282575" y="346075"/>
                              <a:ext cx="6310313" cy="2513013"/>
                            </a:xfrm>
                            <a:custGeom>
                              <a:avLst/>
                              <a:gdLst>
                                <a:gd name="T0" fmla="*/ 837 w 3975"/>
                                <a:gd name="T1" fmla="*/ 12 h 1583"/>
                                <a:gd name="T2" fmla="*/ 160 w 3975"/>
                                <a:gd name="T3" fmla="*/ 20 h 1583"/>
                                <a:gd name="T4" fmla="*/ 40 w 3975"/>
                                <a:gd name="T5" fmla="*/ 54 h 1583"/>
                                <a:gd name="T6" fmla="*/ 23 w 3975"/>
                                <a:gd name="T7" fmla="*/ 78 h 1583"/>
                                <a:gd name="T8" fmla="*/ 8 w 3975"/>
                                <a:gd name="T9" fmla="*/ 257 h 1583"/>
                                <a:gd name="T10" fmla="*/ 5 w 3975"/>
                                <a:gd name="T11" fmla="*/ 596 h 1583"/>
                                <a:gd name="T12" fmla="*/ 3 w 3975"/>
                                <a:gd name="T13" fmla="*/ 1359 h 1583"/>
                                <a:gd name="T14" fmla="*/ 16 w 3975"/>
                                <a:gd name="T15" fmla="*/ 1537 h 1583"/>
                                <a:gd name="T16" fmla="*/ 33 w 3975"/>
                                <a:gd name="T17" fmla="*/ 1555 h 1583"/>
                                <a:gd name="T18" fmla="*/ 65 w 3975"/>
                                <a:gd name="T19" fmla="*/ 1561 h 1583"/>
                                <a:gd name="T20" fmla="*/ 64 w 3975"/>
                                <a:gd name="T21" fmla="*/ 1564 h 1583"/>
                                <a:gd name="T22" fmla="*/ 54 w 3975"/>
                                <a:gd name="T23" fmla="*/ 1564 h 1583"/>
                                <a:gd name="T24" fmla="*/ 211 w 3975"/>
                                <a:gd name="T25" fmla="*/ 1577 h 1583"/>
                                <a:gd name="T26" fmla="*/ 1737 w 3975"/>
                                <a:gd name="T27" fmla="*/ 1574 h 1583"/>
                                <a:gd name="T28" fmla="*/ 2500 w 3975"/>
                                <a:gd name="T29" fmla="*/ 1569 h 1583"/>
                                <a:gd name="T30" fmla="*/ 2838 w 3975"/>
                                <a:gd name="T31" fmla="*/ 1564 h 1583"/>
                                <a:gd name="T32" fmla="*/ 3262 w 3975"/>
                                <a:gd name="T33" fmla="*/ 1571 h 1583"/>
                                <a:gd name="T34" fmla="*/ 3685 w 3975"/>
                                <a:gd name="T35" fmla="*/ 1569 h 1583"/>
                                <a:gd name="T36" fmla="*/ 3875 w 3975"/>
                                <a:gd name="T37" fmla="*/ 1559 h 1583"/>
                                <a:gd name="T38" fmla="*/ 3941 w 3975"/>
                                <a:gd name="T39" fmla="*/ 1500 h 1583"/>
                                <a:gd name="T40" fmla="*/ 3969 w 3975"/>
                                <a:gd name="T41" fmla="*/ 1363 h 1583"/>
                                <a:gd name="T42" fmla="*/ 3944 w 3975"/>
                                <a:gd name="T43" fmla="*/ 939 h 1583"/>
                                <a:gd name="T44" fmla="*/ 3953 w 3975"/>
                                <a:gd name="T45" fmla="*/ 601 h 1583"/>
                                <a:gd name="T46" fmla="*/ 3944 w 3975"/>
                                <a:gd name="T47" fmla="*/ 178 h 1583"/>
                                <a:gd name="T48" fmla="*/ 3932 w 3975"/>
                                <a:gd name="T49" fmla="*/ 74 h 1583"/>
                                <a:gd name="T50" fmla="*/ 3905 w 3975"/>
                                <a:gd name="T51" fmla="*/ 46 h 1583"/>
                                <a:gd name="T52" fmla="*/ 3719 w 3975"/>
                                <a:gd name="T53" fmla="*/ 25 h 1583"/>
                                <a:gd name="T54" fmla="*/ 2533 w 3975"/>
                                <a:gd name="T55" fmla="*/ 10 h 1583"/>
                                <a:gd name="T56" fmla="*/ 3550 w 3975"/>
                                <a:gd name="T57" fmla="*/ 15 h 1583"/>
                                <a:gd name="T58" fmla="*/ 3888 w 3975"/>
                                <a:gd name="T59" fmla="*/ 30 h 1583"/>
                                <a:gd name="T60" fmla="*/ 3931 w 3975"/>
                                <a:gd name="T61" fmla="*/ 56 h 1583"/>
                                <a:gd name="T62" fmla="*/ 3944 w 3975"/>
                                <a:gd name="T63" fmla="*/ 91 h 1583"/>
                                <a:gd name="T64" fmla="*/ 3951 w 3975"/>
                                <a:gd name="T65" fmla="*/ 347 h 1583"/>
                                <a:gd name="T66" fmla="*/ 3949 w 3975"/>
                                <a:gd name="T67" fmla="*/ 770 h 1583"/>
                                <a:gd name="T68" fmla="*/ 3969 w 3975"/>
                                <a:gd name="T69" fmla="*/ 1193 h 1583"/>
                                <a:gd name="T70" fmla="*/ 3963 w 3975"/>
                                <a:gd name="T71" fmla="*/ 1447 h 1583"/>
                                <a:gd name="T72" fmla="*/ 3914 w 3975"/>
                                <a:gd name="T73" fmla="*/ 1540 h 1583"/>
                                <a:gd name="T74" fmla="*/ 3812 w 3975"/>
                                <a:gd name="T75" fmla="*/ 1572 h 1583"/>
                                <a:gd name="T76" fmla="*/ 3516 w 3975"/>
                                <a:gd name="T77" fmla="*/ 1571 h 1583"/>
                                <a:gd name="T78" fmla="*/ 3007 w 3975"/>
                                <a:gd name="T79" fmla="*/ 1576 h 1583"/>
                                <a:gd name="T80" fmla="*/ 2669 w 3975"/>
                                <a:gd name="T81" fmla="*/ 1571 h 1583"/>
                                <a:gd name="T82" fmla="*/ 1737 w 3975"/>
                                <a:gd name="T83" fmla="*/ 1583 h 1583"/>
                                <a:gd name="T84" fmla="*/ 126 w 3975"/>
                                <a:gd name="T85" fmla="*/ 1576 h 1583"/>
                                <a:gd name="T86" fmla="*/ 47 w 3975"/>
                                <a:gd name="T87" fmla="*/ 1564 h 1583"/>
                                <a:gd name="T88" fmla="*/ 45 w 3975"/>
                                <a:gd name="T89" fmla="*/ 1562 h 1583"/>
                                <a:gd name="T90" fmla="*/ 38 w 3975"/>
                                <a:gd name="T91" fmla="*/ 1559 h 1583"/>
                                <a:gd name="T92" fmla="*/ 20 w 3975"/>
                                <a:gd name="T93" fmla="*/ 1547 h 1583"/>
                                <a:gd name="T94" fmla="*/ 0 w 3975"/>
                                <a:gd name="T95" fmla="*/ 1444 h 1583"/>
                                <a:gd name="T96" fmla="*/ 10 w 3975"/>
                                <a:gd name="T97" fmla="*/ 934 h 1583"/>
                                <a:gd name="T98" fmla="*/ 5 w 3975"/>
                                <a:gd name="T99" fmla="*/ 299 h 1583"/>
                                <a:gd name="T100" fmla="*/ 16 w 3975"/>
                                <a:gd name="T101" fmla="*/ 88 h 1583"/>
                                <a:gd name="T102" fmla="*/ 32 w 3975"/>
                                <a:gd name="T103" fmla="*/ 56 h 1583"/>
                                <a:gd name="T104" fmla="*/ 118 w 3975"/>
                                <a:gd name="T105" fmla="*/ 22 h 1583"/>
                                <a:gd name="T106" fmla="*/ 498 w 3975"/>
                                <a:gd name="T107" fmla="*/ 5 h 1583"/>
                                <a:gd name="T108" fmla="*/ 2533 w 3975"/>
                                <a:gd name="T109" fmla="*/ 0 h 1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975" h="1583">
                                  <a:moveTo>
                                    <a:pt x="2533" y="10"/>
                                  </a:moveTo>
                                  <a:lnTo>
                                    <a:pt x="2193" y="10"/>
                                  </a:lnTo>
                                  <a:lnTo>
                                    <a:pt x="1515" y="12"/>
                                  </a:lnTo>
                                  <a:lnTo>
                                    <a:pt x="837" y="12"/>
                                  </a:lnTo>
                                  <a:lnTo>
                                    <a:pt x="498" y="12"/>
                                  </a:lnTo>
                                  <a:lnTo>
                                    <a:pt x="329" y="12"/>
                                  </a:lnTo>
                                  <a:lnTo>
                                    <a:pt x="245" y="15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18" y="25"/>
                                  </a:lnTo>
                                  <a:lnTo>
                                    <a:pt x="77" y="35"/>
                                  </a:lnTo>
                                  <a:lnTo>
                                    <a:pt x="57" y="44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35" y="57"/>
                                  </a:lnTo>
                                  <a:lnTo>
                                    <a:pt x="30" y="62"/>
                                  </a:lnTo>
                                  <a:lnTo>
                                    <a:pt x="27" y="69"/>
                                  </a:lnTo>
                                  <a:lnTo>
                                    <a:pt x="23" y="78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11" y="130"/>
                                  </a:lnTo>
                                  <a:lnTo>
                                    <a:pt x="8" y="173"/>
                                  </a:lnTo>
                                  <a:lnTo>
                                    <a:pt x="8" y="257"/>
                                  </a:lnTo>
                                  <a:lnTo>
                                    <a:pt x="8" y="299"/>
                                  </a:lnTo>
                                  <a:lnTo>
                                    <a:pt x="6" y="342"/>
                                  </a:lnTo>
                                  <a:lnTo>
                                    <a:pt x="3" y="426"/>
                                  </a:lnTo>
                                  <a:lnTo>
                                    <a:pt x="5" y="596"/>
                                  </a:lnTo>
                                  <a:lnTo>
                                    <a:pt x="11" y="934"/>
                                  </a:lnTo>
                                  <a:lnTo>
                                    <a:pt x="13" y="1105"/>
                                  </a:lnTo>
                                  <a:lnTo>
                                    <a:pt x="8" y="1274"/>
                                  </a:lnTo>
                                  <a:lnTo>
                                    <a:pt x="3" y="1359"/>
                                  </a:lnTo>
                                  <a:lnTo>
                                    <a:pt x="1" y="1444"/>
                                  </a:lnTo>
                                  <a:lnTo>
                                    <a:pt x="5" y="1486"/>
                                  </a:lnTo>
                                  <a:lnTo>
                                    <a:pt x="13" y="1527"/>
                                  </a:lnTo>
                                  <a:lnTo>
                                    <a:pt x="16" y="1537"/>
                                  </a:lnTo>
                                  <a:lnTo>
                                    <a:pt x="21" y="1545"/>
                                  </a:lnTo>
                                  <a:lnTo>
                                    <a:pt x="25" y="1550"/>
                                  </a:lnTo>
                                  <a:lnTo>
                                    <a:pt x="30" y="1554"/>
                                  </a:lnTo>
                                  <a:lnTo>
                                    <a:pt x="33" y="1555"/>
                                  </a:lnTo>
                                  <a:lnTo>
                                    <a:pt x="38" y="1555"/>
                                  </a:lnTo>
                                  <a:lnTo>
                                    <a:pt x="59" y="1561"/>
                                  </a:lnTo>
                                  <a:lnTo>
                                    <a:pt x="62" y="1561"/>
                                  </a:lnTo>
                                  <a:lnTo>
                                    <a:pt x="65" y="1561"/>
                                  </a:lnTo>
                                  <a:lnTo>
                                    <a:pt x="65" y="1562"/>
                                  </a:lnTo>
                                  <a:lnTo>
                                    <a:pt x="64" y="1564"/>
                                  </a:lnTo>
                                  <a:lnTo>
                                    <a:pt x="64" y="1564"/>
                                  </a:lnTo>
                                  <a:lnTo>
                                    <a:pt x="64" y="1564"/>
                                  </a:lnTo>
                                  <a:lnTo>
                                    <a:pt x="62" y="1564"/>
                                  </a:lnTo>
                                  <a:lnTo>
                                    <a:pt x="60" y="1564"/>
                                  </a:lnTo>
                                  <a:lnTo>
                                    <a:pt x="52" y="1562"/>
                                  </a:lnTo>
                                  <a:lnTo>
                                    <a:pt x="54" y="1564"/>
                                  </a:lnTo>
                                  <a:lnTo>
                                    <a:pt x="64" y="1566"/>
                                  </a:lnTo>
                                  <a:lnTo>
                                    <a:pt x="84" y="1571"/>
                                  </a:lnTo>
                                  <a:lnTo>
                                    <a:pt x="126" y="1574"/>
                                  </a:lnTo>
                                  <a:lnTo>
                                    <a:pt x="211" y="1577"/>
                                  </a:lnTo>
                                  <a:lnTo>
                                    <a:pt x="296" y="1576"/>
                                  </a:lnTo>
                                  <a:lnTo>
                                    <a:pt x="380" y="1576"/>
                                  </a:lnTo>
                                  <a:lnTo>
                                    <a:pt x="1058" y="1576"/>
                                  </a:lnTo>
                                  <a:lnTo>
                                    <a:pt x="1737" y="1574"/>
                                  </a:lnTo>
                                  <a:lnTo>
                                    <a:pt x="2075" y="1574"/>
                                  </a:lnTo>
                                  <a:lnTo>
                                    <a:pt x="2246" y="1574"/>
                                  </a:lnTo>
                                  <a:lnTo>
                                    <a:pt x="2415" y="1572"/>
                                  </a:lnTo>
                                  <a:lnTo>
                                    <a:pt x="2500" y="1569"/>
                                  </a:lnTo>
                                  <a:lnTo>
                                    <a:pt x="2584" y="1566"/>
                                  </a:lnTo>
                                  <a:lnTo>
                                    <a:pt x="2669" y="1564"/>
                                  </a:lnTo>
                                  <a:lnTo>
                                    <a:pt x="2753" y="1564"/>
                                  </a:lnTo>
                                  <a:lnTo>
                                    <a:pt x="2838" y="1564"/>
                                  </a:lnTo>
                                  <a:lnTo>
                                    <a:pt x="2922" y="1566"/>
                                  </a:lnTo>
                                  <a:lnTo>
                                    <a:pt x="3009" y="1569"/>
                                  </a:lnTo>
                                  <a:lnTo>
                                    <a:pt x="3093" y="1572"/>
                                  </a:lnTo>
                                  <a:lnTo>
                                    <a:pt x="3262" y="1571"/>
                                  </a:lnTo>
                                  <a:lnTo>
                                    <a:pt x="3432" y="1567"/>
                                  </a:lnTo>
                                  <a:lnTo>
                                    <a:pt x="3516" y="1566"/>
                                  </a:lnTo>
                                  <a:lnTo>
                                    <a:pt x="3601" y="1567"/>
                                  </a:lnTo>
                                  <a:lnTo>
                                    <a:pt x="3685" y="1569"/>
                                  </a:lnTo>
                                  <a:lnTo>
                                    <a:pt x="3770" y="1571"/>
                                  </a:lnTo>
                                  <a:lnTo>
                                    <a:pt x="3812" y="1569"/>
                                  </a:lnTo>
                                  <a:lnTo>
                                    <a:pt x="3854" y="1564"/>
                                  </a:lnTo>
                                  <a:lnTo>
                                    <a:pt x="3875" y="1559"/>
                                  </a:lnTo>
                                  <a:lnTo>
                                    <a:pt x="3893" y="1550"/>
                                  </a:lnTo>
                                  <a:lnTo>
                                    <a:pt x="3910" y="1539"/>
                                  </a:lnTo>
                                  <a:lnTo>
                                    <a:pt x="3925" y="1523"/>
                                  </a:lnTo>
                                  <a:lnTo>
                                    <a:pt x="3941" y="1500"/>
                                  </a:lnTo>
                                  <a:lnTo>
                                    <a:pt x="3951" y="1474"/>
                                  </a:lnTo>
                                  <a:lnTo>
                                    <a:pt x="3959" y="1447"/>
                                  </a:lnTo>
                                  <a:lnTo>
                                    <a:pt x="3966" y="1405"/>
                                  </a:lnTo>
                                  <a:lnTo>
                                    <a:pt x="3969" y="1363"/>
                                  </a:lnTo>
                                  <a:lnTo>
                                    <a:pt x="3969" y="1278"/>
                                  </a:lnTo>
                                  <a:lnTo>
                                    <a:pt x="3964" y="1193"/>
                                  </a:lnTo>
                                  <a:lnTo>
                                    <a:pt x="3951" y="1024"/>
                                  </a:lnTo>
                                  <a:lnTo>
                                    <a:pt x="3944" y="939"/>
                                  </a:lnTo>
                                  <a:lnTo>
                                    <a:pt x="3941" y="855"/>
                                  </a:lnTo>
                                  <a:lnTo>
                                    <a:pt x="3944" y="770"/>
                                  </a:lnTo>
                                  <a:lnTo>
                                    <a:pt x="3949" y="685"/>
                                  </a:lnTo>
                                  <a:lnTo>
                                    <a:pt x="3953" y="601"/>
                                  </a:lnTo>
                                  <a:lnTo>
                                    <a:pt x="3951" y="516"/>
                                  </a:lnTo>
                                  <a:lnTo>
                                    <a:pt x="3944" y="347"/>
                                  </a:lnTo>
                                  <a:lnTo>
                                    <a:pt x="3942" y="262"/>
                                  </a:lnTo>
                                  <a:lnTo>
                                    <a:pt x="3944" y="178"/>
                                  </a:lnTo>
                                  <a:lnTo>
                                    <a:pt x="3944" y="135"/>
                                  </a:lnTo>
                                  <a:lnTo>
                                    <a:pt x="3937" y="93"/>
                                  </a:lnTo>
                                  <a:lnTo>
                                    <a:pt x="3936" y="84"/>
                                  </a:lnTo>
                                  <a:lnTo>
                                    <a:pt x="3932" y="74"/>
                                  </a:lnTo>
                                  <a:lnTo>
                                    <a:pt x="3927" y="64"/>
                                  </a:lnTo>
                                  <a:lnTo>
                                    <a:pt x="3925" y="61"/>
                                  </a:lnTo>
                                  <a:lnTo>
                                    <a:pt x="3922" y="57"/>
                                  </a:lnTo>
                                  <a:lnTo>
                                    <a:pt x="3905" y="46"/>
                                  </a:lnTo>
                                  <a:lnTo>
                                    <a:pt x="3887" y="39"/>
                                  </a:lnTo>
                                  <a:lnTo>
                                    <a:pt x="3846" y="30"/>
                                  </a:lnTo>
                                  <a:lnTo>
                                    <a:pt x="3804" y="27"/>
                                  </a:lnTo>
                                  <a:lnTo>
                                    <a:pt x="3719" y="25"/>
                                  </a:lnTo>
                                  <a:lnTo>
                                    <a:pt x="3550" y="24"/>
                                  </a:lnTo>
                                  <a:lnTo>
                                    <a:pt x="3210" y="20"/>
                                  </a:lnTo>
                                  <a:lnTo>
                                    <a:pt x="2872" y="13"/>
                                  </a:lnTo>
                                  <a:lnTo>
                                    <a:pt x="2533" y="10"/>
                                  </a:lnTo>
                                  <a:close/>
                                  <a:moveTo>
                                    <a:pt x="2533" y="0"/>
                                  </a:moveTo>
                                  <a:lnTo>
                                    <a:pt x="2872" y="5"/>
                                  </a:lnTo>
                                  <a:lnTo>
                                    <a:pt x="3210" y="12"/>
                                  </a:lnTo>
                                  <a:lnTo>
                                    <a:pt x="3550" y="15"/>
                                  </a:lnTo>
                                  <a:lnTo>
                                    <a:pt x="3719" y="17"/>
                                  </a:lnTo>
                                  <a:lnTo>
                                    <a:pt x="3804" y="18"/>
                                  </a:lnTo>
                                  <a:lnTo>
                                    <a:pt x="3846" y="22"/>
                                  </a:lnTo>
                                  <a:lnTo>
                                    <a:pt x="3888" y="30"/>
                                  </a:lnTo>
                                  <a:lnTo>
                                    <a:pt x="3902" y="35"/>
                                  </a:lnTo>
                                  <a:lnTo>
                                    <a:pt x="3915" y="42"/>
                                  </a:lnTo>
                                  <a:lnTo>
                                    <a:pt x="3927" y="52"/>
                                  </a:lnTo>
                                  <a:lnTo>
                                    <a:pt x="3931" y="56"/>
                                  </a:lnTo>
                                  <a:lnTo>
                                    <a:pt x="3934" y="61"/>
                                  </a:lnTo>
                                  <a:lnTo>
                                    <a:pt x="3937" y="71"/>
                                  </a:lnTo>
                                  <a:lnTo>
                                    <a:pt x="3942" y="81"/>
                                  </a:lnTo>
                                  <a:lnTo>
                                    <a:pt x="3944" y="91"/>
                                  </a:lnTo>
                                  <a:lnTo>
                                    <a:pt x="3951" y="135"/>
                                  </a:lnTo>
                                  <a:lnTo>
                                    <a:pt x="3951" y="178"/>
                                  </a:lnTo>
                                  <a:lnTo>
                                    <a:pt x="3949" y="262"/>
                                  </a:lnTo>
                                  <a:lnTo>
                                    <a:pt x="3951" y="347"/>
                                  </a:lnTo>
                                  <a:lnTo>
                                    <a:pt x="3956" y="516"/>
                                  </a:lnTo>
                                  <a:lnTo>
                                    <a:pt x="3959" y="601"/>
                                  </a:lnTo>
                                  <a:lnTo>
                                    <a:pt x="3956" y="685"/>
                                  </a:lnTo>
                                  <a:lnTo>
                                    <a:pt x="3949" y="770"/>
                                  </a:lnTo>
                                  <a:lnTo>
                                    <a:pt x="3946" y="855"/>
                                  </a:lnTo>
                                  <a:lnTo>
                                    <a:pt x="3949" y="939"/>
                                  </a:lnTo>
                                  <a:lnTo>
                                    <a:pt x="3956" y="1024"/>
                                  </a:lnTo>
                                  <a:lnTo>
                                    <a:pt x="3969" y="1193"/>
                                  </a:lnTo>
                                  <a:lnTo>
                                    <a:pt x="3975" y="1278"/>
                                  </a:lnTo>
                                  <a:lnTo>
                                    <a:pt x="3975" y="1363"/>
                                  </a:lnTo>
                                  <a:lnTo>
                                    <a:pt x="3969" y="1405"/>
                                  </a:lnTo>
                                  <a:lnTo>
                                    <a:pt x="3963" y="1447"/>
                                  </a:lnTo>
                                  <a:lnTo>
                                    <a:pt x="3954" y="1474"/>
                                  </a:lnTo>
                                  <a:lnTo>
                                    <a:pt x="3942" y="1501"/>
                                  </a:lnTo>
                                  <a:lnTo>
                                    <a:pt x="3927" y="1525"/>
                                  </a:lnTo>
                                  <a:lnTo>
                                    <a:pt x="3914" y="1540"/>
                                  </a:lnTo>
                                  <a:lnTo>
                                    <a:pt x="3895" y="1554"/>
                                  </a:lnTo>
                                  <a:lnTo>
                                    <a:pt x="3876" y="1562"/>
                                  </a:lnTo>
                                  <a:lnTo>
                                    <a:pt x="3854" y="1567"/>
                                  </a:lnTo>
                                  <a:lnTo>
                                    <a:pt x="3812" y="1572"/>
                                  </a:lnTo>
                                  <a:lnTo>
                                    <a:pt x="3770" y="1574"/>
                                  </a:lnTo>
                                  <a:lnTo>
                                    <a:pt x="3685" y="1572"/>
                                  </a:lnTo>
                                  <a:lnTo>
                                    <a:pt x="3601" y="1571"/>
                                  </a:lnTo>
                                  <a:lnTo>
                                    <a:pt x="3516" y="1571"/>
                                  </a:lnTo>
                                  <a:lnTo>
                                    <a:pt x="3432" y="1572"/>
                                  </a:lnTo>
                                  <a:lnTo>
                                    <a:pt x="3262" y="1576"/>
                                  </a:lnTo>
                                  <a:lnTo>
                                    <a:pt x="3093" y="1577"/>
                                  </a:lnTo>
                                  <a:lnTo>
                                    <a:pt x="3007" y="1576"/>
                                  </a:lnTo>
                                  <a:lnTo>
                                    <a:pt x="2922" y="1571"/>
                                  </a:lnTo>
                                  <a:lnTo>
                                    <a:pt x="2838" y="1569"/>
                                  </a:lnTo>
                                  <a:lnTo>
                                    <a:pt x="2753" y="1571"/>
                                  </a:lnTo>
                                  <a:lnTo>
                                    <a:pt x="2669" y="1571"/>
                                  </a:lnTo>
                                  <a:lnTo>
                                    <a:pt x="2584" y="1572"/>
                                  </a:lnTo>
                                  <a:lnTo>
                                    <a:pt x="2500" y="1576"/>
                                  </a:lnTo>
                                  <a:lnTo>
                                    <a:pt x="2415" y="1579"/>
                                  </a:lnTo>
                                  <a:lnTo>
                                    <a:pt x="1737" y="1583"/>
                                  </a:lnTo>
                                  <a:lnTo>
                                    <a:pt x="1058" y="1581"/>
                                  </a:lnTo>
                                  <a:lnTo>
                                    <a:pt x="380" y="1579"/>
                                  </a:lnTo>
                                  <a:lnTo>
                                    <a:pt x="211" y="1579"/>
                                  </a:lnTo>
                                  <a:lnTo>
                                    <a:pt x="126" y="1576"/>
                                  </a:lnTo>
                                  <a:lnTo>
                                    <a:pt x="84" y="1572"/>
                                  </a:lnTo>
                                  <a:lnTo>
                                    <a:pt x="64" y="1569"/>
                                  </a:lnTo>
                                  <a:lnTo>
                                    <a:pt x="52" y="1566"/>
                                  </a:lnTo>
                                  <a:lnTo>
                                    <a:pt x="47" y="1564"/>
                                  </a:lnTo>
                                  <a:lnTo>
                                    <a:pt x="47" y="1564"/>
                                  </a:lnTo>
                                  <a:lnTo>
                                    <a:pt x="47" y="1564"/>
                                  </a:lnTo>
                                  <a:lnTo>
                                    <a:pt x="45" y="1564"/>
                                  </a:lnTo>
                                  <a:lnTo>
                                    <a:pt x="45" y="1562"/>
                                  </a:lnTo>
                                  <a:lnTo>
                                    <a:pt x="47" y="1561"/>
                                  </a:lnTo>
                                  <a:lnTo>
                                    <a:pt x="49" y="1561"/>
                                  </a:lnTo>
                                  <a:lnTo>
                                    <a:pt x="52" y="1561"/>
                                  </a:lnTo>
                                  <a:lnTo>
                                    <a:pt x="38" y="1559"/>
                                  </a:lnTo>
                                  <a:lnTo>
                                    <a:pt x="33" y="1557"/>
                                  </a:lnTo>
                                  <a:lnTo>
                                    <a:pt x="28" y="1555"/>
                                  </a:lnTo>
                                  <a:lnTo>
                                    <a:pt x="23" y="1550"/>
                                  </a:lnTo>
                                  <a:lnTo>
                                    <a:pt x="20" y="1547"/>
                                  </a:lnTo>
                                  <a:lnTo>
                                    <a:pt x="15" y="1537"/>
                                  </a:lnTo>
                                  <a:lnTo>
                                    <a:pt x="11" y="1528"/>
                                  </a:lnTo>
                                  <a:lnTo>
                                    <a:pt x="3" y="1486"/>
                                  </a:lnTo>
                                  <a:lnTo>
                                    <a:pt x="0" y="1444"/>
                                  </a:lnTo>
                                  <a:lnTo>
                                    <a:pt x="1" y="1359"/>
                                  </a:lnTo>
                                  <a:lnTo>
                                    <a:pt x="8" y="1274"/>
                                  </a:lnTo>
                                  <a:lnTo>
                                    <a:pt x="11" y="1105"/>
                                  </a:lnTo>
                                  <a:lnTo>
                                    <a:pt x="10" y="934"/>
                                  </a:lnTo>
                                  <a:lnTo>
                                    <a:pt x="3" y="596"/>
                                  </a:lnTo>
                                  <a:lnTo>
                                    <a:pt x="0" y="426"/>
                                  </a:lnTo>
                                  <a:lnTo>
                                    <a:pt x="3" y="342"/>
                                  </a:lnTo>
                                  <a:lnTo>
                                    <a:pt x="5" y="299"/>
                                  </a:lnTo>
                                  <a:lnTo>
                                    <a:pt x="5" y="257"/>
                                  </a:lnTo>
                                  <a:lnTo>
                                    <a:pt x="5" y="173"/>
                                  </a:lnTo>
                                  <a:lnTo>
                                    <a:pt x="8" y="129"/>
                                  </a:lnTo>
                                  <a:lnTo>
                                    <a:pt x="16" y="88"/>
                                  </a:lnTo>
                                  <a:lnTo>
                                    <a:pt x="20" y="78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27" y="61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5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76" y="32"/>
                                  </a:lnTo>
                                  <a:lnTo>
                                    <a:pt x="118" y="22"/>
                                  </a:lnTo>
                                  <a:lnTo>
                                    <a:pt x="159" y="15"/>
                                  </a:lnTo>
                                  <a:lnTo>
                                    <a:pt x="245" y="10"/>
                                  </a:lnTo>
                                  <a:lnTo>
                                    <a:pt x="329" y="7"/>
                                  </a:lnTo>
                                  <a:lnTo>
                                    <a:pt x="498" y="5"/>
                                  </a:lnTo>
                                  <a:lnTo>
                                    <a:pt x="837" y="3"/>
                                  </a:lnTo>
                                  <a:lnTo>
                                    <a:pt x="1515" y="2"/>
                                  </a:lnTo>
                                  <a:lnTo>
                                    <a:pt x="2193" y="0"/>
                                  </a:lnTo>
                                  <a:lnTo>
                                    <a:pt x="2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91EB4" id="Group 61" o:spid="_x0000_s1026" alt="Gift certificate background with hand-drawn white certificate backings in front of a brightly-colored abstract design" style="position:absolute;margin-left:0;margin-top:0;width:540.7pt;height:738.7pt;z-index:-251663360;mso-position-horizontal:center;mso-position-horizontal-relative:page;mso-position-vertical:center;mso-position-vertical-relative:page;mso-width-relative:margin;mso-height-relative:margin" coordsize="68707,9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">
                <o:lock v:ext="edit" aspectratio="t"/>
                <v:group id="Group 2" o:spid="_x0000_s1027" style="position:absolute;width:68707;height:93821" coordsize="68707,93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AutoShape 3" o:spid="_x0000_s1028" style="position:absolute;left:31;width:68676;height:9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  <o:lock v:ext="edit" aspectratio="t" text="t"/>
                  </v:rect>
                  <v:rect id="Rectangle 13" o:spid="_x0000_s1029" style="position:absolute;left:31;width:68644;height:93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5pb8A&#10;AADbAAAADwAAAGRycy9kb3ducmV2LnhtbERPS4vCMBC+C/6HMII3TXVFlq5RZGFx8eYD7HFIxqbY&#10;TEoTa/33RljY23x8z1lteleLjtpQeVYwm2YgiLU3FZcKzqefySeIEJEN1p5JwZMCbNbDwQpz4x98&#10;oO4YS5FCOOSowMbY5FIGbclhmPqGOHFX3zqMCbalNC0+Urir5TzLltJhxanBYkPflvTteHcKtl0x&#10;vxTlztTF/rY4WB2KS9RKjUf99gtEpD7+i//cvybN/4D3L+k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ebmlvwAAANsAAAAPAAAAAAAAAAAAAAAAAJgCAABkcnMvZG93bnJl&#10;di54bWxQSwUGAAAAAAQABAD1AAAAhAMAAAAA&#10;" filled="f" stroked="f" strokeweight="0"/>
                  <v:group id="Group 14" o:spid="_x0000_s1030" style="position:absolute;top:41179;width:12747;height:17796" coordorigin=",41179" coordsize="12747,17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Freeform 43" o:spid="_x0000_s1031" style="position:absolute;top:41179;width:6635;height:9668;visibility:visible;mso-wrap-style:square;v-text-anchor:top" coordsize="418,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KgsUA&#10;AADbAAAADwAAAGRycy9kb3ducmV2LnhtbESP0WrCQBRE3wX/YbmFvtWNVsRGV5GUlj5UJakfcMle&#10;k6XZu2l2q7Ff7woFH4eZOcMs171txIk6bxwrGI8SEMSl04YrBYevt6c5CB+QNTaOScGFPKxXw8ES&#10;U+3OnNOpCJWIEPYpKqhDaFMpfVmTRT9yLXH0jq6zGKLsKqk7PEe4beQkSWbSouG4UGNLWU3ld/Fr&#10;FUx+TPbZv+C72W8Pyd+uyF+zca7U40O/WYAI1Id7+L/9oRVMn+H2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EqCxQAAANsAAAAPAAAAAAAAAAAAAAAAAJgCAABkcnMv&#10;ZG93bnJldi54bWxQSwUGAAAAAAQABAD1AAAAigMAAAAA&#10;" path="m219,r16,211l418,321,221,400,174,609,38,446,,450,,125r59,17l219,xe" filled="f" stroked="f" strokeweight="0">
                      <v:path arrowok="t" o:connecttype="custom" o:connectlocs="347663,0;373063,334963;663575,509588;350838,635000;276225,966788;60325,708025;0,714375;0,198438;93663,225425;347663,0" o:connectangles="0,0,0,0,0,0,0,0,0,0"/>
                    </v:shape>
                    <v:shape id="Freeform 44" o:spid="_x0000_s1032" style="position:absolute;left:6032;top:51990;width:6715;height:6985;visibility:visible;mso-wrap-style:square;v-text-anchor:top" coordsize="423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lTO8MA&#10;AADbAAAADwAAAGRycy9kb3ducmV2LnhtbESP0WrCQBRE3wX/YbmCb3VjUVuiq0ihVsUHa/oBl+w1&#10;CWbvht2tSf16Vyj4OMzMGWax6kwtruR8ZVnBeJSAIM6trrhQ8JN9vryD8AFZY22ZFPyRh9Wy31tg&#10;qm3L33Q9hUJECPsUFZQhNKmUPi/JoB/Zhjh6Z+sMhihdIbXDNsJNLV+TZCYNVhwXSmzoo6T8cvo1&#10;Cja7jrI93tqvt6N1+nLYzqaZVWo46NZzEIG68Az/t7dawWQC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lTO8MAAADbAAAADwAAAAAAAAAAAAAAAACYAgAAZHJzL2Rv&#10;d25yZXYueG1sUEsFBgAAAAAEAAQA9QAAAIgDAAAAAA==&#10;" path="m170,l270,114,423,97,346,229r55,118l382,362,261,335,149,440,134,286,,213,140,150,170,xe" filled="f" stroked="f" strokeweight="0">
                      <v:path arrowok="t" o:connecttype="custom" o:connectlocs="269875,0;428625,180975;671513,153988;549275,363538;636588,550863;606425,574675;414338,531813;236538,698500;212725,454025;0,338138;222250,238125;269875,0" o:connectangles="0,0,0,0,0,0,0,0,0,0,0,0"/>
                    </v:shape>
                  </v:group>
                  <v:group id="Group 15" o:spid="_x0000_s1033" style="position:absolute;top:20304;width:68627;height:44339" coordorigin=",20304" coordsize="68627,44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Freeform 41" o:spid="_x0000_s1034" style="position:absolute;top:51022;width:35401;height:13621;visibility:visible;mso-wrap-style:square;v-text-anchor:top" coordsize="2230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HWOMIA&#10;AADbAAAADwAAAGRycy9kb3ducmV2LnhtbESPQYvCMBSE74L/ITxhL6JpVXSpRpGFguBB1IW9Ppq3&#10;bbF56SZZrf/eCILHYWa+YVabzjTiSs7XlhWk4wQEcWF1zaWC73M++gThA7LGxjIpuJOHzbrfW2Gm&#10;7Y2PdD2FUkQI+wwVVCG0mZS+qMigH9uWOHq/1hkMUbpSaoe3CDeNnCTJXBqsOS5U2NJXRcXl9G8U&#10;5OneHmhoF1zT3ySfbt3+p3BKfQy67RJEoC68w6/2TiuYpfD8En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dY4wgAAANsAAAAPAAAAAAAAAAAAAAAAAJgCAABkcnMvZG93&#10;bnJldi54bWxQSwUGAAAAAAQABAD1AAAAhwMAAAAA&#10;" path="m1154,r80,37l1317,72r79,28l1473,125r75,22l1621,161r68,11l1754,177r61,-2l1870,170r50,-11l1965,143r25,-12l2028,166r41,31l2116,222r57,20l2230,249r-89,77l2044,401r-106,74l1826,544r-119,65l1584,668r-127,54l1328,768r-133,38l1061,833,926,851r-132,7l649,853,505,838,362,815,221,783,83,742,,715,,482r34,9l118,510r81,17l274,539r72,5l412,544r59,-5l547,523r69,-23l683,469r62,-36l805,392r55,-46l914,294r52,-54l1014,183r47,-60l1107,63,1154,xe" filled="f" stroked="f" strokeweight="0">
                      <v:path arrowok="t" o:connecttype="custom" o:connectlocs="1831975,0;1958975,58738;2090738,114300;2216150,158750;2338388,198438;2457450,233363;2573338,255588;2681288,273050;2784475,280988;2881313,277813;2968625,269875;3048000,252413;3119438,227013;3159125,207963;3219450,263525;3284538,312738;3359150,352425;3449638,384175;3540125,395288;3398838,517525;3244850,636588;3076575,754063;2898775,863600;2709863,966788;2514600,1060450;2312988,1146175;2108200,1219200;1897063,1279525;1684338,1322388;1470025,1350963;1260475,1362075;1030288,1354138;801688,1330325;574675,1293813;350838,1243013;131763,1177925;0,1135063;0,765175;53975,779463;187325,809625;315913,836613;434975,855663;549275,863600;654050,863600;747713,855663;868363,830263;977900,793750;1084263,744538;1182688,687388;1277938,622300;1365250,549275;1450975,466725;1533525,381000;1609725,290513;1684338,195263;1757363,100013;1831975,0" o:connectangles="0,0,0,0,0,0,0,0,0,0,0,0,0,0,0,0,0,0,0,0,0,0,0,0,0,0,0,0,0,0,0,0,0,0,0,0,0,0,0,0,0,0,0,0,0,0,0,0,0,0,0,0,0,0,0,0,0"/>
                    </v:shape>
                    <v:shape id="Freeform 42" o:spid="_x0000_s1035" style="position:absolute;left:33734;top:20304;width:34893;height:28956;visibility:visible;mso-wrap-style:square;v-text-anchor:top" coordsize="2198,1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M6EMIA&#10;AADbAAAADwAAAGRycy9kb3ducmV2LnhtbESPQYvCMBSE74L/ITxhb5pWFtFqFFfdRY/bFbw+mmdb&#10;bF66Taz13xtB8DjMzDfMYtWZSrTUuNKygngUgSDOrC45V3D8+x5OQTiPrLGyTAru5GC17PcWmGh7&#10;419qU5+LAGGXoILC+zqR0mUFGXQjWxMH72wbgz7IJpe6wVuAm0qOo2giDZYcFgqsaVNQdkmvRsGs&#10;rX9mzm5OX9vj/v9wind3H++U+hh06zkIT51/h1/tvVbwOYb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4zoQwgAAANsAAAAPAAAAAAAAAAAAAAAAAJgCAABkcnMvZG93&#10;bnJldi54bWxQSwUGAAAAAAQABAD1AAAAhwMAAAAA&#10;" path="m2198,278r,1121l2103,1611r-95,-61l1907,1492r-102,-50l1701,1396,2198,278xm1993,r135,l2198,4r,220l2137,226r-81,5l1979,242r-72,11l1841,269r-59,18l1728,310r-66,38l1603,392r-56,49l1499,495r-45,57l1415,613r-36,64l1347,745r-29,70l1289,887r-25,72l1239,1032r-23,75l1193,1181r-25,73l1143,1326r-27,70l1085,1466r-30,64l1019,1594r-38,60l938,1709r-46,52l854,1792r-46,32l754,1774r-54,-43l646,1697r-52,-24l542,1659r-64,-11l419,1639r,l394,1600r-29,-38l331,1530r-39,-29l247,1478r-48,-18l148,1449r-50,-1l48,1451,,1462r18,-70l43,1317r32,-77l114,1159r49,-82l215,993r59,-85l340,824r70,-82l485,659r81,-78l650,503r88,-73l829,360r95,-64l1021,238r100,-52l1223,140r104,-38l1458,66,1590,38,1723,18,1859,5,1993,xe" filled="f" stroked="f" strokeweight="0">
                      <v:path arrowok="t" o:connecttype="custom" o:connectlocs="3489325,2220913;3187700,2460625;2865438,2289175;3489325,441325;3378200,0;3489325,355600;3263900,366713;3027363,401638;2828925,455613;2638425,552450;2455863,700088;2308225,876300;2189163,1074738;2092325,1293813;2006600,1522413;1930400,1757363;1854200,1990725;1771650,2216150;1674813,2428875;1557338,2625725;1416050,2795588;1282700,2895600;1111250,2747963;942975,2655888;758825,2616200;665163,2601913;579438,2479675;463550,2382838;315913,2317750;155575,2298700;0,2320925;68263,2090738;180975,1839913;341313,1576388;539750,1308100;769938,1046163;1031875,798513;1316038,571500;1620838,377825;1941513,222250;2314575,104775;2735263,28575;3163888,0" o:connectangles="0,0,0,0,0,0,0,0,0,0,0,0,0,0,0,0,0,0,0,0,0,0,0,0,0,0,0,0,0,0,0,0,0,0,0,0,0,0,0,0,0,0,0"/>
                      <o:lock v:ext="edit" verticies="t"/>
                    </v:shape>
                  </v:group>
                  <v:shape id="Freeform 16" o:spid="_x0000_s1036" style="position:absolute;top:23860;width:68627;height:35798;visibility:visible;mso-wrap-style:square;v-text-anchor:top" coordsize="4323,2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50hMMA&#10;AADbAAAADwAAAGRycy9kb3ducmV2LnhtbERPS4vCMBC+C/6HMIIX0dRFfFSjqOCyIHvY2ou3oRnb&#10;YjMpTVa7/vqNIHibj+85q01rKnGjxpWWFYxHEQjizOqScwXp6TCcg3AeWWNlmRT8kYPNuttZYazt&#10;nX/olvhchBB2MSoovK9jKV1WkEE3sjVx4C62MegDbHKpG7yHcFPJjyiaSoMlh4YCa9oXlF2TX6Ng&#10;f14MqvOxniySx1jn/nOXfs92SvV77XYJwlPr3+KX+0uH+VN4/hIO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50hMMAAADbAAAADwAAAAAAAAAAAAAAAACYAgAAZHJzL2Rv&#10;d25yZXYueG1sUEsFBgAAAAAEAAQA9QAAAIgDAAAAAA==&#10;" path="m4323,1175r,283l4308,1448r-80,-61l4323,1175xm,392r6,20l43,527,86,641r50,111l194,860r61,98l323,1055r77,92l480,1234r88,83l659,1396r95,73l853,1537r98,65l1052,1659r102,52l1096,1788r-57,75l980,1935r-63,68l851,2064r-70,55l726,2001r77,-132l650,1886,550,1772r-30,150l380,1985r134,73l529,2212,641,2107r121,27l710,2166r-56,29l597,2218r-61,18l471,2250r-59,5l346,2255r-72,-5l199,2238r-81,-17l34,2202,,2193,,1541r38,-4l174,1700r47,-209l418,1412,235,1302,219,1091,59,1233,,1216,,392xm4323,r,54l3826,1172r,l3694,1121r-133,-41l3427,1046r-131,-27l3296,1019r36,-109l3368,801r2,-6l3377,774r3,-9l3391,733r4,-16l3400,702r7,-16l3411,672r7,-16l3423,641r11,-27l3438,604r7,-20l3450,573r7,-19l3463,543r11,-25l3477,511r11,-24l3493,477r9,-18l3508,448r10,-20l3522,421r16,-27l3542,387r12,-20l3560,358r12,-18l3577,333r18,-25l3597,305r16,-22l3619,276r14,-16l3640,253r18,-20l3660,229r21,-21l3689,202r16,-16l3712,181r18,-16l3737,161r25,-19l3767,138r22,-14l3796,118r21,-12l3825,102r28,-16l3877,75r9,-3l3902,66r10,-3l3927,57r12,-5l3954,48r14,-3l3982,41r15,-3l4013,34r14,-4l4043,27r16,-2l4075,22r17,-2l4109,16r17,-2l4143,13r18,-2l4178,9r19,-2l4213,5r20,-1l4249,4r22,-2l4285,r23,l4321,r2,xe" fillcolor="#d32966 [3204]" stroked="f" strokeweight="0">
                    <v:path arrowok="t" o:connecttype="custom" o:connectlocs="6838950,2298700;0,622300;136525,1017588;404813,1520825;762000,1958975;1196975,2332038;1670050,2633663;1649413,2957513;1350963,3276600;1274763,2967038;825500,3051175;839788,3511550;1127125,3438525;850900,3549650;549275,3579813;187325,3525838;0,2446338;350838,2366963;347663,1731963;0,622300;6073775,1860550;5653088,1714500;5232400,1617663;5349875,1262063;5383213,1163638;5408613,1089025;5434013,1017588;5468938,927100;5497513,862013;5537200,773113;5568950,711200;5616575,625475;5651500,568325;5707063,488950;5745163,438150;5807075,369888;5856288,320675;5921375,261938;5980113,219075;6059488,168275;6154738,119063;6210300,100013;6276975,76200;6345238,60325;6418263,42863;6496050,31750;6577013,20638;6662738,11113;6745288,6350;6838950,0" o:connectangles="0,0,0,0,0,0,0,0,0,0,0,0,0,0,0,0,0,0,0,0,0,0,0,0,0,0,0,0,0,0,0,0,0,0,0,0,0,0,0,0,0,0,0,0,0,0,0,0,0,0"/>
                    <o:lock v:ext="edit" verticies="t"/>
                  </v:shape>
                  <v:shape id="Freeform 17" o:spid="_x0000_s1037" style="position:absolute;left:11033;top:69103;width:38846;height:24718;visibility:visible;mso-wrap-style:square;v-text-anchor:top" coordsize="2447,1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58GsIA&#10;AADbAAAADwAAAGRycy9kb3ducmV2LnhtbERP3WrCMBS+H/gO4Qi7GZpu4CbVKGNjo1cSdQ9wbI5t&#10;sTkpSWy7t18EYXfn4/s96+1oW9GTD41jBc/zDARx6UzDlYKf49dsCSJEZIOtY1LwSwG2m8nDGnPj&#10;Bt5Tf4iVSCEcclRQx9jlUoayJoth7jrixJ2dtxgT9JU0HocUblv5kmWv0mLDqaHGjj5qKi+Hq1XQ&#10;68XTdem/j8W52OnPkx60toNSj9PxfQUi0hj/xXd3YdL8N7j9kg6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rnwawgAAANsAAAAPAAAAAAAAAAAAAAAAAJgCAABkcnMvZG93&#10;bnJldi54bWxQSwUGAAAAAAQABAD1AAAAhwMAAAAA&#10;" path="m839,1521r35,2l910,1534r25,12l946,1557r-193,l770,1543r33,-16l839,1521xm443,1464r-4,32l432,1528r-9,29l,1557r111,-18l276,1505r167,-41xm1406,994r27,33l1455,1064r12,42l1471,1149r-5,43l1453,1235r-22,37l1403,1303r-32,25l1335,1346r-40,10l1254,1360r-41,-5l1172,1342r-38,-21l1104,1294r-25,-33l1061,1224r113,-65l1283,1088r104,-79l1406,994xm2112,733r61,4l2232,749r59,22l2336,794r41,29l2415,855r32,36l2424,977r-29,91l2359,1163r-41,98l2272,1362r-51,100l2171,1557r-184,l1947,1543r-53,-29l1843,1476r-41,-41l1766,1387r-28,-52l1716,1279r-12,-57l1698,1163r4,-59l1713,1043r21,-59l1765,930r35,-50l1843,837r47,-36l1942,774r54,-21l2055,738r57,-5xm2044,r74,70l2187,142r65,73l2311,292r,l2286,337r-31,39l2221,409r-41,28l2137,457r-46,14l2044,477r-50,l1946,468r-49,-18l1858,428r71,-141l1992,144,2044,xm2044,r,l2044,r,xe" fillcolor="#a8d38c [1944]" stroked="f" strokeweight="0">
                    <v:path arrowok="t" o:connecttype="custom" o:connectlocs="1387475,2417763;1484313,2454275;1195388,2471738;1274763,2424113;703263,2324100;685800,2425700;0,2471738;438150,2389188;2232025,1577975;2309813,1689100;2335213,1824038;2306638,1960563;2227263,2068513;2119313,2136775;1990725,2159000;1860550,2130425;1752600,2054225;1684338,1943100;2036763,1727200;2232025,1577975;3449638,1169988;3636963,1223963;3773488,1306513;3884613,1414463;3802063,1695450;3679825,2001838;3525838,2320925;3154363,2471738;3006725,2403475;2860675,2278063;2759075,2119313;2705100,1939925;2701925,1752600;2752725,1562100;2857500,1397000;3000375,1271588;3168650,1195388;3352800,1163638;3362325,111125;3575050,341313;3668713,463550;3579813,596900;3460750,693738;3319463,747713;3165475,757238;3011488,714375;3062288,455613;3244850,0;3244850,0;3244850,0" o:connectangles="0,0,0,0,0,0,0,0,0,0,0,0,0,0,0,0,0,0,0,0,0,0,0,0,0,0,0,0,0,0,0,0,0,0,0,0,0,0,0,0,0,0,0,0,0,0,0,0,0,0"/>
                    <o:lock v:ext="edit" verticies="t"/>
                  </v:shape>
                  <v:shape id="Freeform 18" o:spid="_x0000_s1038" style="position:absolute;left:17748;top:73739;width:32448;height:20082;visibility:visible;mso-wrap-style:square;v-text-anchor:top" coordsize="2044,1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QgcMA&#10;AADbAAAADwAAAGRycy9kb3ducmV2LnhtbESPQWvCQBCF7wX/wzJCL0U3Fls0uoqEFoWeGv0BQ3ZM&#10;otnZkN3G9N87B8HbPOZ9b96st4NrVE9dqD0bmE0TUMSFtzWXBk7H78kCVIjIFhvPZOCfAmw3o5c1&#10;ptbf+Jf6PJZKQjikaKCKsU21DkVFDsPUt8SyO/vOYRTZldp2eJNw1+j3JPnUDmuWCxW2lFVUXPM/&#10;JzXePi5Zdup/yq/lZd7s3WFRh7kxr+NhtwIVaYhP84M+WOGkrPwiA+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jQgcMAAADbAAAADwAAAAAAAAAAAAAAAACYAgAAZHJzL2Rv&#10;d25yZXYueG1sUEsFBgAAAAAEAAQA9QAAAIgDAAAAAA==&#10;" path="m1888,r41,63l1967,129r30,68l2021,269r16,75l2044,425r-2,54l2035,536r-11,63l1992,563r-38,-32l1913,502r-45,-23l1809,457r-59,-12l1689,441r-57,5l1573,461r-54,21l1467,509r-47,36l1377,588r-35,50l1311,692r-21,59l1279,812r-4,59l1281,930r12,57l1315,1043r28,52l1379,1143r41,41l1471,1222r53,29l1564,1265r-1041,l512,1254r-25,-12l451,1231r-35,-2l380,1235r-33,16l330,1265,,1265r9,-29l16,1204r4,-32l20,1172r125,-36l270,1093r124,-47l518,993,638,932r18,37l681,1002r30,27l749,1050r41,13l831,1068r41,-4l912,1054r36,-18l980,1011r28,-31l1030,943r13,-43l1048,857r-4,-43l1032,772r-22,-37l983,702r-19,15l1057,636r86,-88l1225,452r75,-101l1370,244r65,-109l1435,136r39,22l1523,176r48,9l1621,185r47,-6l1714,165r43,-20l1798,117r34,-33l1863,45,1888,r,xe" fillcolor="#70b344 [3208]" stroked="f" strokeweight="0">
                    <v:path arrowok="t" o:connecttype="custom" o:connectlocs="3062288,100013;3170238,312738;3233738,546100;3241675,760413;3213100,950913;3101975,842963;2965450,760413;2778125,706438;2590800,708025;2411413,765175;2254250,865188;2130425,1012825;2047875,1192213;2024063,1382713;2052638,1566863;2132013,1738313;2254250,1879600;2419350,1985963;830263,2008188;773113,1971675;660400,1951038;550863,1985963;0,2008188;25400,1911350;31750,1860550;428625,1735138;822325,1576388;1041400,1538288;1128713,1633538;1254125,1687513;1384300,1689100;1504950,1644650;1600200,1555750;1655763,1428750;1657350,1292225;1603375,1166813;1530350,1138238;1814513,869950;2063750,557213;2278063,214313;2339975,250825;2493963,293688;2647950,284163;2789238,230188;2908300,133350;2997200,0" o:connectangles="0,0,0,0,0,0,0,0,0,0,0,0,0,0,0,0,0,0,0,0,0,0,0,0,0,0,0,0,0,0,0,0,0,0,0,0,0,0,0,0,0,0,0,0,0,0"/>
                  </v:shape>
                  <v:group id="Group 19" o:spid="_x0000_s1039" style="position:absolute;width:34750;height:35639" coordsize="34750,3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Freeform 35" o:spid="_x0000_s1040" style="position:absolute;left:920;top:16811;width:21892;height:14383;visibility:visible;mso-wrap-style:square;v-text-anchor:top" coordsize="1379,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PwsEA&#10;AADbAAAADwAAAGRycy9kb3ducmV2LnhtbESPzYrCMBSF94LvEK7gTlOdUaQaRYSKm1mMim4vzbUp&#10;NjelydT69kYQZnk4Px9ntelsJVpqfOlYwWScgCDOnS65UHA+ZaMFCB+QNVaOScGTPGzW/d4KU+0e&#10;/EvtMRQijrBPUYEJoU6l9Lkhi37sauLo3VxjMUTZFFI3+IjjtpLTJJlLiyVHgsGadoby+/HPRshu&#10;n3U/9fXbTot5Fky7P7nZRanhoNsuQQTqwn/40z5oBV8zeH+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AD8LBAAAA2wAAAA8AAAAAAAAAAAAAAAAAmAIAAGRycy9kb3du&#10;cmV2LnhtbFBLBQYAAAAABAAEAPUAAACGAwAAAAA=&#10;" path="m,l1375,614r-2,147l1379,906,51,313,23,159,,xe" filled="f" stroked="f" strokeweight="0">
                      <v:path arrowok="t" o:connecttype="custom" o:connectlocs="0,0;2182813,974725;2179638,1208088;2189163,1438275;80963,496888;36513,252413;0,0" o:connectangles="0,0,0,0,0,0,0"/>
                    </v:shape>
                    <v:shape id="Freeform 36" o:spid="_x0000_s1041" style="position:absolute;left:95;top:8763;width:23685;height:12176;visibility:visible;mso-wrap-style:square;v-text-anchor:top" coordsize="1492,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GzMUA&#10;AADbAAAADwAAAGRycy9kb3ducmV2LnhtbESPQWvCQBSE74L/YXlCb2ajpWJTV5G2gj0VUxV6e2Sf&#10;2Wj2bchuNe2vd4WCx2FmvmFmi87W4kytrxwrGCUpCOLC6YpLBduv1XAKwgdkjbVjUvBLHhbzfm+G&#10;mXYX3tA5D6WIEPYZKjAhNJmUvjBk0SeuIY7ewbUWQ5RtKXWLlwi3tRyn6URarDguGGzo1VBxyn+s&#10;gvcD7jDfHz/N3/i5Tj/evrute1LqYdAtX0AE6sI9/N9eawWPE7h9i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cbMxQAAANsAAAAPAAAAAAAAAAAAAAAAAJgCAABkcnMv&#10;ZG93bnJldi54bWxQSwUGAAAAAAQABAD1AAAAigMAAAAA&#10;" path="m,l1492,666r-24,101l9,113,,xe" filled="f" stroked="f" strokeweight="0">
                      <v:path arrowok="t" o:connecttype="custom" o:connectlocs="0,0;2368550,1057275;2330450,1217613;14288,179388;0,0" o:connectangles="0,0,0,0,0"/>
                    </v:shape>
                    <v:shape id="Freeform 37" o:spid="_x0000_s1042" style="position:absolute;top:1651;width:26130;height:15557;visibility:visible;mso-wrap-style:square;v-text-anchor:top" coordsize="1646,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4st8IA&#10;AADbAAAADwAAAGRycy9kb3ducmV2LnhtbESPQYvCMBSE74L/ITzBm6ZWdpVqFBEEhT3sVg8eH82z&#10;KTYvtYna/febBcHjMDPfMMt1Z2vxoNZXjhVMxgkI4sLpiksFp+NuNAfhA7LG2jEp+CUP61W/t8RM&#10;uyf/0CMPpYgQ9hkqMCE0mZS+MGTRj11DHL2Lay2GKNtS6hafEW5rmSbJp7RYcVww2NDWUHHN71YB&#10;ztLmy9w+ZG4O83Na5PK7Ki9KDQfdZgEiUBfe4Vd7rxVMZ/D/Jf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iy3wgAAANsAAAAPAAAAAAAAAAAAAAAAAJgCAABkcnMvZG93&#10;bnJldi54bWxQSwUGAAAAAAQABAD1AAAAhwMAAAAA&#10;" path="m,l1646,738r-32,61l1586,863r-26,58l1539,980,,290,,xe" filled="f" stroked="f" strokeweight="0">
                      <v:path arrowok="t" o:connecttype="custom" o:connectlocs="0,0;2613025,1171575;2562225,1268413;2517775,1370013;2476500,1462088;2443163,1555750;0,460375;0,0" o:connectangles="0,0,0,0,0,0,0,0"/>
                    </v:shape>
                    <v:shape id="Freeform 38" o:spid="_x0000_s1043" style="position:absolute;left:9620;width:20463;height:8731;visibility:visible;mso-wrap-style:square;v-text-anchor:top" coordsize="1289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9/UL4A&#10;AADbAAAADwAAAGRycy9kb3ducmV2LnhtbERPPYsCMRDtD/wPYQS7M6t7HLoaRQTBwubUwnLYjLuL&#10;yWRJosZ/bwrhysf7Xq6TNeJBPnSOFUzGBQji2umOGwXn0+57BiJEZI3GMSl4UYD1avC1xEq7J//R&#10;4xgbkUM4VKigjbGvpAx1SxbD2PXEmbs6bzFm6BupPT5zuDVyWhS/0mLHuaHFnrYt1bfj3Sq4zneb&#10;k0+Wz3Q5bEuTJj+yNEqNhmmzABEpxX/xx73XCso8Nn/JP0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7Pf1C+AAAA2wAAAA8AAAAAAAAAAAAAAAAAmAIAAGRycy9kb3ducmV2&#10;LnhtbFBLBQYAAAAABAAEAPUAAACDAwAAAAA=&#10;" path="m,l243,,1289,469r-62,81l,xe" filled="f" stroked="f" strokeweight="0">
                      <v:path arrowok="t" o:connecttype="custom" o:connectlocs="0,0;385763,0;2046288,744538;1947863,873125;0,0" o:connectangles="0,0,0,0,0"/>
                    </v:shape>
                    <v:shape id="Freeform 39" o:spid="_x0000_s1044" style="position:absolute;left:18938;width:15812;height:5651;visibility:visible;mso-wrap-style:square;v-text-anchor:top" coordsize="996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N6B8QA&#10;AADbAAAADwAAAGRycy9kb3ducmV2LnhtbESPQWvCQBSE7wX/w/IEb3VXxVKjmyCCVJFSalvw+Mg+&#10;k2j2bZpdNf77bqHQ4zAz3zCLrLO1uFLrK8caRkMFgjh3puJCw+fH+vEZhA/IBmvHpOFOHrK097DA&#10;xLgbv9N1HwoRIewT1FCG0CRS+rwki37oGuLoHV1rMUTZFtK0eItwW8uxUk/SYsVxocSGViXl5/3F&#10;ajjgdspyRi+n8PX2uvtu1GQrldaDfrecgwjUhf/wX3tjNExm8Psl/g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jegfEAAAA2wAAAA8AAAAAAAAAAAAAAAAAmAIAAGRycy9k&#10;b3ducmV2LnhtbFBLBQYAAAAABAAEAPUAAACJAwAAAAA=&#10;" path="m,l649,,996,156,896,254,799,356,,xe" filled="f" stroked="f" strokeweight="0">
                      <v:path arrowok="t" o:connecttype="custom" o:connectlocs="0,0;1030288,0;1581150,247650;1422400,403225;1268413,565150;0,0" o:connectangles="0,0,0,0,0,0"/>
                    </v:shape>
                    <v:shape id="Freeform 40" o:spid="_x0000_s1045" style="position:absolute;left:2397;top:24511;width:20986;height:11128;visibility:visible;mso-wrap-style:square;v-text-anchor:top" coordsize="1322,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dW0b8A&#10;AADbAAAADwAAAGRycy9kb3ducmV2LnhtbERPS27CMBDdI3EHa5C6A4eKQpvGQRSoypbPAabxEAfi&#10;cRS7SXr7elGJ5dP7Z+vB1qKj1leOFcxnCQjiwumKSwWX8+f0FYQPyBprx6Tglzys8/Eow1S7no/U&#10;nUIpYgj7FBWYEJpUSl8YsuhnriGO3NW1FkOEbSl1i30Mt7V8TpKltFhxbDDY0NZQcT/9WAWr7pvs&#10;x1coypf+ur+8rW6azU6pp8mweQcRaAgP8b/7oBUs4vr4Jf4Amf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1bRvwAAANsAAAAPAAAAAAAAAAAAAAAAAJgCAABkcnMvZG93bnJl&#10;di54bWxQSwUGAAAAAAQABAD1AAAAhAMAAAAA&#10;" path="m,l1304,584r18,117l37,126,18,65,,xe" filled="f" stroked="f" strokeweight="0">
                      <v:path arrowok="t" o:connecttype="custom" o:connectlocs="0,0;2070100,927100;2098675,1112838;58738,200025;28575,103188;0,0" o:connectangles="0,0,0,0,0,0"/>
                    </v:shape>
                  </v:group>
                  <v:shape id="Freeform 20" o:spid="_x0000_s1046" style="position:absolute;left:48910;top:53387;width:19717;height:40434;visibility:visible;mso-wrap-style:square;v-text-anchor:top" coordsize="1242,2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yzb8A&#10;AADbAAAADwAAAGRycy9kb3ducmV2LnhtbERPy4rCMBTdC/5DuIK7MVVhGKupiDPq4M4H6vLS3D6w&#10;uSlNtJ2/nywEl4fzXiw7U4knNa60rGA8ikAQp1aXnCs4nzYfXyCcR9ZYWSYFf+RgmfR7C4y1bflA&#10;z6PPRQhhF6OCwvs6ltKlBRl0I1sTBy6zjUEfYJNL3WAbwk0lJ1H0KQ2WHBoKrGldUHo/PoyCG11c&#10;1s2+d5ft1O827dXw/scoNRx0qzkIT51/i1/uX61gEtaHL+EHyO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fHLNvwAAANsAAAAPAAAAAAAAAAAAAAAAAJgCAABkcnMvZG93bnJl&#10;di54bWxQSwUGAAAAAAQABAD1AAAAhAMAAAAA&#10;" path="m862,2135r-31,5l805,2151r-26,16l758,2189r-16,27l733,2246r-4,30l735,2307r10,27l762,2359r21,21l810,2397r30,8l871,2409r28,-5l928,2393r25,-16l975,2355r16,-28l1000,2298r2,-30l998,2237r-11,-27l969,2185r-21,-21l921,2148r-30,-9l862,2135xm514,1798r-28,6l457,1814r-23,16l412,1852r-16,27l387,1909r-3,31l389,1970r11,27l416,2022r21,22l464,2060r31,9l525,2070r29,-3l582,2056r26,-16l627,2017r16,-27l654,1961r2,-30l652,1900r-10,-28l624,1847r-22,-20l575,1811r-30,-9l514,1798xm1086,1705r-31,5l1028,1721r-25,16l982,1759r-16,27l957,1816r-2,31l959,1877r10,27l985,1929r24,21l1036,1967r28,9l1095,1977r30,-3l1152,1963r25,-16l1199,1924r16,-27l1224,1868r2,-30l1222,1807r-11,-27l1195,1755r-23,-21l1145,1718r-29,-9l1086,1705xm762,1395r-31,4l704,1409r-25,17l658,1449r-16,27l633,1506r-2,31l634,1565r11,29l661,1619r22,20l710,1655r30,11l771,1667r30,-5l828,1651r25,-16l874,1614r17,-27l899,1556r2,-30l898,1497r-11,-28l871,1443r-23,-21l821,1406r-29,-9l762,1395xm765,867r-30,3l708,881r-25,16l661,919r-16,28l636,976r-2,30l638,1037r11,27l665,1089r23,21l715,1126r29,9l774,1139r31,-5l831,1123r25,-16l878,1085r16,-27l903,1028r2,-31l901,967,891,940,874,915,851,893,824,877r-28,-9l765,867xm1027,501r-31,6l968,517r-24,16l923,555r-16,27l898,612r-4,31l899,673r11,27l926,725r22,22l975,763r30,9l1036,773r28,-3l1093,759r25,-16l1140,722r16,-29l1165,664r1,-30l1163,603r-11,-27l1134,551r-21,-21l1086,514r-31,-9l1027,501xm584,453r-28,5l527,469r-25,16l480,507r-14,28l455,564r-2,30l457,625r11,27l486,677r21,21l534,714r31,9l595,727r29,-5l652,711r24,-16l697,673r16,-29l722,616r4,-31l720,555,710,528,693,503,672,481,645,465r-30,-9l584,453xm903,34r-29,3l846,48,821,64,801,87r-16,27l776,143r-4,30l778,204r10,27l805,256r21,21l853,293r30,9l914,306r28,-5l971,290r25,-16l1016,252r16,-27l1043,195r2,-31l1039,134r-9,-27l1012,82,991,60,964,44,934,35,903,34xm887,r7,l910,r6,l937,1r,l959,1r7,2l982,3r7,2l1007,7r4,l1030,9r7,1l1054,12r5,2l1077,16r3,1l1102,21r5,2l1123,26r6,2l1145,34r5,1l1170,41r5,2l1191,48r8,4l1213,57r5,2l1238,68r4,1l1242,69r,103l1242,172r-15,23l1218,225r-1,31l1220,286r11,27l1242,331r,562l1238,893r-29,17l1184,935r-18,28l1157,994r-1,30l1159,1055r11,27l1186,1107r22,21l1234,1144r8,2l1242,1279r-29,3l1184,1293r-25,18l1140,1332r-17,27l1114,1390r-3,30l1116,1449r11,29l1143,1503r22,19l1191,1538r29,11l1242,1551r,908l1218,2447r-30,-11l1157,2434r-28,6l1100,2450r-25,16l1055,2488r-16,27l1032,2534r-2,13l557,2547r6,-7l573,2522r9,-31l584,2461r-3,-29l570,2404r-16,-25l530,2359r-26,-16l475,2332r-31,-2l414,2336r-27,10l362,2362r-21,22l324,2411r-8,30l314,2472r3,30l328,2529r13,18l,2547,65,2443r66,-116l192,2207r57,-124l301,1956r47,-129l385,1694r29,-134l436,1424r5,-65l444,1293r35,9l514,1304r33,-9l577,1279r25,-25l622,1223r9,-30l633,1162r-4,-28l618,1105r-16,-25l581,1060r-27,-16l523,1033r-30,-2l462,1037r-28,11l437,1078,416,920,384,763,341,607r1,3l371,605r27,-11l421,578r20,-21l455,530r11,-31l468,471r-4,-31l453,412,436,387,414,367,387,351,351,340r-34,l283,347r-30,18l255,374,196,240,129,114r36,-5l165,109r38,-6l203,103r37,-7l240,96r36,-7l278,89r9,31l305,146r21,24l355,188r30,9l416,198r28,-3l473,184r25,-18l518,145r16,-27l543,91r4,-27l545,37r,l566,34r7,l590,30r7,-2l616,26r4,-1l642,21r7,l665,17r7,l690,16r5,-2l717,12r5,-2l740,9r7,l763,7r6,l792,5r4,-2l814,3r7,-2l837,1r5,l865,r2,l887,xe" fillcolor="#f7b239 [3206]" stroked="f" strokeweight="0">
                    <v:path arrowok="t" o:connecttype="custom" o:connectlocs="1163638,3565525;1333500,3817938;1587500,3648075;1414463,3395663;628650,2982913;736600,3270250;1020763,3159125;912813,2874963;1558925,2792413;1601788,3095625;1903413,3054350;1860550,2752725;1077913,2263775;1049338,2570163;1354138,2595563;1382713,2290763;1123950,1398588;1030288,1689100;1319213,1782763;1414463,1492250;1581150,804863;1427163,1068388;1689100,1222375;1846263,957263;927100,719138;719138,942975;944563,1154113;1152525,928688;927100,719138;1231900,227013;1401763,479425;1655763,309563;1482725,55563;1487488,1588;1635125,14288;1757363,36513;1890713,76200;1971675,273050;1971675,525463;1835150,1625600;1971675,2030413;1763713,2254250;1971675,2462213;1706563,3914775;909638,4003675;800100,3719513;514350,3827463;103188,3878263;657225,2476500;915988,2030413;955675,1714500;693738,1711325;668338,917575;692150,614363;404813,593725;381000,152400;563563,298450;847725,187325;936625,47625;1066800,26988;1211263,11113;1336675,1588" o:connectangles="0,0,0,0,0,0,0,0,0,0,0,0,0,0,0,0,0,0,0,0,0,0,0,0,0,0,0,0,0,0,0,0,0,0,0,0,0,0,0,0,0,0,0,0,0,0,0,0,0,0,0,0,0,0,0,0,0,0,0,0,0,0"/>
                    <o:lock v:ext="edit" verticies="t"/>
                  </v:shape>
                  <v:group id="Group 21" o:spid="_x0000_s1047" style="position:absolute;width:37592;height:36607" coordsize="37592,36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Freeform 28" o:spid="_x0000_s1048" style="position:absolute;left:2984;top:26511;width:20590;height:10096;visibility:visible;mso-wrap-style:square;v-text-anchor:top" coordsize="1297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Slfb4A&#10;AADbAAAADwAAAGRycy9kb3ducmV2LnhtbERPTYvCMBC9C/sfwgjeNLUrIl2juLILXtUePA7NbFPS&#10;TEoTteuvNwfB4+N9r7eDa8WN+tB4VjCfZSCIK68brhWU59/pCkSIyBpbz6TgnwJsNx+jNRba3/lI&#10;t1OsRQrhUKACE2NXSBkqQw7DzHfEifvzvcOYYF9L3eM9hbtW5lm2lA4bTg0GO9obquzp6hTYn0zT&#10;ubp8mvyxsDx/lJ39tkpNxsPuC0SkIb7FL/dBK8jT2PQl/QC5e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ykpX2+AAAA2wAAAA8AAAAAAAAAAAAAAAAAmAIAAGRycy9kb3ducmV2&#10;LnhtbFBLBQYAAAAABAAEAPUAAACDAwAAAAA=&#10;" path="m,l1285,575r12,61l1218,625r-78,-11l1059,603r-81,-9l896,585r-79,-9l737,564,658,550,582,532,507,510,436,483,366,451,299,413,239,369,179,317,126,256,92,204,58,145,27,75,,xe" filled="f" stroked="f" strokeweight="0">
                      <v:path arrowok="t" o:connecttype="custom" o:connectlocs="0,0;2039938,912813;2058988,1009650;1933575,992188;1809750,974725;1681163,957263;1552575,942975;1422400,928688;1296988,914400;1169988,895350;1044575,873125;923925,844550;804863,809625;692150,766763;581025,715963;474663,655638;379413,585788;284163,503238;200025,406400;146050,323850;92075,230188;42863,119063;0,0" o:connectangles="0,0,0,0,0,0,0,0,0,0,0,0,0,0,0,0,0,0,0,0,0,0,0"/>
                    </v:shape>
                    <v:shape id="Freeform 29" o:spid="_x0000_s1049" style="position:absolute;left:1730;top:21780;width:21368;height:12002;visibility:visible;mso-wrap-style:square;v-text-anchor:top" coordsize="1346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NM8QA&#10;AADbAAAADwAAAGRycy9kb3ducmV2LnhtbESPQWvCQBSE74X+h+UJ3pqNgqVGN6G0VTxZTAteH9ln&#10;NjT7NmZXTf31rlDocZiZb5hlMdhWnKn3jWMFkyQFQVw53XCt4Ptr9fQCwgdkja1jUvBLHor88WGJ&#10;mXYX3tG5DLWIEPYZKjAhdJmUvjJk0SeuI47ewfUWQ5R9LXWPlwi3rZym6bO02HBcMNjRm6HqpzxZ&#10;Be+f5ca4a3WcHXk1a/YHOq0/tkqNR8PrAkSgIfyH/9obrWA6h/uX+A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qDTPEAAAA2wAAAA8AAAAAAAAAAAAAAAAAmAIAAGRycy9k&#10;b3ducmV2LnhtbFBLBQYAAAAABAAEAPUAAACJAwAAAAA=&#10;" path="m,l1328,593r,-9l1335,670r11,86l1346,756,42,172,20,88,,xe" filled="f" stroked="f" strokeweight="0">
                      <v:path arrowok="t" o:connecttype="custom" o:connectlocs="0,0;2108200,941388;2108200,927100;2119313,1063625;2136775,1200150;2136775,1200150;66675,273050;31750,139700;0,0" o:connectangles="0,0,0,0,0,0,0,0,0"/>
                    </v:shape>
                    <v:shape id="Freeform 30" o:spid="_x0000_s1050" style="position:absolute;left:238;top:10556;width:23161;height:16145;visibility:visible;mso-wrap-style:square;v-text-anchor:top" coordsize="1459,1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qq8MA&#10;AADbAAAADwAAAGRycy9kb3ducmV2LnhtbERPz2vCMBS+D/wfwhO8zbSbulFNZcgEpSDM7bLbo3m2&#10;3ZqXmsRa/3tzGOz48f1erQfTip6cbywrSKcJCOLS6oYrBV+f28dXED4ga2wtk4IbeVjno4cVZtpe&#10;+YP6Y6hEDGGfoYI6hC6T0pc1GfRT2xFH7mSdwRChq6R2eI3hppVPSbKQBhuODTV2tKmp/D1ejIL9&#10;dtanRTF/uezcz7svD4vvpDgrNRkPb0sQgYbwL/5z77SC57g+fok/QO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Yqq8MAAADbAAAADwAAAAAAAAAAAAAAAACYAgAAZHJzL2Rv&#10;d25yZXYueG1sUEsFBgAAAAAEAAQA9QAAAIgDAAAAAA==&#10;" path="m,l1459,654r-19,120l1425,895r-7,122l1418,1008,43,394,25,261,10,129,,xe" filled="f" stroked="f" strokeweight="0">
                      <v:path arrowok="t" o:connecttype="custom" o:connectlocs="0,0;2316163,1038225;2286000,1228725;2262188,1420813;2251075,1614488;2251075,1600200;68263,625475;39688,414338;15875,204788;0,0" o:connectangles="0,0,0,0,0,0,0,0,0,0"/>
                    </v:shape>
                    <v:shape id="Freeform 31" o:spid="_x0000_s1051" style="position:absolute;top:6254;width:24542;height:13081;visibility:visible;mso-wrap-style:square;v-text-anchor:top" coordsize="1546,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nnMQA&#10;AADbAAAADwAAAGRycy9kb3ducmV2LnhtbESPT4vCMBTE7wt+h/AEL4umtfiHahRZWBD2tCri8dE8&#10;22LzUpJoq59+s7Cwx2FmfsOst71pxIOcry0rSCcJCOLC6ppLBafj53gJwgdkjY1lUvAkD9vN4G2N&#10;ubYdf9PjEEoRIexzVFCF0OZS+qIig35iW+LoXa0zGKJ0pdQOuwg3jZwmyVwarDkuVNjSR0XF7XA3&#10;kcLzr9exe5+e75dF6rJbNuNZptRo2O9WIAL14T/8195rBVkK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J5zEAAAA2wAAAA8AAAAAAAAAAAAAAAAAmAIAAGRycy9k&#10;b3ducmV2LnhtbFBLBQYAAAAABAAEAPUAAACJAwAAAAA=&#10;" path="m,l1539,690r7,-18l1519,747r-21,77l6,158,,79,,xe" filled="f" stroked="f" strokeweight="0">
                      <v:path arrowok="t" o:connecttype="custom" o:connectlocs="0,0;2443163,1095375;2454275,1066800;2411413,1185863;2378075,1308100;9525,250825;0,125413;0,0" o:connectangles="0,0,0,0,0,0,0,0"/>
                    </v:shape>
                    <v:shape id="Freeform 32" o:spid="_x0000_s1052" style="position:absolute;width:29146;height:13366;visibility:visible;mso-wrap-style:square;v-text-anchor:top" coordsize="1836,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1hsUA&#10;AADbAAAADwAAAGRycy9kb3ducmV2LnhtbESPQWvCQBSE74L/YXlCb7oxQtGYjYi0UNpDMSpeH9ln&#10;Es2+DdmtSfvru4WCx2FmvmHSzWAacafO1ZYVzGcRCOLC6ppLBcfD63QJwnlkjY1lUvBNDjbZeJRi&#10;om3Pe7rnvhQBwi5BBZX3bSKlKyoy6Ga2JQ7exXYGfZBdKXWHfYCbRsZR9CwN1hwWKmxpV1Fxy7+M&#10;guFln/vV8vS5eD8cb/W5v37E8Y9ST5NhuwbhafCP8H/7TStYxP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XPWGxQAAANsAAAAPAAAAAAAAAAAAAAAAAJgCAABkcnMv&#10;ZG93bnJldi54bWxQSwUGAAAAAAQABAD1AAAAigMAAAAA&#10;" path="m,l606,,1833,550r3,-5l1768,640r-62,100l1646,842r,l,104,,xe" filled="f" stroked="f" strokeweight="0">
                      <v:path arrowok="t" o:connecttype="custom" o:connectlocs="0,0;962025,0;2909888,873125;2914650,865188;2806700,1016000;2708275,1174750;2613025,1336675;2613025,1336675;0,165100;0,0" o:connectangles="0,0,0,0,0,0,0,0,0,0"/>
                    </v:shape>
                    <v:shape id="Freeform 33" o:spid="_x0000_s1053" style="position:absolute;left:13477;width:18241;height:7540;visibility:visible;mso-wrap-style:square;v-text-anchor:top" coordsize="1149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8RMIA&#10;AADbAAAADwAAAGRycy9kb3ducmV2LnhtbESPQWsCMRSE70L/Q3gFb5pVQevWKEUUROhBW+j1sXlu&#10;tt28rElc13/fCILHYWa+YRarztaiJR8qxwpGwwwEceF0xaWC76/t4A1EiMgaa8ek4EYBVsuX3gJz&#10;7a58oPYYS5EgHHJUYGJscilDYchiGLqGOHkn5y3GJH0ptcdrgttajrNsKi1WnBYMNrQ2VPwdL1bB&#10;3HSjXfvbnk8znmeftP/xccNK9V+7j3cQkbr4DD/aO61gMoH7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nxEwgAAANsAAAAPAAAAAAAAAAAAAAAAAJgCAABkcnMvZG93&#10;bnJldi54bWxQSwUGAAAAAAQABAD1AAAAhwMAAAAA&#10;" path="m,l344,r799,356l1149,351r-54,61l1043,475r3,-6l,xe" filled="f" stroked="f" strokeweight="0">
                      <v:path arrowok="t" o:connecttype="custom" o:connectlocs="0,0;546100,0;1814513,565150;1824038,557213;1738313,654050;1655763,754063;1660525,744538;0,0" o:connectangles="0,0,0,0,0,0,0,0"/>
                    </v:shape>
                    <v:shape id="Freeform 34" o:spid="_x0000_s1054" style="position:absolute;left:29241;width:8351;height:2476;visibility:visible;mso-wrap-style:square;v-text-anchor:top" coordsize="526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GmcYA&#10;AADbAAAADwAAAGRycy9kb3ducmV2LnhtbESPQWvCQBSE70L/w/IKXkrdVIvYmI2UqiD1ZCzF3B7Z&#10;1ySYfRuyq0Z/fbdQ8DjMzDdMsuhNI87UudqygpdRBIK4sLrmUsHXfv08A+E8ssbGMim4koNF+jBI&#10;MNb2wjs6Z74UAcIuRgWV920spSsqMuhGtiUO3o/tDPogu1LqDi8Bbho5jqKpNFhzWKiwpY+KimN2&#10;MgqOef7p8snqOr6d6qdt8bb/9oelUsPH/n0OwlPv7+H/9kYrmLzC35fwA2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qGmcYAAADbAAAADwAAAAAAAAAAAAAAAACYAgAAZHJz&#10;L2Rvd25yZXYueG1sUEsFBgAAAAAEAAQA9QAAAIsDAAAAAA==&#10;" path="m,l526,,439,73r-92,83l347,156,,xe" filled="f" stroked="f" strokeweight="0">
                      <v:path arrowok="t" o:connecttype="custom" o:connectlocs="0,0;835025,0;696913,115888;550863,247650;550863,247650;0,0" o:connectangles="0,0,0,0,0,0"/>
                    </v:shape>
                  </v:group>
                  <v:shape id="Freeform 22" o:spid="_x0000_s1055" style="position:absolute;width:68627;height:93821;visibility:visible;mso-wrap-style:square;v-text-anchor:top" coordsize="4323,5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3TRsMA&#10;AADbAAAADwAAAGRycy9kb3ducmV2LnhtbESPT2vCQBTE7wW/w/IK3uqmkYrErCJSwaM1pedH9pk/&#10;Zt+G3a0m+fTdQqHHYWZ+w+S7wXTiTs43lhW8LhIQxKXVDVcKPovjyxqED8gaO8ukYCQPu+3sKcdM&#10;2wd/0P0SKhEh7DNUUIfQZ1L6siaDfmF74uhdrTMYonSV1A4fEW46mSbJShpsOC7U2NOhpvJ2+TYK&#10;3s6jM2Y5nVaJu7Xte1r001eh1Px52G9ABBrCf/ivfdIK0hR+v8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3TRsMAAADbAAAADwAAAAAAAAAAAAAAAACYAgAAZHJzL2Rv&#10;d25yZXYueG1sUEsFBgAAAAAEAAQA9QAAAIgDAAAAAA==&#10;" path="m,5863r18,47l16,5910r-16,l,5863xm,4138l622,5765r-117,32l393,5826r-110,25l179,5874r-95,22l,5677,,4138xm1116,4036r496,1297l1560,5378r-60,43l1431,5464r-77,39l1272,5543r-90,37l604,4063r,l699,4070r95,2l901,4067r108,-11l1116,4036xm,3929r117,37l253,4004r138,30l532,4056r-3,l1122,5605r-144,52l830,5704r-149,45l,3970r,-41xm1564,3893r272,713l1836,4686r-1,81l1827,4846r-12,79l1799,5000r-24,73l1747,5145r-38,68l1663,5278,1182,4022r-1,l1311,3986r128,-43l1564,3893xm1869,3733r-26,88l1829,3913r-9,93l1818,4101r,98l1824,4298r3,98l1625,3864r124,-63l1869,3733xm4118,1028r33,4l4183,1043r32,19l4244,1089r20,31l4276,1155r5,40l4278,1229r-11,34l4262,1272r-4,7l4117,1279r-144,5l3959,1258r-9,-31l3948,1195r4,-34l3963,1127r16,-29l4000,1073r25,-20l4056,1039r30,-9l4118,1028xm2764,523r52,7l2866,548r40,22l2942,597r28,32l2993,666r18,40l3022,749r6,45l3024,831r-7,38l3002,905r-19,37l2958,975r-31,30l2891,1028r-37,18l2802,1061r-52,3l2698,1057r-50,-16l2608,1019r-34,-28l2544,958r-23,-35l2503,881r-11,-43l2488,794r2,-38l2499,720r13,-36l2531,647r27,-34l2589,584r34,-23l2662,541r50,-13l2764,523xm2764,516r-54,4l2659,534r-40,20l2583,577r-32,30l2524,641r-20,40l2490,717r-7,39l2479,794r4,46l2495,885r18,41l2537,964r30,34l2603,1027r41,21l2696,1066r54,7l2804,1069r52,-16l2897,1035r36,-25l2963,980r27,-34l3011,908r13,-37l3033,833r2,-39l3031,749r-11,-45l3002,663r-25,-40l2947,591r-36,-28l2870,539r-52,-16l2764,516xm2739,120r74,2l2888,133r71,17l3031,177r70,38l3165,258r60,50l3277,365r44,61l3359,494r30,70l3411,638r14,77l3431,794r-4,71l3414,935r-17,68l3371,1069r-35,69l3294,1200r-48,58l3192,1310r-61,44l3067,1392r-70,32l2924,1447r-74,15l2777,1469r-76,-2l2628,1456r-73,-19l2483,1410r-70,-36l2349,1329r-58,-50l2239,1224r-46,-63l2155,1095r-30,-72l2103,949r-14,-77l2085,794r4,-76l2101,647r20,-72l2171,503r58,-73l2289,356r67,-75l2426,208r44,-23l2517,165r73,-23l2664,125r75,-5xm3991,r126,l4142,16r23,22l4181,64r11,29l4197,125r-2,31l4185,188r-20,32l4138,245r-32,18l4068,272r-36,-1l3995,260r-27,-16l3945,220r-18,-25l3916,165r-5,-31l3914,102r9,-32l3941,41r23,-25l3991,xm3780,r195,l3955,14r-23,24l3916,66r-11,33l3903,129r4,34l3918,195r18,29l3961,249r32,18l4031,279r39,l4108,271r27,-13l4158,240r20,-23l4192,190r11,-31l4206,127r-5,-32l4190,64,4174,38,4152,14,4133,r190,l4323,269r-15,27l4280,333r-34,32l4206,392r-45,22l4117,426r-47,8l4022,432r-47,-9l3930,407r-43,-24l3850,353r-33,-34l3791,279r-20,-41l3758,193r-7,-46l3753,99r7,-47l3776,5r4,-5xm2635,l3771,r-2,2l3755,43r-9,43l3742,129r4,50l3758,229r20,45l3805,317r34,39l3880,389r47,25l3973,432r49,9l4070,441r48,-6l4165,421r45,-22l4249,373r36,-34l4315,299r8,-14l4323,1283r-56,-2l4274,1267r11,-36l4289,1195r-4,-41l4271,1116r-22,-32l4221,1055r-35,-20l4152,1023r-34,-4l4084,1021r-32,9l4022,1046r-27,22l3972,1093r-17,30l3943,1159r-4,36l3943,1227r7,31l3964,1286r-129,13l3705,1319r-128,26l3452,1381r-115,43l3225,1476r-112,59l3008,1603r-104,74l2805,1756r-95,84l2621,1928r-84,89l2460,2110r-33,-75l2392,1960r-40,-74l2311,1811r-43,-73l2225,1662r-43,-73l2141,1514r-38,-75l2069,1362r-30,-76l2014,1207r-18,-77l1987,1050r-4,-81l1990,887r18,-83l2024,756r22,-50l2073,656r32,-54l2089,665r-9,64l2076,794r6,80l2094,951r24,76l2148,1098r38,68l2232,1229r52,55l2343,1336r67,45l2479,1417r74,29l2626,1464r75,10l2777,1476r75,-5l2927,1455r74,-24l3071,1401r66,-39l3198,1315r53,-52l3302,1206r41,-65l3379,1071r26,-66l3423,937r11,-72l3438,794r-4,-79l3420,636r-23,-73l3366,491r-38,-68l3282,360r-52,-57l3171,253r-66,-45l3035,170r-72,-27l2888,124r-74,-11l2737,111r-75,7l2589,133r-74,23l2445,188r97,-97l2635,xe" fillcolor="#74d8d8 [1941]" stroked="f" strokeweight="0">
                    <v:path arrowok="t" o:connecttype="custom" o:connectlocs="987425,9151938;0,6569075;2019300,8799513;1601788,6438900;839788,6438900;2482850,6180138;2817813,8053388;2284413,6259513;2886075,6665913;6589713,1638300;6791325,1951038;6270625,1947863;6438900,1649413;4670425,947738;4789488,1379538;4448175,1684338;4002088,1465263;4017963,1027113;4387850,819150;3975100,1081088;4027488,1530350;4533900,1671638;4814888,1322388;4621213,893763;4697413,238125;5332413,784225;5392738,1592263;4868863,2209800;4056063,2281238;3421063,1738313;3367088,912813;3995738,261938;6611938,60325;6569075,388938;6234113,309563;6335713,0;6196013,204788;6461125,442913;6677025,201613;6862763,427038;6461125,688975;6018213,442913;6000750,0;5946775,284163;6307138,685800;6802438,538163;6808788,1897063;6537325,1617663;6259513,1839913;5678488,2135188;4452938,2787650;3733800,2994025;3284538,2162175;3187700,1276350;3295650,1260475;3625850,2038350;4408488,2343150;5160963,2005013;5457825,1260475;5127625,481013;4344988,176213" o:connectangles="0,0,0,0,0,0,0,0,0,0,0,0,0,0,0,0,0,0,0,0,0,0,0,0,0,0,0,0,0,0,0,0,0,0,0,0,0,0,0,0,0,0,0,0,0,0,0,0,0,0,0,0,0,0,0,0,0,0,0,0,0"/>
                    <o:lock v:ext="edit" verticies="t"/>
                  </v:shape>
                  <v:shape id="Freeform 23" o:spid="_x0000_s1056" style="position:absolute;width:45212;height:93821;visibility:visible;mso-wrap-style:square;v-text-anchor:top" coordsize="2848,5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Js8QA&#10;AADbAAAADwAAAGRycy9kb3ducmV2LnhtbESPQWvCQBSE7wX/w/IEb3VjCrZGVwmFQkEb0CpeH9ln&#10;Esy+DdlNjP76bqHQ4zAz3zCrzWBq0VPrKssKZtMIBHFudcWFguP3x/MbCOeRNdaWScGdHGzWo6cV&#10;JtreeE/9wRciQNglqKD0vkmkdHlJBt3UNsTBu9jWoA+yLaRu8RbgppZxFM2lwYrDQokNvZeUXw+d&#10;UYDpl4kepyE7L07b152+ZnnTZUpNxkO6BOFp8P/hv/anVhC/wO+X8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zSbPEAAAA2wAAAA8AAAAAAAAAAAAAAAAAmAIAAGRycy9k&#10;b3ducmV2LnhtbFBLBQYAAAAABAAEAPUAAACJAwAAAAA=&#10;" path="m2565,3198r29,27l2624,3257r33,37l2694,3339r38,50l2775,3449r25,43l2820,3543r14,58l2843,3665r5,72l2847,3812r-4,79l2832,3975r-14,86l2798,4151r-23,91l2746,4335r-34,95l2676,4525r-41,95l2589,4713r-51,92l2485,4896r-58,88l2367,5068r-67,81l2232,5226r-73,70l2082,5362r-106,80l1863,5516r-116,66l1629,5641r-122,52l1383,5742r-125,41l1132,5819r-123,32l885,5876r-120,23l697,5910r-681,l18,5910,,5863,,5677r84,219l179,5874r104,-23l393,5826r112,-29l622,5765,,4138,,3970,681,5749r149,-45l978,5657r144,-52l529,4056r75,7l1182,5580r90,-37l1354,5503r77,-39l1500,5421r60,-43l1612,5333,1116,4036r66,-14l1663,5278r46,-65l1747,5145r28,-72l1799,5000r16,-75l1827,4846r8,-79l1836,4686r,-80l1564,3893r61,-29l1827,4396r-3,-98l1818,4199r,-98l1820,4006r9,-93l1843,3821r26,-88l1969,3669r93,-66l2150,3533r80,-70l2288,3459r55,-16l2395,3418r47,-36l2485,3339r37,-52l2553,3230r12,-32xm2368,r267,l2569,64r-72,70l2427,206r-66,70l2297,348r-59,69l2184,487r-49,68l2092,622r-35,62l2028,747r-20,57l1990,887r-7,82l1987,1050r9,80l2014,1207r25,79l2069,1362r34,77l2141,1514r41,75l2225,1662r43,76l2311,1811r41,75l2392,1960r35,75l2460,2110r-63,79l2341,2270r-50,80l2245,2427r-38,77l2173,2580r-25,71l2130,2719r-39,-55l2051,2612r-37,-48l1974,2521r-37,-38l1901,2454r-61,-36l1774,2386r-68,-25l1634,2338r-74,-16l1485,2306r-21,-115l1448,2071r-11,-122l1431,1824r,-127l1439,1571r14,-127l1474,1320r29,-122l1541,1080r45,-113l1641,851r63,-111l1774,632r75,-104l1928,430r84,-95l2100,244r89,-88l2281,73,2368,xe" fillcolor="#2fa9a9 [3205]" stroked="f" strokeweight="0">
                    <v:path arrowok="t" o:connecttype="custom" o:connectlocs="4165600,5170488;4337050,5380038;4476750,5624513;4521200,5932488;4495800,6310313;4405313,6734175;4248150,7183438;4029075,7627938;3757613,8045450;3427413,8407400;2957513,8756650;2392363,9037638;1797050,9237663;1214438,9364663;28575,9382125;133350,9359900;623888,9248775;0,6569075;1317625,9055100;839788,6438900;2019300,8799513;2381250,8605838;1771650,6407150;2713038,8275638;2855913,7937500;2913063,7567613;2482850,6180138;2895600,6823075;2889250,6359525;2967038,5926138;3413125,5608638;3719513,5465763;3944938,5300663;4071938,5076825;4078288,101600;3748088,438150;3467100,773113;3265488,1085850;3159125,1408113;3168650,1793875;3284538,2162175;3463925,2522538;3668713,2874963;3852863,3230563;3716338,3603625;3503613,3975100;3381375,4316413;3197225,4070350;3017838,3895725;2708275,3748088;2357438,3660775;2281238,3094038;2284413,2493963;2386013,1901825;2605088,1350963;2935288,838200;3333750,387350;3759200,0" o:connectangles="0,0,0,0,0,0,0,0,0,0,0,0,0,0,0,0,0,0,0,0,0,0,0,0,0,0,0,0,0,0,0,0,0,0,0,0,0,0,0,0,0,0,0,0,0,0,0,0,0,0,0,0,0,0,0,0,0,0"/>
                    <o:lock v:ext="edit" verticies="t"/>
                  </v:shape>
                  <v:shape id="Freeform 24" o:spid="_x0000_s1057" style="position:absolute;top:7508;width:68627;height:86313;visibility:visible;mso-wrap-style:square;v-text-anchor:top" coordsize="4323,5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dhcYA&#10;AADbAAAADwAAAGRycy9kb3ducmV2LnhtbESPUUvDMBSF3wX/Q7iCL8OljjGkWzbqUChDYdbBXi/N&#10;ta1NbkoSt+qvN8LAx8M55zuc1Wa0RpzIh86xgvtpBoK4drrjRsHh/fnuAUSIyBqNY1LwTQE26+ur&#10;FebanfmNTlVsRIJwyFFBG+OQSxnqliyGqRuIk/fhvMWYpG+k9nhOcGvkLMsW0mLHaaHFgbYt1X31&#10;ZRUUr5OXp8/d47Y8+tL0P/vKLI6dUrc3Y7EEEWmM/+FLu9QKZnP4+5J+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pdhcYAAADbAAAADwAAAAAAAAAAAAAAAACYAgAAZHJz&#10;L2Rvd25yZXYueG1sUEsFBgAAAAAEAAQA9QAAAIsDAAAAAA==&#10;" path="m3119,5378r3,2l3151,5396r23,23l3185,5437r-104,l3119,5378xm4238,5324r31,2l4299,5337r24,12l4323,5437r-212,l4113,5424r7,-19l4136,5378r20,-22l4181,5340r29,-10l4238,5324xm3525,5220r31,2l3585,5233r26,16l3635,5269r16,25l3662,5322r3,29l3663,5381r-9,31l3644,5430r-6,7l3422,5437r-13,-18l3398,5392r-3,-30l3397,5331r8,-30l3422,5274r21,-22l3468,5236r27,-10l3525,5220xm3943,5025r29,4l4002,5038r27,16l4050,5075r18,25l4079,5127r4,31l4081,5188r-9,29l4056,5245r-22,22l4009,5283r-29,11l3952,5299r-31,-4l3891,5287r-27,-17l3843,5249r-17,-25l3816,5197r-6,-31l3814,5136r9,-30l3839,5079r21,-22l3886,5041r26,-11l3943,5025xm3595,4688r31,4l3656,4701r27,16l3705,4737r18,25l3733,4790r4,31l3735,4851r-11,29l3708,4907r-19,23l3663,4946r-28,11l3606,4960r-30,-1l3545,4950r-27,-16l3497,4912r-16,-25l3470,4860r-5,-30l3468,4799r9,-30l3493,4742r22,-22l3538,4704r29,-10l3595,4688xm4167,4595r30,4l4226,4608r27,16l4276,4645r16,25l4303,4697r4,31l4305,4758r-9,29l4280,4814r-22,23l4233,4853r-27,11l4176,4867r-31,-1l4117,4857r-27,-17l4066,4819r-16,-25l4040,4767r-4,-30l4038,4706r9,-30l4063,4649r21,-22l4109,4611r27,-11l4167,4595xm3843,4285r30,2l3902,4296r27,16l3952,4333r16,26l3979,4387r3,29l3980,4446r-8,31l3955,4504r-21,21l3909,4541r-27,11l3852,4557r-31,-1l3791,4545r-27,-16l3742,4509r-16,-25l3715,4455r-3,-28l3714,4396r9,-30l3739,4339r21,-23l3785,4299r27,-10l3843,4285xm4323,4169r,272l4301,4439r-29,-11l4246,4412r-22,-19l4208,4368r-11,-29l4192,4310r3,-30l4204,4249r17,-27l4240,4201r25,-18l4294,4172r29,-3xm3574,3921r30,2l3635,3934r27,16l3683,3970r16,25l3710,4024r4,28l3712,4083r-9,30l3683,4144r-25,25l3628,4185r-33,9l3560,4192r-35,-9l3524,4061r-9,-123l3543,3927r31,-6xm4323,3783r,253l4315,4034r-26,-16l4267,3997r-16,-25l4240,3945r-3,-31l4238,3884r9,-31l4265,3825r25,-25l4319,3783r4,xm3846,3757r31,1l3905,3767r27,16l3955,3805r17,25l3982,3857r4,30l3984,3918r-9,30l3959,3975r-22,22l3912,4013r-26,11l3855,4029r-30,-4l3796,4016r-27,-16l3746,3979r-16,-25l3719,3927r-4,-31l3717,3866r9,-29l3742,3809r22,-22l3789,3771r27,-11l3846,3757xm4108,3391r28,4l4167,3404r27,16l4215,3441r18,25l4244,3493r3,31l4246,3554r-9,29l4221,3612r-22,21l4174,3649r-29,11l4117,3663r-31,-1l4056,3653r-27,-16l4007,3615r-16,-25l3980,3563r-5,-30l3979,3502r9,-30l4004,3445r21,-22l4049,3407r28,-10l4108,3391xm3665,3343r31,3l3726,3355r27,16l3774,3393r17,25l3801,3445r6,30l3803,3506r-9,28l3778,3563r-21,22l3733,3601r-28,11l3676,3617r-30,-4l3615,3604r-27,-16l3567,3567r-18,-25l3538,3515r-4,-31l3536,3454r11,-29l3561,3397r22,-22l3608,3359r29,-11l3665,3343xm3398,3230r34,l3468,3241r27,16l3517,3277r17,25l3545,3330r4,31l3547,3389r-11,31l3522,3447r-20,21l3479,3484r-27,11l3423,3500r-43,-125l3334,3255r30,-18l3398,3230xm4323,3062r,159l4312,3203r-11,-27l4298,3146r1,-31l4308,3085r15,-23l4323,3062xm3984,2924r31,1l4045,2934r27,16l4093,2972r18,25l4120,3024r6,30l4124,3085r-11,30l4097,3142r-20,22l4052,3180r-29,11l3995,3196r-31,-4l3934,3183r-27,-16l3886,3146r-17,-25l3859,3094r-6,-31l3857,3033r9,-29l3882,2977r20,-23l3927,2938r28,-11l3984,2924xm3296,2049r115,24l3527,2101r117,34l3758,2175r115,46l3984,2273r109,59l4195,2395r99,70l4323,2488r,471l4308,2952r-80,-28l4145,2904r-84,-11l3975,2890r-86,3l3801,2900r-87,13l3626,2927r2,27l3624,2981r-9,27l3599,3035r-20,21l3554,3074r-29,11l3497,3088r-31,-1l3436,3078r-29,-18l3386,3036r-18,-26l3359,2979r-149,25l3144,2895r-68,-100l3004,2707r-71,-77l2979,2598r38,-31l3071,2506r48,-64l3162,2370r37,-75l3235,2216r31,-82l3296,2049xm,l6,90r9,98l23,290,34,394,45,500,59,605,75,709,93,811r18,101l135,1009r23,91l183,1186r29,79l244,1336r34,63l314,1453r53,61l425,1566r62,44l552,1648r70,31l693,1705r74,22l844,1745r77,14l1000,1772r80,10l1161,1791r81,9l1320,1809r81,11l1478,1833r77,14l1630,1865r72,21l1772,1913r66,31l1901,1981r37,31l1978,2051r41,47l2060,2150r41,55l2141,2264r-50,16l2044,2304r-43,30l1962,2372r-34,45l1901,2465r-16,52l1876,2569r1,55l1886,2678r17,52l1926,2780r29,49l1990,2872r-25,12l1919,2902r-54,11l1804,2918r-64,-2l1670,2909r-74,-12l1519,2879r-80,-23l1354,2827r-84,-32l1184,2755r-88,-43l1009,2664r-88,-52l835,2556r-84,-61l668,2433r-80,-68l511,2293r-74,-75l369,2141r-64,-81l246,1976r-52,-86l136,1782,86,1671,43,1557,6,1442,,1422,,xe" fillcolor="#e68128 [3209]" stroked="f" strokeweight="0">
                    <v:path arrowok="t" o:connecttype="custom" o:connectlocs="6727825,8451850;6565900,8537575;5732463,8332788;5775325,8631238;5465763,8337550;6429375,8056563;6364288,8386763;6057900,8250238;6259513,7977188;5932488,7653338;5676900,7872413;5519738,7570788;6708775,7315200;6794500,7642225;6454775,7650163;6523038,7319963;6299200,6919913;6162675,7226300;5892800,7027863;6862763,6618288;6654800,6842125;5673725,6224588;5892800,6481763;5594350,6446838;6773863,6345238;6856413,6005513;6321425,6122988;6119813,6396038;5900738,6137275;6565900,5389563;6726238,5688013;6396038,5773738;6389688,5434013;5991225,5386388;5926138,5716588;5616575,5580063;5818188,5307013;5634038,5335588;5365750,5357813;6823075,4994275;6464300,4683125;6472238,5022850;6142038,4954588;6278563,4646613;6324600,3608388;6580188,4610100;5753100,4732338;5454650,4886325;4768850,4297363;5135563,3517900;71438,793750;336550,2008188;987425,2665413;1971675,2857500;2917825,3086100;3319463,3619500;2979738,4165600;2960688,4624388;2016125,4437063;933450,3754438;136525,2652713" o:connectangles="0,0,0,0,0,0,0,0,0,0,0,0,0,0,0,0,0,0,0,0,0,0,0,0,0,0,0,0,0,0,0,0,0,0,0,0,0,0,0,0,0,0,0,0,0,0,0,0,0,0,0,0,0,0,0,0,0,0,0,0,0"/>
                    <o:lock v:ext="edit" verticies="t"/>
                  </v:shape>
                  <v:group id="Group 25" o:spid="_x0000_s1058" style="position:absolute;left:29723;top:43232;width:26236;height:50589" coordorigin="29723,43232" coordsize="26235,50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Freeform 26" o:spid="_x0000_s1059" style="position:absolute;left:40386;top:46323;width:15573;height:47498;visibility:visible;mso-wrap-style:square;v-text-anchor:top" coordsize="981,2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1+dsAA&#10;AADbAAAADwAAAGRycy9kb3ducmV2LnhtbESP0WoCMRRE3wv+Q7hC32rWRURWo4ggrfjU1Q+4bK67&#10;wc1NSNJ1+/emIPRxmJkzzGY32l4MFKJxrGA+K0AQN04bbhVcL8ePFYiYkDX2jknBL0XYbSdvG6y0&#10;e/A3DXVqRYZwrFBBl5KvpIxNRxbjzHni7N1csJiyDK3UAR8ZbntZFsVSWjScFzr0dOioudc/VkE9&#10;tH5RmPPweTL+1gd94rLxSr1Px/0aRKIx/Ydf7S+toFzC35f8A+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1+dsAAAADbAAAADwAAAAAAAAAAAAAAAACYAgAAZHJzL2Rvd25y&#10;ZXYueG1sUEsFBgAAAAAEAAQA9QAAAIUDAAAAAA==&#10;" path="m,l59,9r64,11l177,34r54,27l288,97r56,45l401,196r57,62l516,328r55,77l625,489r52,88l725,672r47,99l815,873r39,105l888,1088r31,109l944,1310r20,113l976,1536r5,112l981,1759r-8,110l951,2005r-29,134l885,2272r-47,129l786,2528r-57,124l668,2772r-66,116l537,2992r-215,l363,2913r43,-86l448,2743r37,-84l519,2576r29,-80l573,2419r20,-74l607,2275r9,-64l618,2152r-9,-81l595,1996r-24,-72l541,1854r-38,-66l462,1725r-47,-60l363,1605r-53,-57l254,1491r-59,-56l226,1340r25,-93l270,1156r16,-88l297,982r6,-81l304,824r-5,-71l290,686,276,627,256,575,231,531,188,471,150,421,113,376,80,339,50,307,21,280,36,222r3,-57l36,108,21,52,,xe" filled="f" stroked="f" strokeweight="0">
                      <v:path arrowok="t" o:connecttype="custom" o:connectlocs="93663,14288;280988,53975;457200,153988;636588,311150;819150,520700;992188,776288;1150938,1066800;1293813,1385888;1409700,1727200;1498600,2079625;1549400,2438400;1557338,2792413;1509713,3182938;1404938,3606800;1247775,4013200;1060450,4400550;852488,4749800;576263,4624388;711200,4354513;823913,4089400;909638,3840163;963613,3611563;981075,3416300;944563,3168650;858838,2943225;733425,2738438;576263,2547938;403225,2366963;358775,2127250;428625,1835150;471488,1558925;482600,1308100;460375,1089025;406400,912813;298450,747713;179388,596900;79375,487363;57150,352425;57150,171450;0,0" o:connectangles="0,0,0,0,0,0,0,0,0,0,0,0,0,0,0,0,0,0,0,0,0,0,0,0,0,0,0,0,0,0,0,0,0,0,0,0,0,0,0,0"/>
                    </v:shape>
                    <v:shape id="Freeform 27" o:spid="_x0000_s1060" style="position:absolute;left:29723;top:43232;width:11721;height:11801;visibility:visible;mso-wrap-style:square;v-text-anchor:top" coordsize="731,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yr8MA&#10;AADbAAAADwAAAGRycy9kb3ducmV2LnhtbESP3WrCQBCF7wu+wzKCN6KbalGJrqJSQSiiRh9gyI5J&#10;MDubZrcxvn23IPTycH4+zmLVmlI0VLvCsoL3YQSCOLW64EzB9bIbzEA4j6yxtEwKnuRgtey8LTDW&#10;9sFnahKfiTDCLkYFufdVLKVLczLohrYiDt7N1gZ9kHUmdY2PMG5KOYqiiTRYcCDkWNE2p/Se/JjA&#10;/Wzs5jRO9Ow77R+/PjbYHqaoVK/brucgPLX+P/xq77WC0RT+vo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Oyr8MAAADbAAAADwAAAAAAAAAAAAAAAACYAgAAZHJzL2Rv&#10;d25yZXYueG1sUEsFBgAAAAAEAAQA9QAAAIgDAAAAAA==&#10;" path="m331,r56,1l442,10r54,20l548,59r46,34l636,134r34,45l698,229r20,52l729,335r2,55l723,446r-19,55l677,553r-34,47l602,641r-45,34l508,702r-52,20l403,734r-54,2l293,727,240,709,191,682,148,650,109,612,75,569,46,523,25,473,9,421,,367,,313,9,261,25,211,53,161,87,116,129,77,173,46,224,23,276,7,331,xe" fillcolor="#493930 [3215]" strokecolor="#493930 [3215]" strokeweight="0">
                      <v:path arrowok="t" o:connecttype="custom" o:connectlocs="530718,0;620507,1603;708692,16034;795275,48101;878650,94599;952405,149114;1019747,214852;1074262,287004;1119157,367173;1151224,450548;1168861,537131;1172068,625316;1159241,715105;1128777,803291;1085486,886666;1030971,962025;965232,1027763;893081,1082278;814515,1125569;731140,1157637;646161,1176877;559578,1180084;469789,1165654;384810,1136793;306245,1093502;237300,1042194;174768,981266;120253,912320;73755,838565;40084,758396;14430,675021;0,588439;0,501856;14430,418481;40084,338312;84979,258143;139494,185992;206836,123460;277384,73755;359156,36878;442532,11224;530718,0" o:connectangles="0,0,0,0,0,0,0,0,0,0,0,0,0,0,0,0,0,0,0,0,0,0,0,0,0,0,0,0,0,0,0,0,0,0,0,0,0,0,0,0,0,0"/>
                    </v:shape>
                  </v:group>
                </v:group>
                <v:group id="Group 3" o:spid="_x0000_s1061" style="position:absolute;left:1555;top:64166;width:65548;height:27083" coordorigin="1555,64166" coordsize="65547,27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0" o:spid="_x0000_s1062" style="position:absolute;left:1555;top:64166;width:65548;height:27083;visibility:visible;mso-wrap-style:square;v-text-anchor:top" coordsize="4129,1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rMQMQA&#10;AADbAAAADwAAAGRycy9kb3ducmV2LnhtbESPT2vCQBDF7wW/wzJCL0U39lAluopYCl6kNP7B47A7&#10;JsHsbMiumn77zqHgbYb35r3fLFa9b9SdulgHNjAZZ6CIbXA1lwYO+6/RDFRMyA6bwGTglyKsloOX&#10;BeYuPPiH7kUqlYRwzNFAlVKbax1tRR7jOLTEol1C5zHJ2pXadfiQcN/o9yz70B5rloYKW9pUZK/F&#10;zRvwu+/d6c03NtnDdHb+PBaTUyiMeR326zmoRH16mv+vt07whV5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KzEDEAAAA2wAAAA8AAAAAAAAAAAAAAAAAmAIAAGRycy9k&#10;b3ducmV2LnhtbFBLBQYAAAAABAAEAPUAAACJAwAAAAA=&#10;" path="m3841,r44,l3929,r41,3l4007,5r31,5l4061,17r,1l4060,18r-2,l4055,17r-2,l4049,17r-3,l4044,17r-1,l4041,17r2,l4044,18r4,l4053,20r8,2l4071,23r11,7l4090,45r5,26l4100,103r2,37l4104,184r,48l4102,281r-2,51l4100,384r-2,52l4097,486r1,47l4098,577r4,39l4105,650r12,69l4126,789r3,79l4126,948r-7,79l4110,1107r-3,52l4105,1207r2,47l4105,1303r-1,51l4102,1400r,47l4104,1494r-2,49l4097,1589r-12,44l4073,1650r-18,14l4029,1676r-29,6l3967,1689r-36,3l3896,1696r-70,3l3758,1701r-16,2l3715,1703r-41,l3623,1703r-61,l3493,1703r-76,l3332,1703r-89,l3148,1704r-100,l2945,1704r-105,l2733,1704r-106,l2522,1704r-105,l2314,1704r-100,l2119,1704r-89,2l1945,1706r-76,l1800,1706r-61,l1688,1706r-40,l1620,1706r-16,l1336,1703r-265,-12l419,1691r-165,-2l227,1689r-29,-2l167,1687r-30,-1l108,1681r-27,-5l58,1669,41,1657,30,1643,17,1606r-5,-39l12,1528r2,-39l12,1351,7,1212,3,1073r4,-73l14,929r8,-73l22,805,20,755,17,706,14,607,7,511,5,450,2,392,,338,,282,3,220r7,-32l20,155,34,123r3,-15l39,91r,-15l42,59,49,44,64,30,86,20r27,-7l144,8,178,7r35,l247,7r32,1l308,8r166,2l783,5,873,3r91,2l1057,10r95,2l1264,12r113,l1480,7,1583,3,1700,r10,l1734,r34,l1813,r56,l1932,r72,l2082,r85,l2258,r93,l2449,r98,l2649,r101,l2852,r100,l3048,r95,l3232,r85,l3397,r71,l3532,r54,l3632,r35,l3689,r12,1l3726,1r32,l3797,r44,xe" fillcolor="white [3212]" strokecolor="white" strokeweight="0">
                    <v:path arrowok="t" o:connecttype="custom" o:connectlocs="6237288,0;6410325,15875;6445250,28575;6434138,26988;6419850,26988;6418263,26988;6434138,31750;6480175,47625;6508750,163513;6515100,368300;6508750,609600;6505575,846138;6516688,1031875;6554788,1377950;6524625,1757363;6519863,1990725;6511925,2222500;6511925,2449513;6465888,2619375;6350000,2670175;6184900,2692400;5940425,2703513;5751513,2703513;5424488,2703513;4997450,2705100;4508500,2705100;4003675,2705100;3514725,2705100;3087688,2708275;2760663,2708275;2571750,2708275;1700213,2684463;360363,2681288;217488,2676525;92075,2649538;26988,2549525;22225,2363788;4763,1703388;34925,1358900;26988,1120775;7938,714375;0,447675;31750,246063;61913,144463;77788,69850;179388,20638;338138,11113;488950,12700;1385888,4763;1828800,19050;2349500,11113;2714625,0;2878138,0;3181350,0;3584575,0;4043363,0;4527550,0;4989513,0;5392738,0;5692775,0;5856288,0;5965825,1588" o:connectangles="0,0,0,0,0,0,0,0,0,0,0,0,0,0,0,0,0,0,0,0,0,0,0,0,0,0,0,0,0,0,0,0,0,0,0,0,0,0,0,0,0,0,0,0,0,0,0,0,0,0,0,0,0,0,0,0,0,0,0,0,0,0"/>
                  </v:shape>
                  <v:shape id="Freeform 11" o:spid="_x0000_s1063" style="position:absolute;left:2825;top:65151;width:63103;height:25098;visibility:visible;mso-wrap-style:square;v-text-anchor:top" coordsize="3975,1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0Pl8AA&#10;AADbAAAADwAAAGRycy9kb3ducmV2LnhtbERPzWrCQBC+F3yHZQQvRTd6KCW6irYVzMVi2gcYsuMm&#10;mJ0N2anGt3cLhd7m4/ud1WbwrbpSH5vABuazDBRxFWzDzsD31376CioKssU2MBm4U4TNevS0wtyG&#10;G5/oWopTKYRjjgZqkS7XOlY1eYyz0BEn7hx6j5Jg77Tt8ZbCfasXWfaiPTacGmrs6K2m6lL+eANF&#10;gbtQuPN7KZ/xGNzx+eMiZMxkPGyXoIQG+Rf/uQ82zZ/D7y/pAL1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0Pl8AAAADbAAAADwAAAAAAAAAAAAAAAACYAgAAZHJzL2Rvd25y&#10;ZXYueG1sUEsFBgAAAAAEAAQA9QAAAIUDAAAAAA==&#10;" path="m2533,9r-340,l1515,11r-678,l498,11r-169,l245,14r-85,5l118,26,77,36,57,43,40,53r-5,5l30,63r-3,5l23,78,20,88r-9,41l8,171r,85l8,298,6,341,3,425,5,595r6,340l13,1104,8,1273r-5,85l1,1443r4,42l13,1527r3,9l21,1546r4,3l30,1553r3,1l38,1556r21,3l62,1559r3,2l65,1563r-1,l64,1563r,l62,1563r-2,l52,1563r2,l64,1566r20,4l126,1573r85,3l380,1575r678,l1737,1573r338,l2246,1573r169,-2l2500,1570r84,-6l2669,1563r84,l2838,1563r84,1l3009,1570r84,1l3262,1571r170,-3l3516,1566r85,2l3685,1568r85,2l3812,1568r42,-5l3875,1558r18,-7l3910,1537r15,-15l3941,1498r10,-25l3959,1446r7,-41l3969,1363r,-85l3964,1194r-13,-170l3944,940r-3,-85l3944,771r5,-85l3953,601r-2,-84l3944,346r-2,-85l3944,176r,-42l3937,93r-1,-10l3932,73r-5,-8l3925,60r-3,-4l3905,44r-18,-6l3846,29r-42,-3l3719,24,3550,22,3210,19,2872,14,2533,9xm2533,r339,4l3210,11r340,3l3719,16r85,3l3846,22r42,9l3902,36r13,7l3927,51r4,5l3934,61r3,10l3942,82r2,10l3951,134r,42l3949,261r2,85l3956,517r3,84l3956,686r-7,85l3946,855r3,85l3956,1024r13,170l3975,1278r,85l3969,1405r-6,43l3954,1475r-12,25l3927,1524r-13,17l3895,1553r-19,8l3854,1566r-42,5l3770,1573r-85,-2l3601,1571r-85,-1l3432,1571r-170,4l3093,1578r-86,-3l2922,1570r-84,l2753,1570r-84,l2584,1571r-84,5l2415,1580r-678,1l1058,1581r-678,-3l211,1580r-85,-4l84,1571r-20,-3l52,1564r-5,-1l47,1563r,l45,1563r,l47,1559r2,l52,1561r-14,-3l33,1556r-5,-2l23,1551r-3,-5l15,1537r-4,-10l3,1485,,1443r1,-85l8,1273r3,-169l10,935,3,595,,425,3,341,5,298r,-42l5,171,8,129,16,87,20,77,23,66r4,-6l32,55r5,-6l55,39,76,31,118,21r41,-5l245,9,329,5,498,4,837,2,1515,r678,l2533,xe" fillcolor="#493930 [3215]" strokeweight="0">
                    <v:path arrowok="t" o:connecttype="custom" o:connectlocs="1328738,17463;254000,30163;63500,84138;36513,123825;12700,406400;7938,944563;4763,2155825;25400,2438400;52388,2466975;103188,2478088;101600,2481263;85725,2481263;334963,2501900;3294063,2497138;4102100,2482850;4638675,2482850;5448300,2489200;5984875,2492375;6180138,2462213;6272213,2338388;6300788,2028825;6256338,1357313;6272213,820738;6261100,212725;6234113,103188;6170613,60325;5635625,34925;4021138,0;5903913,25400;6194425,57150;6245225,96838;6272213,212725;6280150,820738;6264275,1357313;6310313,2028825;6276975,2341563;6183313,2465388;5984875,2497138;5448300,2493963;4638675,2492375;4102100,2493963;1679575,2509838;133350,2493963;74613,2481263;74613,2474913;52388,2470150;23813,2439988;1588,2155825;4763,944563;7938,406400;31750,122238;58738,77788;252413,25400;1328738,3175" o:connectangles="0,0,0,0,0,0,0,0,0,0,0,0,0,0,0,0,0,0,0,0,0,0,0,0,0,0,0,0,0,0,0,0,0,0,0,0,0,0,0,0,0,0,0,0,0,0,0,0,0,0,0,0,0,0"/>
                    <o:lock v:ext="edit" verticies="t"/>
                  </v:shape>
                </v:group>
                <v:group id="Group 4" o:spid="_x0000_s1064" style="position:absolute;left:1555;top:33424;width:65548;height:27083" coordorigin="1555,33424" coordsize="65547,27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" o:spid="_x0000_s1065" style="position:absolute;left:1555;top:33424;width:65548;height:27083;visibility:visible;mso-wrap-style:square;v-text-anchor:top" coordsize="4129,1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EvcEA&#10;AADaAAAADwAAAGRycy9kb3ducmV2LnhtbERPPWvDMBDdA/kP4gJdQiOnQ2tcyyEkBLqEUscNHQ/p&#10;YptYJ2Optvvvq6HQ8fG+891sOzHS4FvHCrabBASxdqblWkF1OT2mIHxANtg5JgU/5GFXLBc5ZsZN&#10;/EFjGWoRQ9hnqKAJoc+k9Lohi37jeuLI3dxgMUQ41NIMOMVw28mnJHmWFluODQ32dGhI38tvq8Ce&#10;38/Xte100NVL+nX8LLdXVyr1sJr3ryACzeFf/Od+Mwri1ngl3g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QBL3BAAAA2gAAAA8AAAAAAAAAAAAAAAAAmAIAAGRycy9kb3du&#10;cmV2LnhtbFBLBQYAAAAABAAEAPUAAACGAwAAAAA=&#10;" path="m3841,r44,l3929,r41,2l4007,5r31,5l4061,17r,l4060,17r-2,l4055,17r-2,l4049,17r-3,l4044,17r-1,l4041,17r2,l4044,19r4,l4053,20r8,l4071,22r11,7l4090,46r5,25l4100,103r2,37l4104,184r,46l4102,281r-2,51l4100,384r-2,53l4097,486r1,47l4098,577r4,39l4105,650r12,68l4126,787r3,81l4126,948r-7,79l4110,1107r-3,51l4105,1207r2,47l4105,1303r-1,51l4102,1400r,46l4104,1495r-2,47l4097,1589r-12,44l4073,1650r-18,14l4029,1674r-29,9l3967,1689r-36,4l3896,1696r-70,3l3758,1701r-16,l3715,1701r-41,2l3623,1703r-61,l3493,1703r-76,l3332,1703r-89,l3148,1703r-100,l2945,1705r-105,l2733,1705r-106,l2522,1705r-105,l2314,1705r-100,l2119,1705r-89,l1945,1705r-76,l1800,1705r-61,1l1688,1706r-40,l1620,1706r-16,l1336,1701r-265,-10l419,1691r-165,-2l227,1689r-29,-1l167,1688r-30,-4l108,1681r-27,-5l58,1667,41,1657,30,1644,17,1605r-5,-38l12,1528r2,-38l12,1351,7,1212,3,1073r4,-73l14,928r8,-72l22,806,20,755,17,706,14,608,7,511,5,449,2,393,,338,,283,3,220r7,-32l20,156,34,124r3,-16l39,91r,-17l42,59,49,44,64,29,86,19r27,-6l144,8,178,7r35,l247,7r32,1l308,8r166,2l783,3r90,l964,5r93,5l1152,12r112,l1377,12,1480,7,1583,2,1700,r10,l1734,r34,l1813,r56,l1932,r72,l2082,r85,l2258,r93,l2449,r98,l2649,r101,l2852,r100,l3048,r95,l3232,r85,l3397,r71,l3532,r54,l3632,r35,l3689,r12,l3726,r32,l3797,r44,xe" fillcolor="white [3212]" strokecolor="white" strokeweight="0">
                    <v:path arrowok="t" o:connecttype="custom" o:connectlocs="6237288,0;6410325,15875;6445250,26988;6434138,26988;6419850,26988;6418263,26988;6434138,31750;6480175,46038;6508750,163513;6515100,365125;6508750,609600;6505575,846138;6516688,1031875;6554788,1377950;6524625,1757363;6519863,1990725;6511925,2222500;6511925,2447925;6465888,2619375;6350000,2671763;6184900,2692400;5940425,2700338;5751513,2703513;5424488,2703513;4997450,2703513;4508500,2706688;4003675,2706688;3514725,2706688;3087688,2706688;2760663,2708275;2571750,2708275;1700213,2684463;360363,2681288;217488,2673350;92075,2646363;26988,2547938;22225,2365375;4763,1703388;34925,1358900;26988,1120775;7938,712788;0,449263;31750,247650;61913,144463;77788,69850;179388,20638;338138,11113;488950,12700;1385888,4763;1828800,19050;2349500,11113;2714625,0;2878138,0;3181350,0;3584575,0;4043363,0;4527550,0;4989513,0;5392738,0;5692775,0;5856288,0;5965825,0" o:connectangles="0,0,0,0,0,0,0,0,0,0,0,0,0,0,0,0,0,0,0,0,0,0,0,0,0,0,0,0,0,0,0,0,0,0,0,0,0,0,0,0,0,0,0,0,0,0,0,0,0,0,0,0,0,0,0,0,0,0,0,0,0,0"/>
                  </v:shape>
                  <v:shape id="Freeform 9" o:spid="_x0000_s1066" style="position:absolute;left:2825;top:34313;width:63103;height:25115;visibility:visible;mso-wrap-style:square;v-text-anchor:top" coordsize="3975,1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7QsIA&#10;AADaAAAADwAAAGRycy9kb3ducmV2LnhtbESPwWrDMBBE74X8g9hALiaRk4JpHMshpJiW3uqGnBdr&#10;a5laK2OpsfP3VaHQ4zAzb5jiONte3Gj0nWMF200KgrhxuuNWweWjWj+B8AFZY++YFNzJw7FcPBSY&#10;azfxO93q0IoIYZ+jAhPCkEvpG0MW/cYNxNH7dKPFEOXYSj3iFOG2l7s0zaTFjuOCwYHOhpqv+tsq&#10;yCZnE6zqrL6c0rfEPO9eHqerUqvlfDqACDSH//Bf+1Ur2MPvlXg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ftCwgAAANoAAAAPAAAAAAAAAAAAAAAAAJgCAABkcnMvZG93&#10;bnJldi54bWxQSwUGAAAAAAQABAD1AAAAhwMAAAAA&#10;" path="m2533,10r-340,l1515,12r-678,l498,10,329,12r-84,1l160,20r-42,5l77,35,57,44,40,54r-5,3l30,62r-3,7l23,78,20,88r-9,42l8,171r,86l8,299,6,342,3,426,5,596r6,338l13,1105,8,1274r-5,85l1,1444r4,42l13,1527r3,10l21,1545r4,5l30,1552r3,3l38,1555r21,4l62,1560r3,l65,1562r-1,2l64,1564r,l62,1564r-2,l52,1562r2,2l64,1566r20,3l126,1574r85,2l380,1576r678,l1737,1574r338,l2246,1574r169,-2l2500,1569r84,-3l2669,1564r84,l2838,1564r84,2l3009,1569r84,3l3262,1571r170,-4l3516,1566r85,1l3685,1569r85,2l3812,1569r42,-5l3875,1559r18,-9l3910,1538r15,-15l3941,1500r10,-26l3959,1447r7,-42l3969,1362r,-84l3964,1193r-13,-169l3944,939r-3,-84l3944,770r5,-85l3953,601r-2,-85l3944,347r-2,-85l3944,178r,-43l3937,93r-1,-9l3932,74r-5,-10l3925,61r-3,-4l3905,45r-18,-6l3846,30r-42,-3l3719,23r-169,l3210,20,2872,13,2533,10xm2533,r339,5l3210,10r340,5l3719,17r85,1l3846,22r42,8l3902,35r13,7l3927,52r4,4l3934,61r3,10l3942,81r2,10l3951,135r,43l3949,262r2,85l3956,516r3,85l3956,685r-7,85l3946,855r3,84l3956,1024r13,169l3975,1278r,84l3969,1405r-6,42l3954,1474r-12,27l3927,1525r-13,15l3895,1554r-19,8l3854,1567r-42,5l3770,1572r-85,l3601,1571r-85,l3432,1572r-170,4l3093,1577r-86,-1l2922,1571r-84,-2l2753,1571r-84,l2584,1572r-84,4l2415,1579r-678,3l1058,1581r-678,-2l211,1579r-85,-3l84,1572r-20,-3l52,1566r-5,-2l47,1564r,l45,1564r,-2l47,1560r2,l52,1560r-14,-1l33,1557r-5,-3l23,1550r-3,-3l15,1537r-4,-10l3,1486,,1444r1,-85l8,1274r3,-169l10,934,3,596,,426,3,342,5,299r,-42l5,171,8,128,16,88,20,78,23,68r4,-7l32,56r5,-5l55,39,76,32,118,22r41,-7l245,10,329,7,498,5,837,3,1515,1,2193,r340,xe" fillcolor="#493930 [3215]" strokeweight="0">
                    <v:path arrowok="t" o:connecttype="custom" o:connectlocs="1328738,19050;254000,31750;63500,85725;36513,123825;12700,407988;7938,946150;4763,2157413;25400,2439988;52388,2468563;103188,2476500;101600,2482850;85725,2482850;334963,2501900;3294063,2498725;4102100,2486025;4638675,2486025;5448300,2487613;5984875,2493963;6180138,2460625;6272213,2339975;6300788,2028825;6256338,1357313;6272213,819150;6261100,214313;6234113,101600;6170613,61913;5635625,36513;4021138,0;5903913,26988;6194425,55563;6245225,96838;6272213,214313;6280150,819150;6264275,1357313;6310313,2028825;6276975,2339975;6183313,2466975;5984875,2495550;5448300,2495550;4638675,2493963;4102100,2495550;1679575,2509838;133350,2495550;74613,2482850;74613,2476500;52388,2471738;23813,2439988;1588,2157413;4763,946150;7938,407988;31750,123825;58738,80963;252413,23813;1328738,4763" o:connectangles="0,0,0,0,0,0,0,0,0,0,0,0,0,0,0,0,0,0,0,0,0,0,0,0,0,0,0,0,0,0,0,0,0,0,0,0,0,0,0,0,0,0,0,0,0,0,0,0,0,0,0,0,0,0"/>
                    <o:lock v:ext="edit" verticies="t"/>
                  </v:shape>
                </v:group>
                <v:group id="Group 5" o:spid="_x0000_s1067" style="position:absolute;left:1555;top:2682;width:65548;height:27083" coordorigin="1555,2682" coordsize="65547,27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68" style="position:absolute;left:1555;top:2682;width:65548;height:27083;visibility:visible;mso-wrap-style:square;v-text-anchor:top" coordsize="4129,1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M1VMQA&#10;AADaAAAADwAAAGRycy9kb3ducmV2LnhtbESPzWrDMBCE74G+g9hCLyGW00MaXCuhNAR6MSHODz0u&#10;0tY2tVbGUmPn7aNAoMdhZr5h8vVoW3Gh3jeOFcyTFASxdqbhSsHxsJ0tQfiAbLB1TAqu5GG9eprk&#10;mBk38J4uZahEhLDPUEEdQpdJ6XVNFn3iOuLo/bjeYoiyr6TpcYhw28rXNF1Iiw3HhRo7+qxJ/5Z/&#10;VoEtdsV5alsd9PFt+b05lfOzK5V6eR4/3kEEGsN/+NH+MgoWcL8Sb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DNVTEAAAA2gAAAA8AAAAAAAAAAAAAAAAAmAIAAGRycy9k&#10;b3ducmV2LnhtbFBLBQYAAAAABAAEAPUAAACJAwAAAAA=&#10;" path="m3841,r44,l3929,1r41,2l4007,7r31,5l4061,18r,l4060,18r-2,l4055,18r-2,l4049,18r-3,l4044,17r-1,1l4041,18r2,l4044,18r4,2l4053,20r8,2l4071,23r11,7l4090,47r5,24l4100,103r2,39l4104,184r,48l4102,281r-2,52l4100,386r-2,50l4097,487r1,48l4098,579r4,39l4105,650r12,69l4126,789r3,79l4126,948r-7,79l4110,1109r-3,50l4105,1208r2,48l4105,1303r-1,53l4102,1400r,47l4104,1496r-2,48l4097,1591r-12,44l4073,1652r-18,13l4029,1676r-29,8l3967,1689r-36,5l3896,1698r-70,3l3758,1703r-16,l3715,1703r-41,l3623,1703r-61,l3493,1704r-76,l3332,1704r-89,l3148,1704r-100,l2945,1704r-105,l2733,1704r-106,l2522,1704r-105,2l2314,1706r-100,l2119,1706r-89,l1945,1706r-76,l1800,1706r-61,l1688,1706r-40,l1620,1706r-16,l1336,1703r-265,-12l419,1691r-165,-2l227,1689r-29,l167,1687r-30,-1l108,1682r-27,-6l58,1669,41,1659,30,1643,17,1606r-5,-39l12,1528r2,-37l12,1352,7,1212,3,1073r4,-71l14,929r8,-73l22,807,20,756,17,706,14,609,7,511,5,450,2,394,,340,,282,3,222r7,-33l20,157,34,125r3,-17l39,93r,-17l42,59,49,44,64,30,86,20r27,-7l144,10,178,8,213,7r34,1l279,8r29,2l474,12,783,5,873,3r91,2l1057,10r95,3l1264,12r113,l1480,8,1583,3,1700,1r10,l1734,1r34,l1813,r56,l1932,r72,l2082,r85,l2258,r93,l2449,r98,l2649,r101,l2852,r100,l3048,r95,l3232,r85,l3397,1r71,l3532,1r54,l3632,1r35,l3689,1r12,l3726,1r32,l3797,1,3841,xe" fillcolor="white [3212]" strokecolor="white" strokeweight="0">
                    <v:path arrowok="t" o:connecttype="custom" o:connectlocs="6237288,1588;6410325,19050;6445250,28575;6434138,28575;6419850,26988;6418263,28575;6434138,31750;6480175,47625;6508750,163513;6515100,368300;6508750,612775;6505575,849313;6516688,1031875;6554788,1377950;6524625,1760538;6519863,1993900;6511925,2222500;6511925,2451100;6465888,2622550;6350000,2673350;6184900,2695575;5940425,2703513;5751513,2703513;5424488,2705100;4997450,2705100;4508500,2705100;4003675,2705100;3514725,2708275;3087688,2708275;2760663,2708275;2571750,2708275;1700213,2684463;360363,2681288;217488,2676525;92075,2649538;26988,2549525;22225,2366963;4763,1703388;34925,1358900;26988,1120775;7938,714375;0,447675;31750,249238;61913,147638;77788,69850;179388,20638;338138,11113;488950,15875;1385888,4763;1828800,20638;2349500,12700;2714625,1588;2878138,0;3181350,0;3584575,0;4043363,0;4527550,0;4989513,0;5392738,1588;5692775,1588;5856288,1588;5965825,1588" o:connectangles="0,0,0,0,0,0,0,0,0,0,0,0,0,0,0,0,0,0,0,0,0,0,0,0,0,0,0,0,0,0,0,0,0,0,0,0,0,0,0,0,0,0,0,0,0,0,0,0,0,0,0,0,0,0,0,0,0,0,0,0,0,0"/>
                  </v:shape>
                  <v:shape id="Freeform 7" o:spid="_x0000_s1069" style="position:absolute;left:2825;top:3460;width:63103;height:25130;visibility:visible;mso-wrap-style:square;v-text-anchor:top" coordsize="3975,1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H2B8MA&#10;AADaAAAADwAAAGRycy9kb3ducmV2LnhtbESPQWvCQBSE7wX/w/IEb3VjwTZEV9FSoaeWRD14e2Sf&#10;2WD2bdjdmvTfdwuFHoeZ+YZZb0fbiTv50DpWsJhnIIhrp1tuFJyOh8ccRIjIGjvHpOCbAmw3k4c1&#10;FtoNXNK9io1IEA4FKjAx9oWUoTZkMcxdT5y8q/MWY5K+kdrjkOC2k09Z9iwttpwWDPb0aqi+VV9W&#10;wa4/fJ7z9u2jHMN+cV5ezMBYKjWbjrsViEhj/A//td+1ghf4vZJu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H2B8MAAADaAAAADwAAAAAAAAAAAAAAAACYAgAAZHJzL2Rv&#10;d25yZXYueG1sUEsFBgAAAAAEAAQA9QAAAIgDAAAAAA==&#10;" path="m2533,10r-340,l1515,12r-678,l498,12r-169,l245,15r-85,5l118,25,77,35,57,44,40,54r-5,3l30,62r-3,7l23,78,20,88r-9,42l8,173r,84l8,299,6,342,3,426,5,596r6,338l13,1105,8,1274r-5,85l1,1444r4,42l13,1527r3,10l21,1545r4,5l30,1554r3,1l38,1555r21,6l62,1561r3,l65,1562r-1,2l64,1564r,l62,1564r-2,l52,1562r2,2l64,1566r20,5l126,1574r85,3l296,1576r84,l1058,1576r679,-2l2075,1574r171,l2415,1572r85,-3l2584,1566r85,-2l2753,1564r85,l2922,1566r87,3l3093,1572r169,-1l3432,1567r84,-1l3601,1567r84,2l3770,1571r42,-2l3854,1564r21,-5l3893,1550r17,-11l3925,1523r16,-23l3951,1474r8,-27l3966,1405r3,-42l3969,1278r-5,-85l3951,1024r-7,-85l3941,855r3,-85l3949,685r4,-84l3951,516r-7,-169l3942,262r2,-84l3944,135r-7,-42l3936,84r-4,-10l3927,64r-2,-3l3922,57,3905,46r-18,-7l3846,30r-42,-3l3719,25,3550,24,3210,20,2872,13,2533,10xm2533,r339,5l3210,12r340,3l3719,17r85,1l3846,22r42,8l3902,35r13,7l3927,52r4,4l3934,61r3,10l3942,81r2,10l3951,135r,43l3949,262r2,85l3956,516r3,85l3956,685r-7,85l3946,855r3,84l3956,1024r13,169l3975,1278r,85l3969,1405r-6,42l3954,1474r-12,27l3927,1525r-13,15l3895,1554r-19,8l3854,1567r-42,5l3770,1574r-85,-2l3601,1571r-85,l3432,1572r-170,4l3093,1577r-86,-1l2922,1571r-84,-2l2753,1571r-84,l2584,1572r-84,4l2415,1579r-678,4l1058,1581r-678,-2l211,1579r-85,-3l84,1572r-20,-3l52,1566r-5,-2l47,1564r,l45,1564r,-2l47,1561r2,l52,1561r-14,-2l33,1557r-5,-2l23,1550r-3,-3l15,1537r-4,-9l3,1486,,1444r1,-85l8,1274r3,-169l10,934,3,596,,426,3,342,5,299r,-42l5,173,8,129,16,88,20,78,23,68r4,-7l32,56r5,-5l55,39,76,32,118,22r41,-7l245,10,329,7,498,5,837,3,1515,2,2193,r340,xe" fillcolor="#493930 [3215]" strokeweight="0">
                    <v:path arrowok="t" o:connecttype="custom" o:connectlocs="1328738,19050;254000,31750;63500,85725;36513,123825;12700,407988;7938,946150;4763,2157413;25400,2439988;52388,2468563;103188,2478088;101600,2482850;85725,2482850;334963,2503488;2757488,2498725;3968750,2490788;4505325,2482850;5178425,2493963;5849938,2490788;6151563,2474913;6256338,2381250;6300788,2163763;6261100,1490663;6275388,954088;6261100,282575;6242050,117475;6199188,73025;5903913,39688;4021138,15875;5635625,23813;6172200,47625;6240463,88900;6261100,144463;6272213,550863;6269038,1222375;6300788,1893888;6291263,2297113;6213475,2444750;6051550,2495550;5581650,2493963;4773613,2501900;4237038,2493963;2757488,2513013;200025,2501900;74613,2482850;71438,2479675;60325,2474913;31750,2455863;0,2292350;15875,1482725;7938,474663;25400,139700;50800,88900;187325,34925;790575,7938;4021138,0" o:connectangles="0,0,0,0,0,0,0,0,0,0,0,0,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</w:p>
    <w:sectPr w:rsidR="0003017F">
      <w:pgSz w:w="12240" w:h="15840"/>
      <w:pgMar w:top="1584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DB"/>
    <w:rsid w:val="0003017F"/>
    <w:rsid w:val="00D1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30FA1-6FD6-4B1F-AC5F-A0A35542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93930" w:themeColor="text2"/>
        <w:lang w:val="en-US" w:eastAsia="ja-JP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D32966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A9A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120"/>
      <w:contextualSpacing/>
    </w:pPr>
    <w:rPr>
      <w:rFonts w:asciiTheme="majorHAnsi" w:eastAsiaTheme="majorEastAsia" w:hAnsiTheme="majorHAnsi" w:cstheme="majorBidi"/>
      <w:color w:val="D32966" w:themeColor="accent1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D32966" w:themeColor="accent1"/>
      <w:spacing w:val="-10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40"/>
      <w:contextualSpacing/>
    </w:pPr>
    <w:rPr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D32966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A9A9" w:themeColor="accent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eterson\AppData\Roaming\Microsoft\Templates\Gift%20certificates%20(Bright%20design,%203%20per%20page).dotx" TargetMode="External"/></Relationships>
</file>

<file path=word/theme/theme1.xml><?xml version="1.0" encoding="utf-8"?>
<a:theme xmlns:a="http://schemas.openxmlformats.org/drawingml/2006/main" name="Office Theme">
  <a:themeElements>
    <a:clrScheme name="Bright Birthday">
      <a:dk1>
        <a:sysClr val="windowText" lastClr="000000"/>
      </a:dk1>
      <a:lt1>
        <a:sysClr val="window" lastClr="FFFFFF"/>
      </a:lt1>
      <a:dk2>
        <a:srgbClr val="493930"/>
      </a:dk2>
      <a:lt2>
        <a:srgbClr val="F0F0F0"/>
      </a:lt2>
      <a:accent1>
        <a:srgbClr val="D32966"/>
      </a:accent1>
      <a:accent2>
        <a:srgbClr val="2FA9A9"/>
      </a:accent2>
      <a:accent3>
        <a:srgbClr val="F7B239"/>
      </a:accent3>
      <a:accent4>
        <a:srgbClr val="D84523"/>
      </a:accent4>
      <a:accent5>
        <a:srgbClr val="70B344"/>
      </a:accent5>
      <a:accent6>
        <a:srgbClr val="E68128"/>
      </a:accent6>
      <a:hlink>
        <a:srgbClr val="2FA9A9"/>
      </a:hlink>
      <a:folHlink>
        <a:srgbClr val="8B449A"/>
      </a:folHlink>
    </a:clrScheme>
    <a:fontScheme name="Bright Birthday">
      <a:majorFont>
        <a:latin typeface="Kristen ITC"/>
        <a:ea typeface=""/>
        <a:cs typeface=""/>
      </a:majorFont>
      <a:minorFont>
        <a:latin typeface="Kristen IT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A50E583-B19A-4508-B8F4-13C4B2934A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certificates (Bright design, 3 per page).dotx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Peterson, Mike</cp:lastModifiedBy>
  <cp:revision>1</cp:revision>
  <cp:lastPrinted>2013-03-06T21:39:00Z</cp:lastPrinted>
  <dcterms:created xsi:type="dcterms:W3CDTF">2015-03-23T17:07:00Z</dcterms:created>
  <dcterms:modified xsi:type="dcterms:W3CDTF">2015-03-23T17:10:00Z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TC040291699991</vt:lpwstr>
  </property>
</Properties>
</file>