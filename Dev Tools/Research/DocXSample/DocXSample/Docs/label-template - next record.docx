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AE0EBE" w:rsidRPr="00F326F7" w:rsidTr="00653B64">
        <w:trPr>
          <w:trHeight w:hRule="exact" w:val="1296"/>
        </w:trPr>
        <w:tc>
          <w:tcPr>
            <w:tcW w:w="3787" w:type="dxa"/>
            <w:shd w:val="clear" w:color="auto" w:fill="auto"/>
            <w:noWrap/>
          </w:tcPr>
          <w:p w:rsidR="00AE0EBE" w:rsidRPr="008F0548" w:rsidRDefault="00891554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bookmarkStart w:id="0" w:name="AveryTemplate_0001_02_1"/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</w:t>
            </w:r>
            <w:r w:rsidR="00CC49FE"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Person.Name</w:t>
            </w: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}}</w:t>
            </w:r>
          </w:p>
          <w:p w:rsidR="00653B64" w:rsidRPr="00F326F7" w:rsidRDefault="00653B64" w:rsidP="00653B6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bookmarkStart w:id="1" w:name="AveryTemplate_0001_02_2"/>
            <w:bookmarkEnd w:id="0"/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AE0EBE" w:rsidRPr="00F326F7" w:rsidRDefault="00792C3C" w:rsidP="00E069A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 w:rsidR="00C9733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 w:rsidR="00C97337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bookmarkEnd w:id="1"/>
          <w:p w:rsidR="00AE0EBE" w:rsidRPr="00F326F7" w:rsidRDefault="00AE0EBE" w:rsidP="0035368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2942AA" w:rsidRPr="00F326F7" w:rsidRDefault="002942AA" w:rsidP="002942AA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AE0EBE" w:rsidRPr="00F326F7" w:rsidRDefault="00AE0EBE" w:rsidP="00AE0EBE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  <w:tr w:rsidR="00B85871" w:rsidRPr="00F326F7" w:rsidTr="00E069A6">
        <w:trPr>
          <w:trHeight w:hRule="exact" w:val="1296"/>
        </w:trPr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8F0548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noProof/>
                <w:color w:val="4F81BD" w:themeColor="accent1"/>
                <w:sz w:val="20"/>
                <w:szCs w:val="20"/>
              </w:rPr>
              <w:t>{{Person.Name}}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653B64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 Person.Street1}}</w:t>
            </w:r>
          </w:p>
          <w:p w:rsidR="00B85871" w:rsidRPr="00F326F7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{{Person.City}},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{{Person.State}}</w:t>
            </w:r>
            <w:r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 xml:space="preserve">  </w:t>
            </w:r>
            <w:r w:rsidRPr="00792C3C"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  <w:t>{{Person.ZipCode}}{&amp; next &amp;}</w:t>
            </w:r>
          </w:p>
          <w:p w:rsidR="00B85871" w:rsidRPr="00F326F7" w:rsidRDefault="00B85871" w:rsidP="00B85871">
            <w:pPr>
              <w:ind w:left="144" w:right="146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  <w:tc>
          <w:tcPr>
            <w:tcW w:w="173" w:type="dxa"/>
            <w:shd w:val="clear" w:color="auto" w:fill="auto"/>
          </w:tcPr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color w:val="4F81BD" w:themeColor="accent1"/>
              </w:rPr>
            </w:pPr>
          </w:p>
        </w:tc>
        <w:tc>
          <w:tcPr>
            <w:tcW w:w="3787" w:type="dxa"/>
            <w:shd w:val="clear" w:color="auto" w:fill="auto"/>
          </w:tcPr>
          <w:p w:rsidR="00B85871" w:rsidRPr="00097B8D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b/>
                <w:noProof/>
                <w:color w:val="FF0000"/>
                <w:sz w:val="20"/>
                <w:szCs w:val="20"/>
              </w:rPr>
            </w:pPr>
            <w:bookmarkStart w:id="2" w:name="_GoBack"/>
            <w:r w:rsidRPr="00097B8D">
              <w:rPr>
                <w:rFonts w:asciiTheme="minorHAnsi" w:hAnsiTheme="minorHAnsi"/>
                <w:b/>
                <w:noProof/>
                <w:color w:val="FF0000"/>
                <w:sz w:val="20"/>
                <w:szCs w:val="20"/>
              </w:rPr>
              <w:t>{{Person.Name}}</w:t>
            </w:r>
          </w:p>
          <w:p w:rsidR="00B85871" w:rsidRPr="00097B8D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0000"/>
                <w:sz w:val="20"/>
                <w:szCs w:val="20"/>
              </w:rPr>
            </w:pPr>
            <w:r w:rsidRPr="00097B8D">
              <w:rPr>
                <w:rFonts w:asciiTheme="minorHAnsi" w:hAnsiTheme="minorHAnsi"/>
                <w:noProof/>
                <w:color w:val="FF0000"/>
                <w:sz w:val="20"/>
                <w:szCs w:val="20"/>
              </w:rPr>
              <w:t>{{ Person.Street1}}</w:t>
            </w:r>
          </w:p>
          <w:p w:rsidR="00B85871" w:rsidRPr="00097B8D" w:rsidRDefault="00B85871" w:rsidP="00B8587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144" w:right="146"/>
              <w:rPr>
                <w:rFonts w:asciiTheme="minorHAnsi" w:hAnsiTheme="minorHAnsi"/>
                <w:noProof/>
                <w:color w:val="FF0000"/>
                <w:sz w:val="20"/>
                <w:szCs w:val="20"/>
              </w:rPr>
            </w:pPr>
            <w:r w:rsidRPr="00097B8D">
              <w:rPr>
                <w:rFonts w:asciiTheme="minorHAnsi" w:hAnsiTheme="minorHAnsi"/>
                <w:noProof/>
                <w:color w:val="FF0000"/>
                <w:sz w:val="20"/>
                <w:szCs w:val="20"/>
              </w:rPr>
              <w:t>{{Person.City}}, {{Person.State}}  {{Person.ZipCode}}{&amp; next &amp;}</w:t>
            </w:r>
          </w:p>
          <w:bookmarkEnd w:id="2"/>
          <w:p w:rsidR="00B85871" w:rsidRPr="00F326F7" w:rsidRDefault="00B85871" w:rsidP="00B85871">
            <w:pPr>
              <w:ind w:left="144" w:right="144"/>
              <w:rPr>
                <w:rFonts w:asciiTheme="minorHAnsi" w:hAnsiTheme="minorHAnsi"/>
                <w:noProof/>
                <w:color w:val="4F81BD" w:themeColor="accent1"/>
                <w:sz w:val="20"/>
                <w:szCs w:val="20"/>
              </w:rPr>
            </w:pPr>
          </w:p>
        </w:tc>
      </w:tr>
    </w:tbl>
    <w:p w:rsidR="008D305D" w:rsidRPr="00F326F7" w:rsidRDefault="008D305D" w:rsidP="00EB7266">
      <w:pPr>
        <w:ind w:left="144" w:right="146"/>
        <w:rPr>
          <w:rFonts w:asciiTheme="minorHAnsi" w:hAnsiTheme="minorHAnsi"/>
          <w:noProof/>
          <w:color w:val="4F81BD" w:themeColor="accent1"/>
          <w:sz w:val="20"/>
          <w:szCs w:val="20"/>
        </w:rPr>
      </w:pPr>
    </w:p>
    <w:sectPr w:rsidR="008D305D" w:rsidRPr="00F326F7" w:rsidSect="00AE0EBE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AA"/>
    <w:rsid w:val="00080B0F"/>
    <w:rsid w:val="00097B8D"/>
    <w:rsid w:val="000B7B83"/>
    <w:rsid w:val="000C39E4"/>
    <w:rsid w:val="00113EAA"/>
    <w:rsid w:val="00155C4B"/>
    <w:rsid w:val="001629F6"/>
    <w:rsid w:val="001A794D"/>
    <w:rsid w:val="001E7C33"/>
    <w:rsid w:val="00201605"/>
    <w:rsid w:val="002942AA"/>
    <w:rsid w:val="002E7527"/>
    <w:rsid w:val="00322608"/>
    <w:rsid w:val="0035368E"/>
    <w:rsid w:val="003B051B"/>
    <w:rsid w:val="003B7236"/>
    <w:rsid w:val="003F38A0"/>
    <w:rsid w:val="00433075"/>
    <w:rsid w:val="00453BEA"/>
    <w:rsid w:val="004641E7"/>
    <w:rsid w:val="005060E3"/>
    <w:rsid w:val="0057784D"/>
    <w:rsid w:val="005D669F"/>
    <w:rsid w:val="00653B64"/>
    <w:rsid w:val="00670F8C"/>
    <w:rsid w:val="006A5EB7"/>
    <w:rsid w:val="006E161A"/>
    <w:rsid w:val="00792C3C"/>
    <w:rsid w:val="007B6124"/>
    <w:rsid w:val="007D5C4F"/>
    <w:rsid w:val="007D775D"/>
    <w:rsid w:val="007F45A2"/>
    <w:rsid w:val="008021CB"/>
    <w:rsid w:val="00817CE4"/>
    <w:rsid w:val="00843541"/>
    <w:rsid w:val="00891554"/>
    <w:rsid w:val="008D305D"/>
    <w:rsid w:val="008F0548"/>
    <w:rsid w:val="009051DF"/>
    <w:rsid w:val="009533AF"/>
    <w:rsid w:val="009E4CCD"/>
    <w:rsid w:val="009E789F"/>
    <w:rsid w:val="00A7102C"/>
    <w:rsid w:val="00A9758F"/>
    <w:rsid w:val="00AE0EBE"/>
    <w:rsid w:val="00AE6687"/>
    <w:rsid w:val="00B1125B"/>
    <w:rsid w:val="00B467E0"/>
    <w:rsid w:val="00B602E1"/>
    <w:rsid w:val="00B85871"/>
    <w:rsid w:val="00C07205"/>
    <w:rsid w:val="00C162DC"/>
    <w:rsid w:val="00C97337"/>
    <w:rsid w:val="00CC49FE"/>
    <w:rsid w:val="00D2532B"/>
    <w:rsid w:val="00D85746"/>
    <w:rsid w:val="00DB1F95"/>
    <w:rsid w:val="00E05CAC"/>
    <w:rsid w:val="00E069A6"/>
    <w:rsid w:val="00E209D8"/>
    <w:rsid w:val="00E9488D"/>
    <w:rsid w:val="00EB7266"/>
    <w:rsid w:val="00ED3621"/>
    <w:rsid w:val="00F326F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D381E0-5C6C-4A8D-B307-7B4A063E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dmiston\AppData\Roaming\Microsoft\Templates\Address%20labels%20(Business%20Simple%20Blue%20design,%2030%20per%20pag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</averyTemplate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88CAA5-26C8-45EB-9027-B53EE49ECEF2}">
  <ds:schemaRefs>
    <ds:schemaRef ds:uri="averytemplateinfo"/>
  </ds:schemaRefs>
</ds:datastoreItem>
</file>

<file path=customXml/itemProps2.xml><?xml version="1.0" encoding="utf-8"?>
<ds:datastoreItem xmlns:ds="http://schemas.openxmlformats.org/officeDocument/2006/customXml" ds:itemID="{813C5DE5-7C31-4992-85DE-28E5C6C384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 labels (Business Simple Blue design, 30 per page).dotm</Template>
  <TotalTime>18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3065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(with macro, 30/sheet, works with Avery 5160, 8160, 8250, 8660)</dc:title>
  <dc:subject/>
  <dc:creator>Edmiston, Jon</dc:creator>
  <cp:keywords/>
  <dc:description>Copyright© 2007 Avery Dennison Corporation. All rights reserved.</dc:description>
  <cp:lastModifiedBy>Peterson, Mike</cp:lastModifiedBy>
  <cp:revision>15</cp:revision>
  <dcterms:created xsi:type="dcterms:W3CDTF">2013-09-21T07:07:00Z</dcterms:created>
  <dcterms:modified xsi:type="dcterms:W3CDTF">2015-03-16T22:02:00Z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TC103380469990</vt:lpwstr>
  </property>
</Properties>
</file>