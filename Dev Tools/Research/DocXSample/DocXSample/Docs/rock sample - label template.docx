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707" w:type="dxa"/>
        <w:tblLayout w:type="fixed"/>
        <w:tblCellMar>
          <w:top w:w="144" w:type="dxa"/>
          <w:left w:w="0" w:type="dxa"/>
          <w:bottom w:w="144" w:type="dxa"/>
          <w:right w:w="0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AE0EBE" w:rsidRPr="00F326F7" w:rsidTr="00653B64">
        <w:trPr>
          <w:trHeight w:hRule="exact" w:val="1296"/>
        </w:trPr>
        <w:tc>
          <w:tcPr>
            <w:tcW w:w="3787" w:type="dxa"/>
            <w:shd w:val="clear" w:color="auto" w:fill="auto"/>
            <w:noWrap/>
          </w:tcPr>
          <w:p w:rsidR="00AE0EBE" w:rsidRPr="003E6212" w:rsidRDefault="00891554" w:rsidP="00E069A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bookmarkStart w:id="0" w:name="AveryTemplate_0001_02_1"/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</w:t>
            </w:r>
            <w:r w:rsidR="00CC49FE"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Person.</w:t>
            </w:r>
            <w:r w:rsidR="0065396D"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FullName</w:t>
            </w: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}}</w:t>
            </w:r>
          </w:p>
          <w:p w:rsidR="00653B64" w:rsidRPr="003E6212" w:rsidRDefault="00653B64" w:rsidP="00653B6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bookmarkStart w:id="1" w:name="AveryTemplate_0001_02_2"/>
            <w:bookmarkEnd w:id="0"/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</w:t>
            </w:r>
            <w:r w:rsidR="0065396D"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</w:t>
            </w:r>
            <w:r w:rsidR="00C61A9B"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[[</w:t>
            </w:r>
            <w:r w:rsidR="0065396D"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Street1</w:t>
            </w:r>
            <w:r w:rsidR="00C61A9B"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]</w:t>
            </w:r>
            <w:r w:rsidR="0065396D"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]’ 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}}</w:t>
            </w:r>
          </w:p>
          <w:p w:rsidR="00AE0EBE" w:rsidRPr="003E6212" w:rsidRDefault="0065396D" w:rsidP="00E069A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‘[[City]], [[State]] [[PostalCode]]’ }}</w:t>
            </w:r>
            <w:r w:rsidR="00792C3C"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{&amp; next &amp;}</w:t>
            </w:r>
          </w:p>
          <w:bookmarkEnd w:id="1"/>
          <w:p w:rsidR="00AE0EBE" w:rsidRPr="003E6212" w:rsidRDefault="00AE0EBE" w:rsidP="0035368E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AE0EBE" w:rsidRPr="003E6212" w:rsidRDefault="00AE0EBE" w:rsidP="00AE0EBE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auto"/>
          </w:tcPr>
          <w:p w:rsidR="003E6212" w:rsidRPr="003E6212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{{Person.FullName}}</w:t>
            </w:r>
          </w:p>
          <w:p w:rsidR="003E6212" w:rsidRPr="003E6212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‘[[Street1]]’ }}</w:t>
            </w:r>
          </w:p>
          <w:p w:rsidR="003E6212" w:rsidRPr="003E6212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2942AA" w:rsidRPr="003E6212" w:rsidRDefault="002942AA" w:rsidP="002942AA">
            <w:pP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  <w:p w:rsidR="00AE0EBE" w:rsidRPr="003E6212" w:rsidRDefault="00AE0EBE" w:rsidP="00AE0EBE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AE0EBE" w:rsidRPr="003E6212" w:rsidRDefault="00AE0EBE" w:rsidP="00AE0EBE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auto"/>
          </w:tcPr>
          <w:p w:rsidR="003E6212" w:rsidRPr="003E6212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{{Person.FullName}}</w:t>
            </w:r>
          </w:p>
          <w:p w:rsidR="003E6212" w:rsidRPr="003E6212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‘[[Street1]]’ }}</w:t>
            </w:r>
          </w:p>
          <w:p w:rsidR="003E6212" w:rsidRPr="003E6212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AE0EBE" w:rsidRPr="003E6212" w:rsidRDefault="00AE0EBE" w:rsidP="00AE0EBE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B85871" w:rsidRPr="00F326F7" w:rsidTr="00E069A6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3E6212" w:rsidRPr="003E6212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{{Person.FullName}}</w:t>
            </w:r>
          </w:p>
          <w:p w:rsidR="003E6212" w:rsidRPr="003E6212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‘[[Street1]]’ }}</w:t>
            </w:r>
          </w:p>
          <w:p w:rsidR="003E6212" w:rsidRPr="003E6212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auto"/>
          </w:tcPr>
          <w:p w:rsidR="003E6212" w:rsidRPr="003E6212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{{Person.FullName}}</w:t>
            </w:r>
          </w:p>
          <w:p w:rsidR="003E6212" w:rsidRPr="003E6212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‘[[Street1]]’ }}</w:t>
            </w:r>
          </w:p>
          <w:p w:rsidR="003E6212" w:rsidRPr="003E6212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3E6212" w:rsidRDefault="00B85871" w:rsidP="00B85871">
            <w:pP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auto"/>
          </w:tcPr>
          <w:p w:rsidR="003E6212" w:rsidRPr="003E6212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{{Person.FullName}}</w:t>
            </w:r>
          </w:p>
          <w:p w:rsidR="003E6212" w:rsidRPr="003E6212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‘[[Street1]]’ }}</w:t>
            </w:r>
          </w:p>
          <w:p w:rsidR="003E6212" w:rsidRPr="003E6212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B85871" w:rsidRPr="00F326F7" w:rsidTr="00E069A6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3E6212" w:rsidRPr="003E6212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{{Person.FullName}}</w:t>
            </w:r>
          </w:p>
          <w:p w:rsidR="003E6212" w:rsidRPr="003E6212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‘[[Street1]]’ }}</w:t>
            </w:r>
          </w:p>
          <w:p w:rsidR="003E6212" w:rsidRPr="003E6212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{{Person.FullName}}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3E6212" w:rsidRDefault="00B85871" w:rsidP="00B85871">
            <w:pP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{{Person.FullName}}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B85871" w:rsidRPr="00F326F7" w:rsidTr="00E069A6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{{Person.FullName}}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{{Person.FullName}}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3E6212" w:rsidRDefault="00B85871" w:rsidP="00B85871">
            <w:pP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{{Person.FullName}}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bookmarkStart w:id="2" w:name="_GoBack"/>
        <w:bookmarkEnd w:id="2"/>
      </w:tr>
      <w:tr w:rsidR="00B85871" w:rsidRPr="00F326F7" w:rsidTr="00E069A6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{{Person.FullName}}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{{Person.FullName}}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3E6212" w:rsidRDefault="00B85871" w:rsidP="00B85871">
            <w:pP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{{Person.FullName}}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B85871" w:rsidRPr="00F326F7" w:rsidTr="00E069A6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{{Person.FullName}}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{{Person.FullName}}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3E6212" w:rsidRDefault="00B85871" w:rsidP="00B85871">
            <w:pP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{{Person.FullName}}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B85871" w:rsidRPr="00F326F7" w:rsidTr="00E069A6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{{Person.FullName}}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{{Person.FullName}}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3E6212" w:rsidRDefault="00B85871" w:rsidP="00B85871">
            <w:pP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{{Person.FullName}}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B85871" w:rsidRPr="00F326F7" w:rsidTr="00E069A6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{{Person.FullName}}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{{Person.FullName}}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3E6212" w:rsidRDefault="00B85871" w:rsidP="00B85871">
            <w:pP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{{Person.FullName}}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B85871" w:rsidRPr="00F326F7" w:rsidTr="00E069A6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{{Person.FullName}}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{{Person.FullName}}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3E6212" w:rsidRDefault="00B85871" w:rsidP="00B85871">
            <w:pP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{{Person.FullName}}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B85871" w:rsidRPr="00F326F7" w:rsidTr="00E069A6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{{Person.FullName}}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{{Person.FullName}}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3E6212" w:rsidRDefault="00B85871" w:rsidP="00B85871">
            <w:pP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{{Person.FullName}}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{{ Person |Address:’Home’, ‘[[City]], [[State]] [[PostalCode]]’ }}{&amp; next &amp;}</w:t>
            </w: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8D305D" w:rsidRPr="00F326F7" w:rsidRDefault="008D305D" w:rsidP="00EB7266">
      <w:pPr>
        <w:ind w:left="144" w:right="146"/>
        <w:rPr>
          <w:rFonts w:asciiTheme="minorHAnsi" w:hAnsiTheme="minorHAnsi"/>
          <w:noProof/>
          <w:color w:val="4F81BD" w:themeColor="accent1"/>
          <w:sz w:val="20"/>
          <w:szCs w:val="20"/>
        </w:rPr>
      </w:pPr>
    </w:p>
    <w:sectPr w:rsidR="008D305D" w:rsidRPr="00F326F7" w:rsidSect="00AE0EBE">
      <w:type w:val="continuous"/>
      <w:pgSz w:w="12240" w:h="15840"/>
      <w:pgMar w:top="720" w:right="262" w:bottom="340" w:left="27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2AA"/>
    <w:rsid w:val="00080B0F"/>
    <w:rsid w:val="00097B8D"/>
    <w:rsid w:val="000B7B83"/>
    <w:rsid w:val="000C39E4"/>
    <w:rsid w:val="00113EAA"/>
    <w:rsid w:val="00155C4B"/>
    <w:rsid w:val="001629F6"/>
    <w:rsid w:val="001A794D"/>
    <w:rsid w:val="001E7C33"/>
    <w:rsid w:val="00201605"/>
    <w:rsid w:val="002942AA"/>
    <w:rsid w:val="002E7527"/>
    <w:rsid w:val="00322608"/>
    <w:rsid w:val="0035368E"/>
    <w:rsid w:val="003B051B"/>
    <w:rsid w:val="003B7236"/>
    <w:rsid w:val="003E6212"/>
    <w:rsid w:val="003F38A0"/>
    <w:rsid w:val="00433075"/>
    <w:rsid w:val="00453BEA"/>
    <w:rsid w:val="004641E7"/>
    <w:rsid w:val="005060E3"/>
    <w:rsid w:val="0057784D"/>
    <w:rsid w:val="005D669F"/>
    <w:rsid w:val="0065396D"/>
    <w:rsid w:val="00653B64"/>
    <w:rsid w:val="00670F8C"/>
    <w:rsid w:val="006A5EB7"/>
    <w:rsid w:val="006E161A"/>
    <w:rsid w:val="00792C3C"/>
    <w:rsid w:val="007B6124"/>
    <w:rsid w:val="007D5C4F"/>
    <w:rsid w:val="007D775D"/>
    <w:rsid w:val="007F45A2"/>
    <w:rsid w:val="008021CB"/>
    <w:rsid w:val="00817CE4"/>
    <w:rsid w:val="00843541"/>
    <w:rsid w:val="00891554"/>
    <w:rsid w:val="008D305D"/>
    <w:rsid w:val="008F0548"/>
    <w:rsid w:val="009051DF"/>
    <w:rsid w:val="009533AF"/>
    <w:rsid w:val="009E4CCD"/>
    <w:rsid w:val="009E789F"/>
    <w:rsid w:val="00A7102C"/>
    <w:rsid w:val="00A9758F"/>
    <w:rsid w:val="00AE0EBE"/>
    <w:rsid w:val="00AE6687"/>
    <w:rsid w:val="00B1125B"/>
    <w:rsid w:val="00B467E0"/>
    <w:rsid w:val="00B602E1"/>
    <w:rsid w:val="00B85871"/>
    <w:rsid w:val="00C07205"/>
    <w:rsid w:val="00C162DC"/>
    <w:rsid w:val="00C61A9B"/>
    <w:rsid w:val="00C97337"/>
    <w:rsid w:val="00CC49FE"/>
    <w:rsid w:val="00D2532B"/>
    <w:rsid w:val="00D85746"/>
    <w:rsid w:val="00DB1F95"/>
    <w:rsid w:val="00E05CAC"/>
    <w:rsid w:val="00E069A6"/>
    <w:rsid w:val="00E209D8"/>
    <w:rsid w:val="00E9488D"/>
    <w:rsid w:val="00EB7266"/>
    <w:rsid w:val="00EB7440"/>
    <w:rsid w:val="00ED3621"/>
    <w:rsid w:val="00F326F7"/>
    <w:rsid w:val="00F3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BD381E0-5C6C-4A8D-B307-7B4A063E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9D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dmiston\AppData\Roaming\Microsoft\Templates\Address%20labels%20(Business%20Simple%20Blue%20design,%2030%20per%20page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averyTemplate xmlns="averytemplateinfo" uiLanguage="en" contentLanguage="en">
  <fill panels="30" contentType="2">
    <field name="Name" placeholder="Recipient Name"/>
    <multiLineField name="Address" minLines="2">
      <placeholder>Recipient Address
Recipient City, State and Zip Code</placeholder>
    </multiLineField>
  </fill>
</averyTemplate>
</file>

<file path=customXml/itemProps1.xml><?xml version="1.0" encoding="utf-8"?>
<ds:datastoreItem xmlns:ds="http://schemas.openxmlformats.org/officeDocument/2006/customXml" ds:itemID="{813C5DE5-7C31-4992-85DE-28E5C6C384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88CAA5-26C8-45EB-9027-B53EE49ECEF2}">
  <ds:schemaRefs>
    <ds:schemaRef ds:uri="averytemplateinfo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Address labels (Business Simple Blue design, 30 per page).dotm</Template>
  <TotalTime>8</TotalTime>
  <Pages>1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Address labels (with macro, 30/sheet, works with Avery 5160, 8160, 8250, 8660)</vt:lpstr>
    </vt:vector>
  </TitlesOfParts>
  <Company/>
  <LinksUpToDate>false</LinksUpToDate>
  <CharactersWithSpaces>4293</CharactersWithSpaces>
  <SharedDoc>false</SharedDoc>
  <HLinks>
    <vt:vector size="180" baseType="variant">
      <vt:variant>
        <vt:i4>3735575</vt:i4>
      </vt:variant>
      <vt:variant>
        <vt:i4>-1</vt:i4>
      </vt:variant>
      <vt:variant>
        <vt:i4>1026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1028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1029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1030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1031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1032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1033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1034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1035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1036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1037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1038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1039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1040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1041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1042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1043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1044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1045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1046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1047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1048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1049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1050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1051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1052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1053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1054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1055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Address labels (with macro, 30/sheet, works with Avery 5160, 8160, 8250, 8660)</dc:title>
  <dc:subject/>
  <dc:creator>Edmiston, Jon</dc:creator>
  <cp:keywords/>
  <dc:description>Copyright© 2007 Avery Dennison Corporation. All rights reserved.</dc:description>
  <cp:lastModifiedBy>Peterson, Mike</cp:lastModifiedBy>
  <cp:revision>5</cp:revision>
  <dcterms:created xsi:type="dcterms:W3CDTF">2015-03-20T18:12:00Z</dcterms:created>
  <dcterms:modified xsi:type="dcterms:W3CDTF">2015-03-20T18:20:00Z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TC103380469990</vt:lpwstr>
  </property>
</Properties>
</file>