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AE0EBE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  <w:noWrap/>
          </w:tcPr>
          <w:p w:rsidR="00AE0EBE" w:rsidRPr="00AC5C3C" w:rsidRDefault="00891554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bookmarkStart w:id="0" w:name="AveryTemplate_0001_02_1"/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</w:t>
            </w:r>
            <w:r w:rsidR="00CC49FE"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Person.</w:t>
            </w:r>
            <w:r w:rsidR="0065396D"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FullName</w:t>
            </w: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}}</w:t>
            </w:r>
          </w:p>
          <w:p w:rsidR="00653B64" w:rsidRPr="00AC5C3C" w:rsidRDefault="00653B64" w:rsidP="00653B6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bookmarkStart w:id="1" w:name="AveryTemplate_0001_02_2"/>
            <w:bookmarkEnd w:id="0"/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</w:t>
            </w:r>
            <w:r w:rsidR="0065396D"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 xml:space="preserve"> |Address:’Home’, ‘</w:t>
            </w:r>
            <w:r w:rsidR="00C61A9B"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[[</w:t>
            </w:r>
            <w:r w:rsidR="0065396D"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Street1</w:t>
            </w:r>
            <w:r w:rsidR="00C61A9B"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]</w:t>
            </w:r>
            <w:r w:rsidR="0065396D"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 xml:space="preserve">]’ </w:t>
            </w: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}}</w:t>
            </w:r>
          </w:p>
          <w:p w:rsidR="00AE0EBE" w:rsidRPr="00AC5C3C" w:rsidRDefault="0065396D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</w:t>
            </w:r>
            <w:r w:rsidR="00792C3C"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{&amp; next &amp;}</w:t>
            </w:r>
          </w:p>
          <w:bookmarkEnd w:id="1"/>
          <w:p w:rsidR="00AE0EBE" w:rsidRPr="00AC5C3C" w:rsidRDefault="00AE0EBE" w:rsidP="0035368E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2942AA" w:rsidRPr="003E6212" w:rsidRDefault="002942AA" w:rsidP="002942AA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3E6212" w:rsidRPr="00AC5C3C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3E6212" w:rsidRPr="00AC5C3C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3E6212" w:rsidRPr="00AC5C3C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3E6212" w:rsidRPr="00AC5C3C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3E6212" w:rsidRPr="00AC5C3C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3E6212" w:rsidRPr="00AC5C3C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00B05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bookmarkStart w:id="2" w:name="_GoBack"/>
        <w:bookmarkEnd w:id="2"/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C00000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C00000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70C0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0070C0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B050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00B050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AC5C3C">
        <w:trPr>
          <w:trHeight w:hRule="exact" w:val="1296"/>
        </w:trPr>
        <w:tc>
          <w:tcPr>
            <w:tcW w:w="3787" w:type="dxa"/>
            <w:shd w:val="clear" w:color="auto" w:fill="365F91" w:themeFill="accent1" w:themeFillShade="BF"/>
          </w:tcPr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b/>
                <w:noProof/>
                <w:color w:val="FFFFFF" w:themeColor="background1"/>
                <w:sz w:val="20"/>
                <w:szCs w:val="20"/>
              </w:rPr>
              <w:t>{{Person.FullName}}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‘[[Street1]]’ }}</w:t>
            </w:r>
          </w:p>
          <w:p w:rsidR="00B85871" w:rsidRPr="00AC5C3C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  <w:r w:rsidRPr="00AC5C3C"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AC5C3C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FFC000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8D305D" w:rsidRPr="00F326F7" w:rsidRDefault="008D305D" w:rsidP="00EB7266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="008D305D" w:rsidRPr="00F326F7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97B8D"/>
    <w:rsid w:val="000B7B83"/>
    <w:rsid w:val="000C39E4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E6212"/>
    <w:rsid w:val="003F38A0"/>
    <w:rsid w:val="00433075"/>
    <w:rsid w:val="00453BEA"/>
    <w:rsid w:val="004641E7"/>
    <w:rsid w:val="005060E3"/>
    <w:rsid w:val="0057784D"/>
    <w:rsid w:val="005D669F"/>
    <w:rsid w:val="0065396D"/>
    <w:rsid w:val="00653B64"/>
    <w:rsid w:val="00670F8C"/>
    <w:rsid w:val="006A5EB7"/>
    <w:rsid w:val="006E161A"/>
    <w:rsid w:val="00792C3C"/>
    <w:rsid w:val="007B6124"/>
    <w:rsid w:val="007D5C4F"/>
    <w:rsid w:val="007D775D"/>
    <w:rsid w:val="007F45A2"/>
    <w:rsid w:val="008021CB"/>
    <w:rsid w:val="00817CE4"/>
    <w:rsid w:val="00843541"/>
    <w:rsid w:val="00891554"/>
    <w:rsid w:val="008D305D"/>
    <w:rsid w:val="008F0548"/>
    <w:rsid w:val="009051DF"/>
    <w:rsid w:val="009533AF"/>
    <w:rsid w:val="009D7456"/>
    <w:rsid w:val="009E4CCD"/>
    <w:rsid w:val="009E789F"/>
    <w:rsid w:val="00A7102C"/>
    <w:rsid w:val="00A9758F"/>
    <w:rsid w:val="00AC5C3C"/>
    <w:rsid w:val="00AE0EBE"/>
    <w:rsid w:val="00AE6687"/>
    <w:rsid w:val="00B1125B"/>
    <w:rsid w:val="00B467E0"/>
    <w:rsid w:val="00B602E1"/>
    <w:rsid w:val="00B85871"/>
    <w:rsid w:val="00C07205"/>
    <w:rsid w:val="00C162DC"/>
    <w:rsid w:val="00C61A9B"/>
    <w:rsid w:val="00C97337"/>
    <w:rsid w:val="00CC49FE"/>
    <w:rsid w:val="00D0210E"/>
    <w:rsid w:val="00D2532B"/>
    <w:rsid w:val="00D85746"/>
    <w:rsid w:val="00DB1F95"/>
    <w:rsid w:val="00E05CAC"/>
    <w:rsid w:val="00E069A6"/>
    <w:rsid w:val="00E209D8"/>
    <w:rsid w:val="00E9488D"/>
    <w:rsid w:val="00EB7266"/>
    <w:rsid w:val="00EB7440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Props1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3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labels (with macro, 30/sheet, works with Avery 5160, 8160, 8250, 8660)</vt:lpstr>
    </vt:vector>
  </TitlesOfParts>
  <Company/>
  <LinksUpToDate>false</LinksUpToDate>
  <CharactersWithSpaces>4293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Peterson, Mike</cp:lastModifiedBy>
  <cp:revision>3</cp:revision>
  <dcterms:created xsi:type="dcterms:W3CDTF">2015-03-20T18:21:00Z</dcterms:created>
  <dcterms:modified xsi:type="dcterms:W3CDTF">2015-03-20T18:24:00Z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